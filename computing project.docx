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 xml:space="preserve">computers in the </w:t>
      </w:r>
      <w:proofErr w:type="spellStart"/>
      <w:r w:rsidR="00975B30" w:rsidRPr="002F0BA4">
        <w:rPr>
          <w:rFonts w:ascii="Arial" w:hAnsi="Arial" w:cs="Arial"/>
        </w:rPr>
        <w:t>10’s</w:t>
      </w:r>
      <w:proofErr w:type="spellEnd"/>
      <w:r w:rsidR="00975B30" w:rsidRPr="002F0BA4">
        <w:rPr>
          <w:rFonts w:ascii="Arial" w:hAnsi="Arial" w:cs="Arial"/>
        </w:rPr>
        <w:t xml:space="preserve">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w:t>
      </w:r>
      <w:proofErr w:type="spellStart"/>
      <w:r w:rsidR="007F241C" w:rsidRPr="002F0BA4">
        <w:rPr>
          <w:rFonts w:ascii="Arial" w:hAnsi="Arial" w:cs="Arial"/>
        </w:rPr>
        <w:t>3d</w:t>
      </w:r>
      <w:proofErr w:type="spellEnd"/>
      <w:r w:rsidR="007F241C" w:rsidRPr="002F0BA4">
        <w:rPr>
          <w:rFonts w:ascii="Arial" w:hAnsi="Arial" w:cs="Arial"/>
        </w:rPr>
        <w:t xml:space="preserve">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2"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B24AAA" w:rsidRDefault="00B24AAA" w:rsidP="0030653D">
                            <w:r>
                              <w:t>This is the main menu where you can navigate between challenges to progress through the mail story.</w:t>
                            </w:r>
                          </w:p>
                          <w:p w14:paraId="075C278B" w14:textId="77777777" w:rsidR="00B24AAA" w:rsidRDefault="00B24A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B24AAA" w:rsidRDefault="00B24AAA" w:rsidP="0030653D">
                      <w:r>
                        <w:t>This is the main menu where you can navigate between challenges to progress through the mail story.</w:t>
                      </w:r>
                    </w:p>
                    <w:p w14:paraId="075C278B" w14:textId="77777777" w:rsidR="00B24AAA" w:rsidRDefault="00B24AAA"/>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1"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B24AAA" w:rsidRDefault="00B24AAA" w:rsidP="0030653D">
                            <w:r>
                              <w:t>This is the coding challenge where you navigate a character through a set of challenges to reach the end</w:t>
                            </w:r>
                          </w:p>
                          <w:p w14:paraId="09E723FA" w14:textId="77777777" w:rsidR="00B24AAA" w:rsidRDefault="00B24A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B24AAA" w:rsidRDefault="00B24AAA" w:rsidP="0030653D">
                      <w:r>
                        <w:t>This is the coding challenge where you navigate a character through a set of challenges to reach the end</w:t>
                      </w:r>
                    </w:p>
                    <w:p w14:paraId="09E723FA" w14:textId="77777777" w:rsidR="00B24AAA" w:rsidRDefault="00B24AAA"/>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w:t>
      </w:r>
      <w:proofErr w:type="spellStart"/>
      <w:r w:rsidR="00B55F1A" w:rsidRPr="002F0BA4">
        <w:rPr>
          <w:rFonts w:ascii="Arial" w:hAnsi="Arial" w:cs="Arial"/>
        </w:rPr>
        <w:t>NUKEMAP</w:t>
      </w:r>
      <w:proofErr w:type="spellEnd"/>
      <w:r w:rsidR="00B55F1A" w:rsidRPr="002F0BA4">
        <w:rPr>
          <w:rFonts w:ascii="Arial" w:hAnsi="Arial" w:cs="Arial"/>
        </w:rPr>
        <w:t xml:space="preserve">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w:t>
            </w:r>
            <w:proofErr w:type="spellStart"/>
            <w:r w:rsidRPr="002F0BA4">
              <w:rPr>
                <w:rFonts w:ascii="Arial" w:hAnsi="Arial" w:cs="Arial"/>
              </w:rPr>
              <w:t>1thousand</w:t>
            </w:r>
            <w:proofErr w:type="spellEnd"/>
            <w:r w:rsidRPr="002F0BA4">
              <w:rPr>
                <w:rFonts w:ascii="Arial" w:hAnsi="Arial" w:cs="Arial"/>
              </w:rPr>
              <w:t xml:space="preserve">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w:t>
      </w:r>
      <w:proofErr w:type="spellStart"/>
      <w:r w:rsidRPr="002F0BA4">
        <w:rPr>
          <w:rFonts w:ascii="Arial" w:hAnsi="Arial" w:cs="Arial"/>
        </w:rPr>
        <w:t>Debian</w:t>
      </w:r>
      <w:proofErr w:type="spellEnd"/>
      <w:r w:rsidRPr="002F0BA4">
        <w:rPr>
          <w:rFonts w:ascii="Arial" w:hAnsi="Arial" w:cs="Arial"/>
        </w:rPr>
        <w:t xml:space="preserve">, </w:t>
      </w:r>
      <w:r w:rsidR="00284AFB" w:rsidRPr="002F0BA4">
        <w:rPr>
          <w:rFonts w:ascii="Arial" w:hAnsi="Arial" w:cs="Arial"/>
        </w:rPr>
        <w:t xml:space="preserve">OS will require </w:t>
      </w:r>
      <w:proofErr w:type="spellStart"/>
      <w:r w:rsidR="00284AFB" w:rsidRPr="002F0BA4">
        <w:rPr>
          <w:rFonts w:ascii="Arial" w:hAnsi="Arial" w:cs="Arial"/>
        </w:rPr>
        <w:t>JKD</w:t>
      </w:r>
      <w:proofErr w:type="spellEnd"/>
      <w:r w:rsidR="00284AFB" w:rsidRPr="002F0BA4">
        <w:rPr>
          <w:rFonts w:ascii="Arial" w:hAnsi="Arial" w:cs="Arial"/>
        </w:rPr>
        <w:t xml:space="preserve"> or can be run from a USB which has </w:t>
      </w:r>
      <w:proofErr w:type="spellStart"/>
      <w:r w:rsidR="00284AFB" w:rsidRPr="002F0BA4">
        <w:rPr>
          <w:rFonts w:ascii="Arial" w:hAnsi="Arial" w:cs="Arial"/>
        </w:rPr>
        <w:t>JKD</w:t>
      </w:r>
      <w:proofErr w:type="spellEnd"/>
      <w:r w:rsidR="00284AFB" w:rsidRPr="002F0BA4">
        <w:rPr>
          <w:rFonts w:ascii="Arial" w:hAnsi="Arial" w:cs="Arial"/>
        </w:rPr>
        <w:t>.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 xml:space="preserve">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w:t>
      </w:r>
      <w:proofErr w:type="spellStart"/>
      <w:r w:rsidR="00CB7CD4" w:rsidRPr="002F0BA4">
        <w:rPr>
          <w:rFonts w:ascii="Arial" w:hAnsi="Arial" w:cs="Arial"/>
        </w:rPr>
        <w:t>JKD</w:t>
      </w:r>
      <w:proofErr w:type="spellEnd"/>
      <w:r w:rsidR="00CB7CD4" w:rsidRPr="002F0BA4">
        <w:rPr>
          <w:rFonts w:ascii="Arial" w:hAnsi="Arial" w:cs="Arial"/>
        </w:rPr>
        <w:t xml:space="preserve">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58293"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B24AAA" w:rsidRDefault="00B24AAA">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28" type="#_x0000_t202" style="position:absolute;margin-left:21pt;margin-top:7.95pt;width:87.75pt;height:18.7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B24AAA" w:rsidRDefault="00B24AAA">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58295"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B24AAA" w:rsidRDefault="00B24AAA"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 o:spid="_x0000_s1029" type="#_x0000_t202" style="position:absolute;margin-left:21pt;margin-top:5.8pt;width:87.75pt;height:18.7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B24AAA" w:rsidRDefault="00B24AAA"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58294"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B193E22" id="Rectangle 140" o:spid="_x0000_s1026" style="position:absolute;margin-left:.75pt;margin-top:5.05pt;width:16.5pt;height:15.7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77777777" w:rsidR="0084660E" w:rsidRPr="00B35897" w:rsidRDefault="0084660E" w:rsidP="00B35897">
      <w:pPr>
        <w:pStyle w:val="Heading2"/>
        <w:rPr>
          <w:u w:val="single"/>
        </w:rPr>
      </w:pPr>
    </w:p>
    <w:p w14:paraId="33A2EC26" w14:textId="77777777" w:rsidR="00D57AE2" w:rsidRPr="00B35897" w:rsidRDefault="00D57AE2" w:rsidP="00B35897">
      <w:pPr>
        <w:pStyle w:val="Heading2"/>
        <w:rPr>
          <w:u w:val="single"/>
        </w:rPr>
      </w:pPr>
      <w:r w:rsidRPr="00B35897">
        <w:rPr>
          <w:u w:val="single"/>
        </w:rPr>
        <w:t xml:space="preserve">Described the solution fully using appropriate and accurate algorithms justifying how these algorithms form a complete solution to the problem. </w:t>
      </w:r>
    </w:p>
    <w:p w14:paraId="349D833E" w14:textId="77777777" w:rsidR="00B67D0E" w:rsidRDefault="00B67D0E" w:rsidP="008B244E">
      <w:pPr>
        <w:rPr>
          <w:noProof/>
        </w:rPr>
      </w:pPr>
    </w:p>
    <w:p w14:paraId="777B76EC" w14:textId="2D551899" w:rsidR="009D5830" w:rsidRDefault="00E60412" w:rsidP="008B244E">
      <w:r>
        <w:rPr>
          <w:noProof/>
          <w:lang w:eastAsia="en-GB"/>
        </w:rPr>
        <w:drawing>
          <wp:inline distT="0" distB="0" distL="0" distR="0" wp14:anchorId="7DBBB4AA" wp14:editId="1AED6569">
            <wp:extent cx="6386380" cy="2762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4883" b="51263"/>
                    <a:stretch/>
                  </pic:blipFill>
                  <pic:spPr bwMode="auto">
                    <a:xfrm>
                      <a:off x="0" y="0"/>
                      <a:ext cx="6392745" cy="2765003"/>
                    </a:xfrm>
                    <a:prstGeom prst="rect">
                      <a:avLst/>
                    </a:prstGeom>
                    <a:ln>
                      <a:noFill/>
                    </a:ln>
                    <a:extLst>
                      <a:ext uri="{53640926-AAD7-44D8-BBD7-CCE9431645EC}">
                        <a14:shadowObscured xmlns:a14="http://schemas.microsoft.com/office/drawing/2010/main"/>
                      </a:ext>
                    </a:extLst>
                  </pic:spPr>
                </pic:pic>
              </a:graphicData>
            </a:graphic>
          </wp:inline>
        </w:drawing>
      </w:r>
    </w:p>
    <w:p w14:paraId="3A0A69B5" w14:textId="17D7430C" w:rsidR="003523D0" w:rsidRDefault="00593F3E" w:rsidP="008B244E">
      <w:r>
        <w:t xml:space="preserve">Script #1 </w:t>
      </w:r>
    </w:p>
    <w:p w14:paraId="3833D497" w14:textId="7E27D11F" w:rsidR="00593F3E" w:rsidRDefault="00593F3E" w:rsidP="008B244E">
      <w:r>
        <w:t>Linking pages</w:t>
      </w:r>
    </w:p>
    <w:p w14:paraId="60AD44DC" w14:textId="021C030A" w:rsidR="00520B56" w:rsidRDefault="00CB38E0" w:rsidP="008B244E">
      <w:r>
        <w:t xml:space="preserve">PUBLIC VOID </w:t>
      </w:r>
      <w:proofErr w:type="spellStart"/>
      <w:proofErr w:type="gramStart"/>
      <w:r>
        <w:t>openPages</w:t>
      </w:r>
      <w:proofErr w:type="spellEnd"/>
      <w:r>
        <w:t>()</w:t>
      </w:r>
      <w:proofErr w:type="gramEnd"/>
    </w:p>
    <w:p w14:paraId="07AD5966" w14:textId="000B096A" w:rsidR="00CB38E0" w:rsidRDefault="00CB38E0" w:rsidP="008B244E">
      <w:r>
        <w:tab/>
      </w:r>
      <w:r w:rsidR="00683C27">
        <w:t xml:space="preserve">PUBLIC VOID </w:t>
      </w:r>
      <w:proofErr w:type="spellStart"/>
      <w:r w:rsidR="00683C27">
        <w:t>Sim1</w:t>
      </w:r>
      <w:proofErr w:type="spellEnd"/>
      <w:r w:rsidR="00683C27">
        <w:t>()</w:t>
      </w:r>
    </w:p>
    <w:p w14:paraId="4274D3F1" w14:textId="000A766A" w:rsidR="00683C27" w:rsidRDefault="00683C27" w:rsidP="008B244E">
      <w:r>
        <w:tab/>
      </w:r>
      <w:r>
        <w:tab/>
      </w:r>
      <w:proofErr w:type="spellStart"/>
      <w:r>
        <w:t>OpenPage</w:t>
      </w:r>
      <w:proofErr w:type="spellEnd"/>
      <w:r>
        <w:t xml:space="preserve"> </w:t>
      </w:r>
      <w:r w:rsidR="003A42F9">
        <w:t>(</w:t>
      </w:r>
      <w:proofErr w:type="spellStart"/>
      <w:r w:rsidR="003A42F9">
        <w:t>sim1</w:t>
      </w:r>
      <w:proofErr w:type="spellEnd"/>
      <w:r w:rsidR="003A42F9">
        <w:t>)</w:t>
      </w:r>
    </w:p>
    <w:p w14:paraId="2C6D831F" w14:textId="658CC066" w:rsidR="003A42F9" w:rsidRDefault="003A42F9" w:rsidP="008B244E">
      <w:r>
        <w:tab/>
        <w:t xml:space="preserve">PUBLIC VOID </w:t>
      </w:r>
      <w:proofErr w:type="spellStart"/>
      <w:r>
        <w:t>Sim2</w:t>
      </w:r>
      <w:proofErr w:type="spellEnd"/>
      <w:r>
        <w:t>()</w:t>
      </w:r>
    </w:p>
    <w:p w14:paraId="3745F227" w14:textId="4D65BD4A" w:rsidR="00520B56" w:rsidRDefault="003A42F9" w:rsidP="008B244E">
      <w:r>
        <w:tab/>
      </w:r>
      <w:r>
        <w:tab/>
      </w:r>
      <w:proofErr w:type="spellStart"/>
      <w:r>
        <w:t>openPage</w:t>
      </w:r>
      <w:proofErr w:type="spellEnd"/>
      <w:r>
        <w:t>(</w:t>
      </w:r>
      <w:proofErr w:type="spellStart"/>
      <w:r>
        <w:t>sim2</w:t>
      </w:r>
      <w:proofErr w:type="spellEnd"/>
      <w:r>
        <w:t>)</w:t>
      </w:r>
    </w:p>
    <w:p w14:paraId="6062BD93" w14:textId="0EB34BD2" w:rsidR="003A42F9" w:rsidRDefault="003A42F9" w:rsidP="008B244E">
      <w:r>
        <w:tab/>
      </w:r>
      <w:r w:rsidR="00B75EF1">
        <w:t xml:space="preserve">PUBLIC VOID </w:t>
      </w:r>
      <w:proofErr w:type="spellStart"/>
      <w:r w:rsidR="00B75EF1">
        <w:t>Sim3</w:t>
      </w:r>
      <w:proofErr w:type="spellEnd"/>
      <w:r w:rsidR="00B75EF1">
        <w:t>()</w:t>
      </w:r>
    </w:p>
    <w:p w14:paraId="0F7064EC" w14:textId="299F8B1C" w:rsidR="00B75EF1" w:rsidRDefault="00B75EF1" w:rsidP="008B244E">
      <w:r>
        <w:tab/>
      </w:r>
      <w:r>
        <w:tab/>
      </w:r>
      <w:proofErr w:type="spellStart"/>
      <w:r>
        <w:t>openPage</w:t>
      </w:r>
      <w:proofErr w:type="spellEnd"/>
      <w:r>
        <w:t>(</w:t>
      </w:r>
      <w:proofErr w:type="spellStart"/>
      <w:r>
        <w:t>sim3</w:t>
      </w:r>
      <w:proofErr w:type="spellEnd"/>
      <w:r>
        <w:t>)</w:t>
      </w:r>
    </w:p>
    <w:p w14:paraId="68A878CD" w14:textId="2CA3FAD8" w:rsidR="00B75EF1" w:rsidRDefault="009A25C3" w:rsidP="008B244E">
      <w:r>
        <w:tab/>
      </w:r>
      <w:r w:rsidR="00594034">
        <w:t xml:space="preserve">PUBLIC VOID </w:t>
      </w:r>
      <w:proofErr w:type="spellStart"/>
      <w:proofErr w:type="gramStart"/>
      <w:r w:rsidR="00594034">
        <w:t>homePage</w:t>
      </w:r>
      <w:proofErr w:type="spellEnd"/>
      <w:r w:rsidR="00594034">
        <w:t>()</w:t>
      </w:r>
      <w:proofErr w:type="gramEnd"/>
    </w:p>
    <w:p w14:paraId="28A7030F" w14:textId="7C030605" w:rsidR="009D5830" w:rsidRDefault="00594034" w:rsidP="008B244E">
      <w:r>
        <w:tab/>
      </w:r>
      <w:r>
        <w:tab/>
      </w:r>
      <w:proofErr w:type="spellStart"/>
      <w:r>
        <w:t>openPage</w:t>
      </w:r>
      <w:proofErr w:type="spellEnd"/>
      <w:r>
        <w:t>(</w:t>
      </w:r>
      <w:proofErr w:type="spellStart"/>
      <w:r>
        <w:t>homeP</w:t>
      </w:r>
      <w:proofErr w:type="spellEnd"/>
      <w:r>
        <w:t>)</w:t>
      </w:r>
    </w:p>
    <w:p w14:paraId="1B0ADF2F" w14:textId="77777777" w:rsidR="00A452C1" w:rsidRDefault="00A452C1" w:rsidP="008B244E"/>
    <w:p w14:paraId="7F6C6BDA" w14:textId="77777777" w:rsidR="00C36BB8" w:rsidRDefault="00C36BB8" w:rsidP="00C36BB8"/>
    <w:p w14:paraId="7D72848D" w14:textId="77777777" w:rsidR="00C36BB8" w:rsidRDefault="00C36BB8" w:rsidP="00C36BB8"/>
    <w:p w14:paraId="2D5406E4" w14:textId="77777777" w:rsidR="00C36BB8" w:rsidRDefault="00C36BB8" w:rsidP="00C36BB8"/>
    <w:p w14:paraId="2A2D1996" w14:textId="65BECE1B" w:rsidR="005873CD" w:rsidRDefault="00C36BB8" w:rsidP="00C36BB8">
      <w:proofErr w:type="gramStart"/>
      <w:r>
        <w:lastRenderedPageBreak/>
        <w:t>script</w:t>
      </w:r>
      <w:proofErr w:type="gramEnd"/>
      <w:r>
        <w:t xml:space="preserve"> #2</w:t>
      </w:r>
    </w:p>
    <w:p w14:paraId="63F5C649" w14:textId="2E056E20" w:rsidR="00C36BB8" w:rsidRDefault="00C36BB8" w:rsidP="00C36BB8">
      <w:proofErr w:type="gramStart"/>
      <w:r>
        <w:t>inputting</w:t>
      </w:r>
      <w:proofErr w:type="gramEnd"/>
      <w:r>
        <w:t xml:space="preserve"> data values</w:t>
      </w:r>
    </w:p>
    <w:p w14:paraId="0CA4798B" w14:textId="1021C24F" w:rsidR="00C36BB8" w:rsidRDefault="00C36BB8" w:rsidP="00C36BB8">
      <w:proofErr w:type="spellStart"/>
      <w:r>
        <w:t>input1</w:t>
      </w:r>
      <w:proofErr w:type="spellEnd"/>
      <w:r>
        <w:t xml:space="preserve"> = get input</w:t>
      </w:r>
    </w:p>
    <w:p w14:paraId="5C8EBE1E" w14:textId="4C16299C" w:rsidR="00C36BB8" w:rsidRDefault="00C36BB8" w:rsidP="00C36BB8">
      <w:proofErr w:type="spellStart"/>
      <w:r>
        <w:t>input2</w:t>
      </w:r>
      <w:proofErr w:type="spellEnd"/>
      <w:r>
        <w:t xml:space="preserve"> = get input</w:t>
      </w:r>
    </w:p>
    <w:p w14:paraId="1CD77149" w14:textId="090970D5" w:rsidR="00C36BB8" w:rsidRDefault="00C36BB8" w:rsidP="00C36BB8">
      <w:proofErr w:type="spellStart"/>
      <w:r>
        <w:t>input3</w:t>
      </w:r>
      <w:proofErr w:type="spellEnd"/>
      <w:r>
        <w:t xml:space="preserve"> = get input</w:t>
      </w:r>
    </w:p>
    <w:p w14:paraId="7A47C2B4" w14:textId="42C75533" w:rsidR="00C36BB8" w:rsidRDefault="00C36BB8" w:rsidP="00C36BB8">
      <w:proofErr w:type="spellStart"/>
      <w:proofErr w:type="gramStart"/>
      <w:r>
        <w:t>validInput</w:t>
      </w:r>
      <w:proofErr w:type="spellEnd"/>
      <w:r>
        <w:t>()</w:t>
      </w:r>
      <w:proofErr w:type="gramEnd"/>
    </w:p>
    <w:p w14:paraId="1637B2FB" w14:textId="60AE7B27" w:rsidR="00553E28" w:rsidRDefault="00553E28" w:rsidP="00C36BB8">
      <w:r>
        <w:t>Valid = True</w:t>
      </w:r>
    </w:p>
    <w:p w14:paraId="12262B83" w14:textId="5750E2E7" w:rsidR="00553E28" w:rsidRDefault="00553E28" w:rsidP="00C36BB8">
      <w:r>
        <w:t>IF (</w:t>
      </w:r>
      <w:proofErr w:type="spellStart"/>
      <w:r>
        <w:t>input1</w:t>
      </w:r>
      <w:proofErr w:type="spellEnd"/>
      <w:r>
        <w:t xml:space="preserve"> == NULL</w:t>
      </w:r>
      <w:r w:rsidR="00034709">
        <w:t xml:space="preserve"> </w:t>
      </w:r>
      <w:proofErr w:type="gramStart"/>
      <w:r w:rsidR="00034709">
        <w:t xml:space="preserve">AND </w:t>
      </w:r>
      <w:r w:rsidR="00034709" w:rsidRPr="00034709">
        <w:t xml:space="preserve"> </w:t>
      </w:r>
      <w:proofErr w:type="spellStart"/>
      <w:r w:rsidR="00034709">
        <w:t>input1</w:t>
      </w:r>
      <w:proofErr w:type="spellEnd"/>
      <w:proofErr w:type="gramEnd"/>
      <w:r w:rsidR="00034709">
        <w:t xml:space="preserve"> &lt; 1 OR </w:t>
      </w:r>
      <w:proofErr w:type="spellStart"/>
      <w:r w:rsidR="00034709">
        <w:t>input1</w:t>
      </w:r>
      <w:proofErr w:type="spellEnd"/>
      <w:r w:rsidR="00034709">
        <w:t xml:space="preserve"> &gt;100</w:t>
      </w:r>
      <w:r>
        <w:t>)</w:t>
      </w:r>
    </w:p>
    <w:p w14:paraId="122B488C" w14:textId="7CBAB73F" w:rsidR="00553E28" w:rsidRDefault="00553E28" w:rsidP="00553E28">
      <w:pPr>
        <w:ind w:firstLine="720"/>
      </w:pPr>
      <w:r>
        <w:t xml:space="preserve">SET </w:t>
      </w:r>
      <w:proofErr w:type="spellStart"/>
      <w:r>
        <w:t>inputtxt1</w:t>
      </w:r>
      <w:proofErr w:type="spellEnd"/>
      <w:r>
        <w:t xml:space="preserve"> == </w:t>
      </w:r>
      <w:proofErr w:type="spellStart"/>
      <w:r>
        <w:t>visable</w:t>
      </w:r>
      <w:proofErr w:type="spellEnd"/>
      <w:r>
        <w:t xml:space="preserve"> </w:t>
      </w:r>
    </w:p>
    <w:p w14:paraId="0C05069C" w14:textId="20362C9E" w:rsidR="00553E28" w:rsidRDefault="00553E28" w:rsidP="00C36BB8">
      <w:r>
        <w:tab/>
        <w:t>Valid = false</w:t>
      </w:r>
    </w:p>
    <w:p w14:paraId="4E07E703" w14:textId="551D9760" w:rsidR="00553E28" w:rsidRDefault="00553E28" w:rsidP="00C36BB8">
      <w:r>
        <w:t>IF (</w:t>
      </w:r>
      <w:proofErr w:type="spellStart"/>
      <w:r>
        <w:t>input2</w:t>
      </w:r>
      <w:proofErr w:type="spellEnd"/>
      <w:r>
        <w:t xml:space="preserve"> == NULL</w:t>
      </w:r>
      <w:r w:rsidR="00034709">
        <w:t xml:space="preserve"> AND </w:t>
      </w:r>
      <w:proofErr w:type="spellStart"/>
      <w:r w:rsidR="00034709">
        <w:t>input2</w:t>
      </w:r>
      <w:proofErr w:type="spellEnd"/>
      <w:r w:rsidR="00034709">
        <w:t xml:space="preserve"> &lt;1 OR </w:t>
      </w:r>
      <w:proofErr w:type="spellStart"/>
      <w:r w:rsidR="00034709">
        <w:t>input2</w:t>
      </w:r>
      <w:proofErr w:type="spellEnd"/>
      <w:r w:rsidR="00034709">
        <w:t xml:space="preserve"> &gt;10</w:t>
      </w:r>
      <w:r>
        <w:t>)</w:t>
      </w:r>
    </w:p>
    <w:p w14:paraId="2214F4A2" w14:textId="0BB286BF" w:rsidR="00553E28" w:rsidRDefault="00553E28" w:rsidP="00C36BB8">
      <w:r>
        <w:tab/>
        <w:t xml:space="preserve">SET </w:t>
      </w:r>
      <w:proofErr w:type="spellStart"/>
      <w:r>
        <w:t>inputtxt2</w:t>
      </w:r>
      <w:proofErr w:type="spellEnd"/>
      <w:r>
        <w:t xml:space="preserve"> == </w:t>
      </w:r>
      <w:proofErr w:type="spellStart"/>
      <w:r>
        <w:t>visable</w:t>
      </w:r>
      <w:proofErr w:type="spellEnd"/>
    </w:p>
    <w:p w14:paraId="6A3EF10E" w14:textId="6AB36472" w:rsidR="00553E28" w:rsidRDefault="00553E28" w:rsidP="00C36BB8">
      <w:r>
        <w:tab/>
        <w:t>Valid = false</w:t>
      </w:r>
    </w:p>
    <w:p w14:paraId="6D607101" w14:textId="57073DFE" w:rsidR="00553E28" w:rsidRDefault="00553E28" w:rsidP="00553E28">
      <w:r>
        <w:t>IF (</w:t>
      </w:r>
      <w:proofErr w:type="spellStart"/>
      <w:r>
        <w:t>input3</w:t>
      </w:r>
      <w:proofErr w:type="spellEnd"/>
      <w:r>
        <w:t>== NULL</w:t>
      </w:r>
      <w:r w:rsidR="00034709">
        <w:t xml:space="preserve"> AND </w:t>
      </w:r>
      <w:proofErr w:type="spellStart"/>
      <w:r w:rsidR="00034709">
        <w:t>input3</w:t>
      </w:r>
      <w:proofErr w:type="spellEnd"/>
      <w:r w:rsidR="00034709">
        <w:t xml:space="preserve"> &lt; 1</w:t>
      </w:r>
      <w:r>
        <w:t>)</w:t>
      </w:r>
    </w:p>
    <w:p w14:paraId="27DC2D0C" w14:textId="77777777" w:rsidR="00553E28" w:rsidRDefault="00553E28" w:rsidP="00553E28">
      <w:r>
        <w:tab/>
        <w:t xml:space="preserve">SET </w:t>
      </w:r>
      <w:proofErr w:type="spellStart"/>
      <w:r>
        <w:t>inputtxt2</w:t>
      </w:r>
      <w:proofErr w:type="spellEnd"/>
      <w:r>
        <w:t xml:space="preserve"> == </w:t>
      </w:r>
      <w:proofErr w:type="spellStart"/>
      <w:r>
        <w:t>visable</w:t>
      </w:r>
      <w:proofErr w:type="spellEnd"/>
    </w:p>
    <w:p w14:paraId="75B88B9C" w14:textId="6BB817FB" w:rsidR="00034709" w:rsidRDefault="00553E28" w:rsidP="00C36BB8">
      <w:r>
        <w:tab/>
        <w:t>Valid = false</w:t>
      </w:r>
      <w:r w:rsidR="00034709">
        <w:t xml:space="preserve"> </w:t>
      </w:r>
    </w:p>
    <w:p w14:paraId="5F9E44B7" w14:textId="6A090FA9" w:rsidR="00553E28" w:rsidRDefault="00553E28" w:rsidP="00C36BB8">
      <w:r>
        <w:t>IF (valid == True)</w:t>
      </w:r>
    </w:p>
    <w:p w14:paraId="0390C1B0" w14:textId="438E81F8" w:rsidR="00553E28" w:rsidRDefault="00553E28" w:rsidP="00553E28">
      <w:pPr>
        <w:ind w:firstLine="720"/>
      </w:pPr>
      <w:r>
        <w:t>Open sim</w:t>
      </w:r>
    </w:p>
    <w:p w14:paraId="0C5A4CDF" w14:textId="77777777" w:rsidR="00034709" w:rsidRDefault="00034709" w:rsidP="00C36BB8"/>
    <w:p w14:paraId="7F43BD2E" w14:textId="6ED1D403" w:rsidR="00034709" w:rsidRDefault="00034709" w:rsidP="00C36BB8">
      <w:r>
        <w:t>Script #3</w:t>
      </w:r>
    </w:p>
    <w:p w14:paraId="185ACF5D" w14:textId="7C53EC11" w:rsidR="00034709" w:rsidRDefault="00BF0281" w:rsidP="00C36BB8">
      <w:r>
        <w:t>Spreader</w:t>
      </w:r>
    </w:p>
    <w:p w14:paraId="259DA5C5" w14:textId="3AAAABBA" w:rsidR="00936452" w:rsidRDefault="00936452" w:rsidP="00C36BB8">
      <w:proofErr w:type="spellStart"/>
      <w:r>
        <w:t>PopulationsRatio</w:t>
      </w:r>
      <w:proofErr w:type="spellEnd"/>
      <w:r>
        <w:t xml:space="preserve"> = [</w:t>
      </w:r>
      <w:r>
        <w:rPr>
          <w:rFonts w:ascii="Consolas" w:hAnsi="Consolas" w:cs="Consolas"/>
          <w:color w:val="000000"/>
          <w:sz w:val="19"/>
          <w:szCs w:val="19"/>
        </w:rPr>
        <w:t>5, 15, 50, 30</w:t>
      </w:r>
      <w:r>
        <w:t>]</w:t>
      </w:r>
    </w:p>
    <w:p w14:paraId="7054C50B" w14:textId="6DA41AD8" w:rsidR="00936452" w:rsidRDefault="00936452" w:rsidP="00C36BB8">
      <w:r>
        <w:t>Populations = array</w:t>
      </w:r>
    </w:p>
    <w:p w14:paraId="7548319C" w14:textId="77777777" w:rsidR="00936452" w:rsidRDefault="00936452" w:rsidP="00C36BB8"/>
    <w:p w14:paraId="4BA6B3E6" w14:textId="2D07CAFD" w:rsidR="00936452" w:rsidRDefault="00936452" w:rsidP="00C36BB8">
      <w:r>
        <w:t xml:space="preserve">FUNCTION </w:t>
      </w:r>
      <w:proofErr w:type="spellStart"/>
      <w:proofErr w:type="gramStart"/>
      <w:r>
        <w:t>definingPopulaiton</w:t>
      </w:r>
      <w:proofErr w:type="spellEnd"/>
      <w:r>
        <w:t>()</w:t>
      </w:r>
      <w:proofErr w:type="gramEnd"/>
    </w:p>
    <w:p w14:paraId="555059E4" w14:textId="3DF66EFD" w:rsidR="00936452" w:rsidRDefault="00936452" w:rsidP="00C36BB8">
      <w:r>
        <w:t>For (</w:t>
      </w:r>
      <w:proofErr w:type="spellStart"/>
      <w:r>
        <w:t>i</w:t>
      </w:r>
      <w:proofErr w:type="spellEnd"/>
      <w:r>
        <w:t xml:space="preserve"> = 0; </w:t>
      </w:r>
      <w:proofErr w:type="spellStart"/>
      <w:r>
        <w:t>i</w:t>
      </w:r>
      <w:proofErr w:type="spellEnd"/>
      <w:r>
        <w:t xml:space="preserve">-4; </w:t>
      </w:r>
      <w:proofErr w:type="spellStart"/>
      <w:r>
        <w:t>i</w:t>
      </w:r>
      <w:proofErr w:type="spellEnd"/>
      <w:r>
        <w:t>++)</w:t>
      </w:r>
    </w:p>
    <w:p w14:paraId="6D186F7F" w14:textId="5BAA0C10" w:rsidR="00936452" w:rsidRDefault="00936452" w:rsidP="00B24AAA">
      <w:pPr>
        <w:ind w:firstLine="720"/>
      </w:pPr>
      <w:r>
        <w:t>Population[</w:t>
      </w:r>
      <w:proofErr w:type="spellStart"/>
      <w:r>
        <w:t>i</w:t>
      </w:r>
      <w:proofErr w:type="spellEnd"/>
      <w:r>
        <w:t xml:space="preserve">] = </w:t>
      </w:r>
      <w:proofErr w:type="spellStart"/>
      <w:r>
        <w:t>totalPopulation</w:t>
      </w:r>
      <w:proofErr w:type="spellEnd"/>
      <w:r>
        <w:t xml:space="preserve"> *10000)* </w:t>
      </w:r>
      <w:proofErr w:type="spellStart"/>
      <w:r>
        <w:t>populationRatio</w:t>
      </w:r>
      <w:proofErr w:type="spellEnd"/>
      <w:r>
        <w:t>[</w:t>
      </w:r>
      <w:proofErr w:type="spellStart"/>
      <w:r>
        <w:t>i</w:t>
      </w:r>
      <w:proofErr w:type="spellEnd"/>
      <w:r>
        <w:t>]</w:t>
      </w:r>
    </w:p>
    <w:p w14:paraId="408ABF29" w14:textId="27B7577D" w:rsidR="00936452" w:rsidRDefault="00FE2ED7" w:rsidP="00C36BB8">
      <w:r>
        <w:lastRenderedPageBreak/>
        <w:t xml:space="preserve">FUNCTION </w:t>
      </w:r>
      <w:proofErr w:type="gramStart"/>
      <w:r>
        <w:t>spreader()</w:t>
      </w:r>
      <w:proofErr w:type="gramEnd"/>
    </w:p>
    <w:p w14:paraId="6057E9F5" w14:textId="15160461" w:rsidR="00FE2ED7" w:rsidRDefault="00FE2ED7" w:rsidP="00C36BB8">
      <w:bookmarkStart w:id="0" w:name="_GoBack"/>
      <w:bookmarkEnd w:id="0"/>
    </w:p>
    <w:p w14:paraId="4BE22399" w14:textId="77777777" w:rsidR="00034709" w:rsidRDefault="00034709" w:rsidP="00C36BB8"/>
    <w:p w14:paraId="3D7C74C1" w14:textId="77777777" w:rsidR="00034709" w:rsidRDefault="00034709" w:rsidP="00C36BB8"/>
    <w:p w14:paraId="6A97F796" w14:textId="77777777" w:rsidR="00034709" w:rsidRDefault="00034709" w:rsidP="00C36BB8"/>
    <w:p w14:paraId="63022FC6" w14:textId="77777777" w:rsidR="00034709" w:rsidRDefault="00034709" w:rsidP="00C36BB8"/>
    <w:p w14:paraId="65EFA98D" w14:textId="77777777" w:rsidR="00034709" w:rsidRDefault="00034709" w:rsidP="00C36BB8"/>
    <w:p w14:paraId="741C5EC4" w14:textId="77777777" w:rsidR="00C36BB8" w:rsidRDefault="00C36BB8" w:rsidP="00C36BB8">
      <w:pPr>
        <w:rPr>
          <w:sz w:val="28"/>
          <w:u w:val="single"/>
        </w:rPr>
      </w:pPr>
    </w:p>
    <w:p w14:paraId="14549810" w14:textId="77777777" w:rsidR="00034709" w:rsidRPr="005873CD" w:rsidRDefault="00034709" w:rsidP="00C36BB8">
      <w:pPr>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w:t>
      </w:r>
      <w:proofErr w:type="spellStart"/>
      <w:r w:rsidR="008073BF">
        <w:t>C1</w:t>
      </w:r>
      <w:proofErr w:type="spellEnd"/>
      <w:r w:rsidR="008073BF">
        <w:t xml:space="preserve"> </w:t>
      </w:r>
      <w:proofErr w:type="spellStart"/>
      <w:r w:rsidR="008073BF">
        <w:t>C2</w:t>
      </w:r>
      <w:proofErr w:type="spellEnd"/>
      <w:r w:rsidR="008073BF">
        <w:t xml:space="preserve"> and </w:t>
      </w:r>
      <w:proofErr w:type="spellStart"/>
      <w:r w:rsidR="008073BF">
        <w:t>C3</w:t>
      </w:r>
      <w:proofErr w:type="spellEnd"/>
      <w:r w:rsidR="008073BF">
        <w:t xml:space="preserve">. </w:t>
      </w:r>
      <w:proofErr w:type="spellStart"/>
      <w:r w:rsidR="008073BF">
        <w:t>C1</w:t>
      </w:r>
      <w:proofErr w:type="spellEnd"/>
      <w:r w:rsidR="008073BF">
        <w:t xml:space="preserve"> is going to be light green the purp</w:t>
      </w:r>
      <w:r w:rsidR="007D6BD2">
        <w:t xml:space="preserve">ose to compliment the other colours. </w:t>
      </w:r>
      <w:proofErr w:type="spellStart"/>
      <w:r w:rsidR="007D6BD2">
        <w:t>C2</w:t>
      </w:r>
      <w:proofErr w:type="spellEnd"/>
      <w:r w:rsidR="007D6BD2">
        <w:t xml:space="preserve"> will be used for any buttons or cities and will be a light blue this is to go nicely with both </w:t>
      </w:r>
      <w:proofErr w:type="spellStart"/>
      <w:r w:rsidR="007D6BD2">
        <w:t>C1</w:t>
      </w:r>
      <w:proofErr w:type="spellEnd"/>
      <w:r w:rsidR="007D6BD2">
        <w:t xml:space="preserve"> which is green and </w:t>
      </w:r>
      <w:proofErr w:type="spellStart"/>
      <w:r w:rsidR="007D6BD2">
        <w:t>C3</w:t>
      </w:r>
      <w:proofErr w:type="spellEnd"/>
      <w:r w:rsidR="007D6BD2">
        <w:t xml:space="preserve"> which will be red. </w:t>
      </w:r>
      <w:proofErr w:type="spellStart"/>
      <w:r w:rsidR="007D6BD2">
        <w:t>C3</w:t>
      </w:r>
      <w:proofErr w:type="spellEnd"/>
      <w:r w:rsidR="007D6BD2">
        <w:t xml:space="preserve">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1F88B75" w:rsidR="00F36790" w:rsidRDefault="00F36790"/>
    <w:p w14:paraId="670AF0C7" w14:textId="6C9DA9FF" w:rsidR="0013601C" w:rsidRDefault="0013601C">
      <w:r>
        <w:br w:type="page"/>
      </w:r>
    </w:p>
    <w:p w14:paraId="778F8DC0" w14:textId="77777777" w:rsidR="0013601C" w:rsidRPr="00BB09A7" w:rsidRDefault="0013601C"/>
    <w:p w14:paraId="03EAD0DD" w14:textId="77777777" w:rsidR="00F36790" w:rsidRDefault="00F36790" w:rsidP="00F36790">
      <w:pPr>
        <w:pStyle w:val="Heading2"/>
      </w:pPr>
      <w:r>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58243"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B24AAA" w:rsidRPr="00F36790" w:rsidRDefault="00B24AAA"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B24AAA" w:rsidRPr="00F36790" w:rsidRDefault="00B24AAA"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B24AAA" w:rsidRPr="00AF2C98" w:rsidRDefault="00B24AAA"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30" style="position:absolute;margin-left:-36.5pt;margin-top:20.95pt;width:532.5pt;height:370.5pt;z-index:251658243"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2"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B24AAA" w:rsidRPr="00F36790" w:rsidRDefault="00B24AAA"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B24AAA" w:rsidRPr="00F36790" w:rsidRDefault="00B24AAA"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B24AAA" w:rsidRPr="00AF2C98" w:rsidRDefault="00B24AAA"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58260"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437E5342"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58259"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741AAE7" id="Straight Arrow Connector 55" o:spid="_x0000_s1026" type="#_x0000_t32" style="position:absolute;margin-left:159.3pt;margin-top:12.8pt;width:58.2pt;height:128.7pt;flip:x y;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58263"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11C389" id="Straight Arrow Connector 59" o:spid="_x0000_s1026" type="#_x0000_t32" style="position:absolute;margin-left:64.35pt;margin-top:24.75pt;width:13pt;height:55.9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8265"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874338" id="Straight Arrow Connector 61" o:spid="_x0000_s1026" type="#_x0000_t32" style="position:absolute;margin-left:143.25pt;margin-top:22.3pt;width:12.25pt;height:155.5pt;flip:x y;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58262"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B24AAA" w:rsidRDefault="00B24AAA">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5" type="#_x0000_t202" style="position:absolute;margin-left:-3.05pt;margin-top:4.35pt;width:133.3pt;height:101.8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B24AAA" w:rsidRDefault="00B24AAA">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58261"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B24AAA" w:rsidRDefault="00B24AAA">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6" type="#_x0000_t202" style="position:absolute;margin-left:170.05pt;margin-top:14.3pt;width:160.1pt;height:73.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B24AAA" w:rsidRDefault="00B24AAA">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58264"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B24AAA" w:rsidRDefault="00B24AAA">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7" type="#_x0000_t202" style="position:absolute;margin-left:57.45pt;margin-top:101.45pt;width:209.9pt;height:65.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B24AAA" w:rsidRDefault="00B24AAA">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58244"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B24AAA" w:rsidRPr="00F36790" w:rsidRDefault="00B24AAA"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B24AAA" w:rsidRPr="00F36790" w:rsidRDefault="00B24AAA"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B24AAA" w:rsidRPr="00F36790" w:rsidRDefault="00B24AAA"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B24AAA" w:rsidRPr="00D44A33" w:rsidRDefault="00B24AAA"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B24AAA" w:rsidRPr="00D44A33" w:rsidRDefault="00B24AAA"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B24AAA" w:rsidRPr="00D44A33" w:rsidRDefault="00B24AAA">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8" style="position:absolute;margin-left:-29.8pt;margin-top:3.6pt;width:532.5pt;height:370.5pt;z-index:251658244"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40"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4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2"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B24AAA" w:rsidRPr="00F36790" w:rsidRDefault="00B24AAA"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B24AAA" w:rsidRPr="00F36790" w:rsidRDefault="00B24AAA"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B24AAA" w:rsidRPr="00F36790" w:rsidRDefault="00B24AAA"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B24AAA" w:rsidRPr="00D44A33" w:rsidRDefault="00B24AAA"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B24AAA" w:rsidRPr="00D44A33" w:rsidRDefault="00B24AAA"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B24AAA" w:rsidRPr="00D44A33" w:rsidRDefault="00B24AAA">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8267"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B24AAA" w:rsidRDefault="00B24AAA">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8" style="position:absolute;margin-left:334.7pt;margin-top:20.9pt;width:156.2pt;height:406.7pt;z-index:251658267;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9"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50"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51"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2"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B24AAA" w:rsidRDefault="00B24AAA">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8266"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B24AAA" w:rsidRDefault="00B24AAA">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3" style="position:absolute;margin-left:16.1pt;margin-top:9.45pt;width:199.65pt;height:416.95pt;z-index:251658266;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5"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6"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7"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B24AAA" w:rsidRDefault="00B24AAA">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58282"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B24AAA" w:rsidRPr="00F36790" w:rsidRDefault="00B24AAA"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8" style="position:absolute;margin-left:-24.75pt;margin-top:5.7pt;width:85.65pt;height:34.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B24AAA" w:rsidRPr="00F36790" w:rsidRDefault="00B24AAA"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582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B24AAA" w:rsidRDefault="00B24AAA"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9" style="position:absolute;margin-left:-56.25pt;margin-top:14.75pt;width:156.2pt;height:218.25pt;z-index:2516582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B24AAA" w:rsidRDefault="00B24AAA"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58246"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1"/>
                    </pic:cNvPr>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58245"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B24AAA" w:rsidRPr="00BB09A7" w:rsidRDefault="00B24AAA" w:rsidP="00BB09A7">
                            <w:pPr>
                              <w:spacing w:after="180" w:line="240" w:lineRule="auto"/>
                              <w:rPr>
                                <w:rFonts w:ascii="Arial" w:eastAsia="Times New Roman" w:hAnsi="Arial" w:cs="Arial"/>
                                <w:color w:val="222222"/>
                                <w:sz w:val="27"/>
                                <w:szCs w:val="27"/>
                                <w:lang w:eastAsia="en-GB"/>
                              </w:rPr>
                            </w:pPr>
                          </w:p>
                          <w:p w14:paraId="62DFE854" w14:textId="77777777" w:rsidR="00B24AAA" w:rsidRDefault="00B24AAA"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2" style="position:absolute;margin-left:-46.9pt;margin-top:49.4pt;width:532.5pt;height:370.5pt;z-index:-2516582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B24AAA" w:rsidRPr="00BB09A7" w:rsidRDefault="00B24AAA" w:rsidP="00BB09A7">
                      <w:pPr>
                        <w:spacing w:after="180" w:line="240" w:lineRule="auto"/>
                        <w:rPr>
                          <w:rFonts w:ascii="Arial" w:eastAsia="Times New Roman" w:hAnsi="Arial" w:cs="Arial"/>
                          <w:color w:val="222222"/>
                          <w:sz w:val="27"/>
                          <w:szCs w:val="27"/>
                          <w:lang w:eastAsia="en-GB"/>
                        </w:rPr>
                      </w:pPr>
                    </w:p>
                    <w:p w14:paraId="62DFE854" w14:textId="77777777" w:rsidR="00B24AAA" w:rsidRDefault="00B24AAA"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58283"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B24AAA" w:rsidRPr="00F36790" w:rsidRDefault="00B24AAA"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3" style="position:absolute;margin-left:-42.75pt;margin-top:12.4pt;width:85.65pt;height:34.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B24AAA" w:rsidRPr="00F36790" w:rsidRDefault="00B24AAA"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8268"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B24AAA" w14:paraId="24E1E8DD" w14:textId="77777777" w:rsidTr="00481B9D">
                              <w:tc>
                                <w:tcPr>
                                  <w:tcW w:w="2093" w:type="dxa"/>
                                </w:tcPr>
                                <w:p w14:paraId="66B5BC08" w14:textId="77777777" w:rsidR="00B24AAA" w:rsidRDefault="00B24AAA">
                                  <w:pPr>
                                    <w:rPr>
                                      <w:b/>
                                    </w:rPr>
                                  </w:pPr>
                                </w:p>
                              </w:tc>
                              <w:tc>
                                <w:tcPr>
                                  <w:tcW w:w="709" w:type="dxa"/>
                                </w:tcPr>
                                <w:p w14:paraId="64FB6302" w14:textId="77777777" w:rsidR="00B24AAA" w:rsidRDefault="00B24AAA">
                                  <w:pPr>
                                    <w:rPr>
                                      <w:b/>
                                    </w:rPr>
                                  </w:pPr>
                                  <w:r>
                                    <w:rPr>
                                      <w:b/>
                                    </w:rPr>
                                    <w:t>%</w:t>
                                  </w:r>
                                </w:p>
                              </w:tc>
                              <w:tc>
                                <w:tcPr>
                                  <w:tcW w:w="913" w:type="dxa"/>
                                </w:tcPr>
                                <w:p w14:paraId="1B123758" w14:textId="77777777" w:rsidR="00B24AAA" w:rsidRDefault="00B24AAA">
                                  <w:pPr>
                                    <w:rPr>
                                      <w:b/>
                                    </w:rPr>
                                  </w:pPr>
                                  <w:r>
                                    <w:rPr>
                                      <w:b/>
                                    </w:rPr>
                                    <w:t>No.</w:t>
                                  </w:r>
                                </w:p>
                              </w:tc>
                            </w:tr>
                            <w:tr w:rsidR="00B24AAA" w14:paraId="6DCFB80E" w14:textId="77777777" w:rsidTr="00481B9D">
                              <w:tc>
                                <w:tcPr>
                                  <w:tcW w:w="2093" w:type="dxa"/>
                                </w:tcPr>
                                <w:p w14:paraId="09AF1B1D" w14:textId="77777777" w:rsidR="00B24AAA" w:rsidRDefault="00B24AAA">
                                  <w:pPr>
                                    <w:rPr>
                                      <w:b/>
                                    </w:rPr>
                                  </w:pPr>
                                  <w:r>
                                    <w:rPr>
                                      <w:b/>
                                    </w:rPr>
                                    <w:t>infected</w:t>
                                  </w:r>
                                </w:p>
                              </w:tc>
                              <w:tc>
                                <w:tcPr>
                                  <w:tcW w:w="709" w:type="dxa"/>
                                </w:tcPr>
                                <w:p w14:paraId="1DAFDD30" w14:textId="77777777" w:rsidR="00B24AAA" w:rsidRDefault="00B24AAA">
                                  <w:pPr>
                                    <w:rPr>
                                      <w:b/>
                                    </w:rPr>
                                  </w:pPr>
                                  <w:r>
                                    <w:rPr>
                                      <w:b/>
                                    </w:rPr>
                                    <w:t>//</w:t>
                                  </w:r>
                                </w:p>
                              </w:tc>
                              <w:tc>
                                <w:tcPr>
                                  <w:tcW w:w="913" w:type="dxa"/>
                                </w:tcPr>
                                <w:p w14:paraId="7EC53002" w14:textId="77777777" w:rsidR="00B24AAA" w:rsidRDefault="00B24AAA">
                                  <w:pPr>
                                    <w:rPr>
                                      <w:b/>
                                    </w:rPr>
                                  </w:pPr>
                                  <w:r>
                                    <w:rPr>
                                      <w:b/>
                                    </w:rPr>
                                    <w:t>//</w:t>
                                  </w:r>
                                </w:p>
                              </w:tc>
                            </w:tr>
                            <w:tr w:rsidR="00B24AAA" w14:paraId="06B9AA51" w14:textId="77777777" w:rsidTr="00481B9D">
                              <w:tc>
                                <w:tcPr>
                                  <w:tcW w:w="2093" w:type="dxa"/>
                                </w:tcPr>
                                <w:p w14:paraId="54D4F0B0" w14:textId="77777777" w:rsidR="00B24AAA" w:rsidRDefault="00B24AAA">
                                  <w:pPr>
                                    <w:rPr>
                                      <w:b/>
                                    </w:rPr>
                                  </w:pPr>
                                  <w:r>
                                    <w:rPr>
                                      <w:b/>
                                    </w:rPr>
                                    <w:t>Not infected</w:t>
                                  </w:r>
                                </w:p>
                              </w:tc>
                              <w:tc>
                                <w:tcPr>
                                  <w:tcW w:w="709" w:type="dxa"/>
                                </w:tcPr>
                                <w:p w14:paraId="082276AB" w14:textId="77777777" w:rsidR="00B24AAA" w:rsidRDefault="00B24AAA">
                                  <w:pPr>
                                    <w:rPr>
                                      <w:b/>
                                    </w:rPr>
                                  </w:pPr>
                                  <w:r>
                                    <w:rPr>
                                      <w:b/>
                                    </w:rPr>
                                    <w:t>//</w:t>
                                  </w:r>
                                </w:p>
                              </w:tc>
                              <w:tc>
                                <w:tcPr>
                                  <w:tcW w:w="913" w:type="dxa"/>
                                </w:tcPr>
                                <w:p w14:paraId="2D2F32B9" w14:textId="77777777" w:rsidR="00B24AAA" w:rsidRDefault="00B24AAA">
                                  <w:pPr>
                                    <w:rPr>
                                      <w:b/>
                                    </w:rPr>
                                  </w:pPr>
                                  <w:r>
                                    <w:rPr>
                                      <w:b/>
                                    </w:rPr>
                                    <w:t>//</w:t>
                                  </w:r>
                                </w:p>
                              </w:tc>
                            </w:tr>
                            <w:tr w:rsidR="00B24AAA" w14:paraId="2775273F" w14:textId="77777777" w:rsidTr="00481B9D">
                              <w:tc>
                                <w:tcPr>
                                  <w:tcW w:w="2093" w:type="dxa"/>
                                </w:tcPr>
                                <w:p w14:paraId="1BC7A75D" w14:textId="77777777" w:rsidR="00B24AAA" w:rsidRDefault="00B24AAA">
                                  <w:pPr>
                                    <w:rPr>
                                      <w:b/>
                                    </w:rPr>
                                  </w:pPr>
                                  <w:r>
                                    <w:rPr>
                                      <w:b/>
                                    </w:rPr>
                                    <w:t>Security level</w:t>
                                  </w:r>
                                </w:p>
                              </w:tc>
                              <w:tc>
                                <w:tcPr>
                                  <w:tcW w:w="709" w:type="dxa"/>
                                </w:tcPr>
                                <w:p w14:paraId="556C6EA1" w14:textId="77777777" w:rsidR="00B24AAA" w:rsidRDefault="00B24AAA">
                                  <w:pPr>
                                    <w:rPr>
                                      <w:b/>
                                    </w:rPr>
                                  </w:pPr>
                                  <w:r>
                                    <w:rPr>
                                      <w:b/>
                                    </w:rPr>
                                    <w:t>//</w:t>
                                  </w:r>
                                </w:p>
                              </w:tc>
                              <w:tc>
                                <w:tcPr>
                                  <w:tcW w:w="913" w:type="dxa"/>
                                </w:tcPr>
                                <w:p w14:paraId="3BDCFA25" w14:textId="77777777" w:rsidR="00B24AAA" w:rsidRDefault="00B24AAA">
                                  <w:pPr>
                                    <w:rPr>
                                      <w:b/>
                                    </w:rPr>
                                  </w:pPr>
                                  <w:r>
                                    <w:rPr>
                                      <w:b/>
                                    </w:rPr>
                                    <w:t>//</w:t>
                                  </w:r>
                                </w:p>
                              </w:tc>
                            </w:tr>
                            <w:tr w:rsidR="00B24AAA" w14:paraId="42D05F84" w14:textId="77777777" w:rsidTr="00481B9D">
                              <w:tc>
                                <w:tcPr>
                                  <w:tcW w:w="2093" w:type="dxa"/>
                                </w:tcPr>
                                <w:p w14:paraId="546F7281" w14:textId="77777777" w:rsidR="00B24AAA" w:rsidRDefault="00B24AAA">
                                  <w:pPr>
                                    <w:rPr>
                                      <w:b/>
                                    </w:rPr>
                                  </w:pPr>
                                  <w:r>
                                    <w:rPr>
                                      <w:b/>
                                    </w:rPr>
                                    <w:t xml:space="preserve">Infected London </w:t>
                                  </w:r>
                                </w:p>
                              </w:tc>
                              <w:tc>
                                <w:tcPr>
                                  <w:tcW w:w="709" w:type="dxa"/>
                                </w:tcPr>
                                <w:p w14:paraId="528897CD" w14:textId="77777777" w:rsidR="00B24AAA" w:rsidRDefault="00B24AAA">
                                  <w:pPr>
                                    <w:rPr>
                                      <w:b/>
                                    </w:rPr>
                                  </w:pPr>
                                  <w:r>
                                    <w:rPr>
                                      <w:b/>
                                    </w:rPr>
                                    <w:t>//</w:t>
                                  </w:r>
                                </w:p>
                              </w:tc>
                              <w:tc>
                                <w:tcPr>
                                  <w:tcW w:w="913" w:type="dxa"/>
                                </w:tcPr>
                                <w:p w14:paraId="5D34849D" w14:textId="77777777" w:rsidR="00B24AAA" w:rsidRDefault="00B24AAA">
                                  <w:pPr>
                                    <w:rPr>
                                      <w:b/>
                                    </w:rPr>
                                  </w:pPr>
                                  <w:r>
                                    <w:rPr>
                                      <w:b/>
                                    </w:rPr>
                                    <w:t>//</w:t>
                                  </w:r>
                                </w:p>
                              </w:tc>
                            </w:tr>
                            <w:tr w:rsidR="00B24AAA" w14:paraId="37C7301F" w14:textId="77777777" w:rsidTr="00481B9D">
                              <w:tc>
                                <w:tcPr>
                                  <w:tcW w:w="2093" w:type="dxa"/>
                                </w:tcPr>
                                <w:p w14:paraId="4EED14AF" w14:textId="77777777" w:rsidR="00B24AAA" w:rsidRDefault="00B24AAA">
                                  <w:pPr>
                                    <w:rPr>
                                      <w:b/>
                                    </w:rPr>
                                  </w:pPr>
                                  <w:r>
                                    <w:rPr>
                                      <w:b/>
                                    </w:rPr>
                                    <w:t>Infected Norwich</w:t>
                                  </w:r>
                                </w:p>
                              </w:tc>
                              <w:tc>
                                <w:tcPr>
                                  <w:tcW w:w="709" w:type="dxa"/>
                                </w:tcPr>
                                <w:p w14:paraId="783F4D38" w14:textId="77777777" w:rsidR="00B24AAA" w:rsidRDefault="00B24AAA">
                                  <w:pPr>
                                    <w:rPr>
                                      <w:b/>
                                    </w:rPr>
                                  </w:pPr>
                                  <w:r>
                                    <w:rPr>
                                      <w:b/>
                                    </w:rPr>
                                    <w:t>//</w:t>
                                  </w:r>
                                </w:p>
                              </w:tc>
                              <w:tc>
                                <w:tcPr>
                                  <w:tcW w:w="913" w:type="dxa"/>
                                </w:tcPr>
                                <w:p w14:paraId="2F8260C5" w14:textId="77777777" w:rsidR="00B24AAA" w:rsidRDefault="00B24AAA">
                                  <w:pPr>
                                    <w:rPr>
                                      <w:b/>
                                    </w:rPr>
                                  </w:pPr>
                                  <w:r>
                                    <w:rPr>
                                      <w:b/>
                                    </w:rPr>
                                    <w:t>//</w:t>
                                  </w:r>
                                </w:p>
                              </w:tc>
                            </w:tr>
                            <w:tr w:rsidR="00B24AAA" w14:paraId="6D592B32" w14:textId="77777777" w:rsidTr="00481B9D">
                              <w:tc>
                                <w:tcPr>
                                  <w:tcW w:w="2093" w:type="dxa"/>
                                </w:tcPr>
                                <w:p w14:paraId="6F8DE4D5" w14:textId="77777777" w:rsidR="00B24AAA" w:rsidRDefault="00B24AAA">
                                  <w:pPr>
                                    <w:rPr>
                                      <w:b/>
                                    </w:rPr>
                                  </w:pPr>
                                  <w:r>
                                    <w:rPr>
                                      <w:b/>
                                    </w:rPr>
                                    <w:t>Infected Edinburgh</w:t>
                                  </w:r>
                                </w:p>
                              </w:tc>
                              <w:tc>
                                <w:tcPr>
                                  <w:tcW w:w="709" w:type="dxa"/>
                                </w:tcPr>
                                <w:p w14:paraId="3190BBD6" w14:textId="77777777" w:rsidR="00B24AAA" w:rsidRDefault="00B24AAA">
                                  <w:pPr>
                                    <w:rPr>
                                      <w:b/>
                                    </w:rPr>
                                  </w:pPr>
                                  <w:r>
                                    <w:rPr>
                                      <w:b/>
                                    </w:rPr>
                                    <w:t>//</w:t>
                                  </w:r>
                                </w:p>
                              </w:tc>
                              <w:tc>
                                <w:tcPr>
                                  <w:tcW w:w="913" w:type="dxa"/>
                                </w:tcPr>
                                <w:p w14:paraId="1882CF58" w14:textId="77777777" w:rsidR="00B24AAA" w:rsidRDefault="00B24AAA">
                                  <w:pPr>
                                    <w:rPr>
                                      <w:b/>
                                    </w:rPr>
                                  </w:pPr>
                                  <w:r>
                                    <w:rPr>
                                      <w:b/>
                                    </w:rPr>
                                    <w:t>//</w:t>
                                  </w:r>
                                </w:p>
                              </w:tc>
                            </w:tr>
                            <w:tr w:rsidR="00B24AAA" w14:paraId="0FA6F2E0" w14:textId="77777777" w:rsidTr="00481B9D">
                              <w:tc>
                                <w:tcPr>
                                  <w:tcW w:w="2093" w:type="dxa"/>
                                </w:tcPr>
                                <w:p w14:paraId="10DB2144" w14:textId="77777777" w:rsidR="00B24AAA" w:rsidRDefault="00B24AAA">
                                  <w:pPr>
                                    <w:rPr>
                                      <w:b/>
                                    </w:rPr>
                                  </w:pPr>
                                  <w:r>
                                    <w:rPr>
                                      <w:b/>
                                    </w:rPr>
                                    <w:t>Infected Cardiff</w:t>
                                  </w:r>
                                </w:p>
                              </w:tc>
                              <w:tc>
                                <w:tcPr>
                                  <w:tcW w:w="709" w:type="dxa"/>
                                </w:tcPr>
                                <w:p w14:paraId="4197EA2C" w14:textId="77777777" w:rsidR="00B24AAA" w:rsidRDefault="00B24AAA">
                                  <w:pPr>
                                    <w:rPr>
                                      <w:b/>
                                    </w:rPr>
                                  </w:pPr>
                                  <w:r>
                                    <w:rPr>
                                      <w:b/>
                                    </w:rPr>
                                    <w:t>//</w:t>
                                  </w:r>
                                </w:p>
                              </w:tc>
                              <w:tc>
                                <w:tcPr>
                                  <w:tcW w:w="913" w:type="dxa"/>
                                </w:tcPr>
                                <w:p w14:paraId="7BFF63DC" w14:textId="77777777" w:rsidR="00B24AAA" w:rsidRDefault="00B24AAA">
                                  <w:pPr>
                                    <w:rPr>
                                      <w:b/>
                                    </w:rPr>
                                  </w:pPr>
                                  <w:r>
                                    <w:rPr>
                                      <w:b/>
                                    </w:rPr>
                                    <w:t>//</w:t>
                                  </w:r>
                                </w:p>
                              </w:tc>
                            </w:tr>
                          </w:tbl>
                          <w:p w14:paraId="12C029E9" w14:textId="77777777" w:rsidR="00B24AAA" w:rsidRPr="00032C41" w:rsidRDefault="00B24AAA"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64" type="#_x0000_t202" style="position:absolute;margin-left:281.85pt;margin-top:5.55pt;width:199.9pt;height:132.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B24AAA" w14:paraId="24E1E8DD" w14:textId="77777777" w:rsidTr="00481B9D">
                        <w:tc>
                          <w:tcPr>
                            <w:tcW w:w="2093" w:type="dxa"/>
                          </w:tcPr>
                          <w:p w14:paraId="66B5BC08" w14:textId="77777777" w:rsidR="00B24AAA" w:rsidRDefault="00B24AAA">
                            <w:pPr>
                              <w:rPr>
                                <w:b/>
                              </w:rPr>
                            </w:pPr>
                          </w:p>
                        </w:tc>
                        <w:tc>
                          <w:tcPr>
                            <w:tcW w:w="709" w:type="dxa"/>
                          </w:tcPr>
                          <w:p w14:paraId="64FB6302" w14:textId="77777777" w:rsidR="00B24AAA" w:rsidRDefault="00B24AAA">
                            <w:pPr>
                              <w:rPr>
                                <w:b/>
                              </w:rPr>
                            </w:pPr>
                            <w:r>
                              <w:rPr>
                                <w:b/>
                              </w:rPr>
                              <w:t>%</w:t>
                            </w:r>
                          </w:p>
                        </w:tc>
                        <w:tc>
                          <w:tcPr>
                            <w:tcW w:w="913" w:type="dxa"/>
                          </w:tcPr>
                          <w:p w14:paraId="1B123758" w14:textId="77777777" w:rsidR="00B24AAA" w:rsidRDefault="00B24AAA">
                            <w:pPr>
                              <w:rPr>
                                <w:b/>
                              </w:rPr>
                            </w:pPr>
                            <w:r>
                              <w:rPr>
                                <w:b/>
                              </w:rPr>
                              <w:t>No.</w:t>
                            </w:r>
                          </w:p>
                        </w:tc>
                      </w:tr>
                      <w:tr w:rsidR="00B24AAA" w14:paraId="6DCFB80E" w14:textId="77777777" w:rsidTr="00481B9D">
                        <w:tc>
                          <w:tcPr>
                            <w:tcW w:w="2093" w:type="dxa"/>
                          </w:tcPr>
                          <w:p w14:paraId="09AF1B1D" w14:textId="77777777" w:rsidR="00B24AAA" w:rsidRDefault="00B24AAA">
                            <w:pPr>
                              <w:rPr>
                                <w:b/>
                              </w:rPr>
                            </w:pPr>
                            <w:r>
                              <w:rPr>
                                <w:b/>
                              </w:rPr>
                              <w:t>infected</w:t>
                            </w:r>
                          </w:p>
                        </w:tc>
                        <w:tc>
                          <w:tcPr>
                            <w:tcW w:w="709" w:type="dxa"/>
                          </w:tcPr>
                          <w:p w14:paraId="1DAFDD30" w14:textId="77777777" w:rsidR="00B24AAA" w:rsidRDefault="00B24AAA">
                            <w:pPr>
                              <w:rPr>
                                <w:b/>
                              </w:rPr>
                            </w:pPr>
                            <w:r>
                              <w:rPr>
                                <w:b/>
                              </w:rPr>
                              <w:t>//</w:t>
                            </w:r>
                          </w:p>
                        </w:tc>
                        <w:tc>
                          <w:tcPr>
                            <w:tcW w:w="913" w:type="dxa"/>
                          </w:tcPr>
                          <w:p w14:paraId="7EC53002" w14:textId="77777777" w:rsidR="00B24AAA" w:rsidRDefault="00B24AAA">
                            <w:pPr>
                              <w:rPr>
                                <w:b/>
                              </w:rPr>
                            </w:pPr>
                            <w:r>
                              <w:rPr>
                                <w:b/>
                              </w:rPr>
                              <w:t>//</w:t>
                            </w:r>
                          </w:p>
                        </w:tc>
                      </w:tr>
                      <w:tr w:rsidR="00B24AAA" w14:paraId="06B9AA51" w14:textId="77777777" w:rsidTr="00481B9D">
                        <w:tc>
                          <w:tcPr>
                            <w:tcW w:w="2093" w:type="dxa"/>
                          </w:tcPr>
                          <w:p w14:paraId="54D4F0B0" w14:textId="77777777" w:rsidR="00B24AAA" w:rsidRDefault="00B24AAA">
                            <w:pPr>
                              <w:rPr>
                                <w:b/>
                              </w:rPr>
                            </w:pPr>
                            <w:r>
                              <w:rPr>
                                <w:b/>
                              </w:rPr>
                              <w:t>Not infected</w:t>
                            </w:r>
                          </w:p>
                        </w:tc>
                        <w:tc>
                          <w:tcPr>
                            <w:tcW w:w="709" w:type="dxa"/>
                          </w:tcPr>
                          <w:p w14:paraId="082276AB" w14:textId="77777777" w:rsidR="00B24AAA" w:rsidRDefault="00B24AAA">
                            <w:pPr>
                              <w:rPr>
                                <w:b/>
                              </w:rPr>
                            </w:pPr>
                            <w:r>
                              <w:rPr>
                                <w:b/>
                              </w:rPr>
                              <w:t>//</w:t>
                            </w:r>
                          </w:p>
                        </w:tc>
                        <w:tc>
                          <w:tcPr>
                            <w:tcW w:w="913" w:type="dxa"/>
                          </w:tcPr>
                          <w:p w14:paraId="2D2F32B9" w14:textId="77777777" w:rsidR="00B24AAA" w:rsidRDefault="00B24AAA">
                            <w:pPr>
                              <w:rPr>
                                <w:b/>
                              </w:rPr>
                            </w:pPr>
                            <w:r>
                              <w:rPr>
                                <w:b/>
                              </w:rPr>
                              <w:t>//</w:t>
                            </w:r>
                          </w:p>
                        </w:tc>
                      </w:tr>
                      <w:tr w:rsidR="00B24AAA" w14:paraId="2775273F" w14:textId="77777777" w:rsidTr="00481B9D">
                        <w:tc>
                          <w:tcPr>
                            <w:tcW w:w="2093" w:type="dxa"/>
                          </w:tcPr>
                          <w:p w14:paraId="1BC7A75D" w14:textId="77777777" w:rsidR="00B24AAA" w:rsidRDefault="00B24AAA">
                            <w:pPr>
                              <w:rPr>
                                <w:b/>
                              </w:rPr>
                            </w:pPr>
                            <w:r>
                              <w:rPr>
                                <w:b/>
                              </w:rPr>
                              <w:t>Security level</w:t>
                            </w:r>
                          </w:p>
                        </w:tc>
                        <w:tc>
                          <w:tcPr>
                            <w:tcW w:w="709" w:type="dxa"/>
                          </w:tcPr>
                          <w:p w14:paraId="556C6EA1" w14:textId="77777777" w:rsidR="00B24AAA" w:rsidRDefault="00B24AAA">
                            <w:pPr>
                              <w:rPr>
                                <w:b/>
                              </w:rPr>
                            </w:pPr>
                            <w:r>
                              <w:rPr>
                                <w:b/>
                              </w:rPr>
                              <w:t>//</w:t>
                            </w:r>
                          </w:p>
                        </w:tc>
                        <w:tc>
                          <w:tcPr>
                            <w:tcW w:w="913" w:type="dxa"/>
                          </w:tcPr>
                          <w:p w14:paraId="3BDCFA25" w14:textId="77777777" w:rsidR="00B24AAA" w:rsidRDefault="00B24AAA">
                            <w:pPr>
                              <w:rPr>
                                <w:b/>
                              </w:rPr>
                            </w:pPr>
                            <w:r>
                              <w:rPr>
                                <w:b/>
                              </w:rPr>
                              <w:t>//</w:t>
                            </w:r>
                          </w:p>
                        </w:tc>
                      </w:tr>
                      <w:tr w:rsidR="00B24AAA" w14:paraId="42D05F84" w14:textId="77777777" w:rsidTr="00481B9D">
                        <w:tc>
                          <w:tcPr>
                            <w:tcW w:w="2093" w:type="dxa"/>
                          </w:tcPr>
                          <w:p w14:paraId="546F7281" w14:textId="77777777" w:rsidR="00B24AAA" w:rsidRDefault="00B24AAA">
                            <w:pPr>
                              <w:rPr>
                                <w:b/>
                              </w:rPr>
                            </w:pPr>
                            <w:r>
                              <w:rPr>
                                <w:b/>
                              </w:rPr>
                              <w:t xml:space="preserve">Infected London </w:t>
                            </w:r>
                          </w:p>
                        </w:tc>
                        <w:tc>
                          <w:tcPr>
                            <w:tcW w:w="709" w:type="dxa"/>
                          </w:tcPr>
                          <w:p w14:paraId="528897CD" w14:textId="77777777" w:rsidR="00B24AAA" w:rsidRDefault="00B24AAA">
                            <w:pPr>
                              <w:rPr>
                                <w:b/>
                              </w:rPr>
                            </w:pPr>
                            <w:r>
                              <w:rPr>
                                <w:b/>
                              </w:rPr>
                              <w:t>//</w:t>
                            </w:r>
                          </w:p>
                        </w:tc>
                        <w:tc>
                          <w:tcPr>
                            <w:tcW w:w="913" w:type="dxa"/>
                          </w:tcPr>
                          <w:p w14:paraId="5D34849D" w14:textId="77777777" w:rsidR="00B24AAA" w:rsidRDefault="00B24AAA">
                            <w:pPr>
                              <w:rPr>
                                <w:b/>
                              </w:rPr>
                            </w:pPr>
                            <w:r>
                              <w:rPr>
                                <w:b/>
                              </w:rPr>
                              <w:t>//</w:t>
                            </w:r>
                          </w:p>
                        </w:tc>
                      </w:tr>
                      <w:tr w:rsidR="00B24AAA" w14:paraId="37C7301F" w14:textId="77777777" w:rsidTr="00481B9D">
                        <w:tc>
                          <w:tcPr>
                            <w:tcW w:w="2093" w:type="dxa"/>
                          </w:tcPr>
                          <w:p w14:paraId="4EED14AF" w14:textId="77777777" w:rsidR="00B24AAA" w:rsidRDefault="00B24AAA">
                            <w:pPr>
                              <w:rPr>
                                <w:b/>
                              </w:rPr>
                            </w:pPr>
                            <w:r>
                              <w:rPr>
                                <w:b/>
                              </w:rPr>
                              <w:t>Infected Norwich</w:t>
                            </w:r>
                          </w:p>
                        </w:tc>
                        <w:tc>
                          <w:tcPr>
                            <w:tcW w:w="709" w:type="dxa"/>
                          </w:tcPr>
                          <w:p w14:paraId="783F4D38" w14:textId="77777777" w:rsidR="00B24AAA" w:rsidRDefault="00B24AAA">
                            <w:pPr>
                              <w:rPr>
                                <w:b/>
                              </w:rPr>
                            </w:pPr>
                            <w:r>
                              <w:rPr>
                                <w:b/>
                              </w:rPr>
                              <w:t>//</w:t>
                            </w:r>
                          </w:p>
                        </w:tc>
                        <w:tc>
                          <w:tcPr>
                            <w:tcW w:w="913" w:type="dxa"/>
                          </w:tcPr>
                          <w:p w14:paraId="2F8260C5" w14:textId="77777777" w:rsidR="00B24AAA" w:rsidRDefault="00B24AAA">
                            <w:pPr>
                              <w:rPr>
                                <w:b/>
                              </w:rPr>
                            </w:pPr>
                            <w:r>
                              <w:rPr>
                                <w:b/>
                              </w:rPr>
                              <w:t>//</w:t>
                            </w:r>
                          </w:p>
                        </w:tc>
                      </w:tr>
                      <w:tr w:rsidR="00B24AAA" w14:paraId="6D592B32" w14:textId="77777777" w:rsidTr="00481B9D">
                        <w:tc>
                          <w:tcPr>
                            <w:tcW w:w="2093" w:type="dxa"/>
                          </w:tcPr>
                          <w:p w14:paraId="6F8DE4D5" w14:textId="77777777" w:rsidR="00B24AAA" w:rsidRDefault="00B24AAA">
                            <w:pPr>
                              <w:rPr>
                                <w:b/>
                              </w:rPr>
                            </w:pPr>
                            <w:r>
                              <w:rPr>
                                <w:b/>
                              </w:rPr>
                              <w:t>Infected Edinburgh</w:t>
                            </w:r>
                          </w:p>
                        </w:tc>
                        <w:tc>
                          <w:tcPr>
                            <w:tcW w:w="709" w:type="dxa"/>
                          </w:tcPr>
                          <w:p w14:paraId="3190BBD6" w14:textId="77777777" w:rsidR="00B24AAA" w:rsidRDefault="00B24AAA">
                            <w:pPr>
                              <w:rPr>
                                <w:b/>
                              </w:rPr>
                            </w:pPr>
                            <w:r>
                              <w:rPr>
                                <w:b/>
                              </w:rPr>
                              <w:t>//</w:t>
                            </w:r>
                          </w:p>
                        </w:tc>
                        <w:tc>
                          <w:tcPr>
                            <w:tcW w:w="913" w:type="dxa"/>
                          </w:tcPr>
                          <w:p w14:paraId="1882CF58" w14:textId="77777777" w:rsidR="00B24AAA" w:rsidRDefault="00B24AAA">
                            <w:pPr>
                              <w:rPr>
                                <w:b/>
                              </w:rPr>
                            </w:pPr>
                            <w:r>
                              <w:rPr>
                                <w:b/>
                              </w:rPr>
                              <w:t>//</w:t>
                            </w:r>
                          </w:p>
                        </w:tc>
                      </w:tr>
                      <w:tr w:rsidR="00B24AAA" w14:paraId="0FA6F2E0" w14:textId="77777777" w:rsidTr="00481B9D">
                        <w:tc>
                          <w:tcPr>
                            <w:tcW w:w="2093" w:type="dxa"/>
                          </w:tcPr>
                          <w:p w14:paraId="10DB2144" w14:textId="77777777" w:rsidR="00B24AAA" w:rsidRDefault="00B24AAA">
                            <w:pPr>
                              <w:rPr>
                                <w:b/>
                              </w:rPr>
                            </w:pPr>
                            <w:r>
                              <w:rPr>
                                <w:b/>
                              </w:rPr>
                              <w:t>Infected Cardiff</w:t>
                            </w:r>
                          </w:p>
                        </w:tc>
                        <w:tc>
                          <w:tcPr>
                            <w:tcW w:w="709" w:type="dxa"/>
                          </w:tcPr>
                          <w:p w14:paraId="4197EA2C" w14:textId="77777777" w:rsidR="00B24AAA" w:rsidRDefault="00B24AAA">
                            <w:pPr>
                              <w:rPr>
                                <w:b/>
                              </w:rPr>
                            </w:pPr>
                            <w:r>
                              <w:rPr>
                                <w:b/>
                              </w:rPr>
                              <w:t>//</w:t>
                            </w:r>
                          </w:p>
                        </w:tc>
                        <w:tc>
                          <w:tcPr>
                            <w:tcW w:w="913" w:type="dxa"/>
                          </w:tcPr>
                          <w:p w14:paraId="7BFF63DC" w14:textId="77777777" w:rsidR="00B24AAA" w:rsidRDefault="00B24AAA">
                            <w:pPr>
                              <w:rPr>
                                <w:b/>
                              </w:rPr>
                            </w:pPr>
                            <w:r>
                              <w:rPr>
                                <w:b/>
                              </w:rPr>
                              <w:t>//</w:t>
                            </w:r>
                          </w:p>
                        </w:tc>
                      </w:tr>
                    </w:tbl>
                    <w:p w14:paraId="12C029E9" w14:textId="77777777" w:rsidR="00B24AAA" w:rsidRPr="00032C41" w:rsidRDefault="00B24AAA"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58286"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F03ABB7" id="Straight Arrow Connector 103" o:spid="_x0000_s1026" type="#_x0000_t32" style="position:absolute;margin-left:3pt;margin-top:.55pt;width:120.05pt;height:339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5825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58272"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B24AAA" w:rsidRDefault="00B24AAA"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5" style="position:absolute;margin-left:340.1pt;margin-top:2.35pt;width:170.8pt;height:356.5pt;z-index:251658272"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B24AAA" w:rsidRDefault="00B24AAA"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58248"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58258"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29E6E6E7" id="Oval 54" o:spid="_x0000_s1026" style="position:absolute;margin-left:223.65pt;margin-top:30.6pt;width:8.4pt;height:8.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7"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6FF5B53E" id="Oval 53" o:spid="_x0000_s1026" style="position:absolute;margin-left:232.05pt;margin-top:33.7pt;width:8.4pt;height:8.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6"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F437CB5" id="Oval 52" o:spid="_x0000_s1026" style="position:absolute;margin-left:241.95pt;margin-top:30.65pt;width:8.4pt;height:8.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5"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633E094" id="Oval 51" o:spid="_x0000_s1026" style="position:absolute;margin-left:233.6pt;margin-top:25.3pt;width:8.4pt;height:8.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4E4DE07" id="Oval 48" o:spid="_x0000_s1026" style="position:absolute;margin-left:241.5pt;margin-top:13.3pt;width:8.4pt;height:8.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3"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7ECDB62" id="Oval 49" o:spid="_x0000_s1026" style="position:absolute;margin-left:227.5pt;margin-top:13.85pt;width:8.4pt;height:8.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4"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186DFD4D" id="Oval 50" o:spid="_x0000_s1026" style="position:absolute;margin-left:227.2pt;margin-top:22pt;width:8.4pt;height:8.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1"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5538B724" id="Oval 47" o:spid="_x0000_s1026" style="position:absolute;margin-left:241.8pt;margin-top:22pt;width:8.4pt;height:8.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8269"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B24AAA" w:rsidRDefault="00B24AAA">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8" style="position:absolute;margin-left:-65.1pt;margin-top:22.8pt;width:156.55pt;height:159.55pt;z-index:251658269;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B24AAA" w:rsidRDefault="00B24AAA">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58249"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58247"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270"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B24AAA" w:rsidRDefault="00B24AAA"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71" style="position:absolute;margin-left:115.65pt;margin-top:16.55pt;width:183.85pt;height:221.35pt;z-index:251658270;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B24AAA" w:rsidRDefault="00B24AAA"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8271"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B24AAA" w:rsidRDefault="00B24AAA"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4" style="position:absolute;margin-left:258.15pt;margin-top:20.15pt;width:170.75pt;height:327.65pt;z-index:251658271;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B24AAA" w:rsidRDefault="00B24AAA"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v:textbox>
                </v:shape>
                <v:shape id="Straight Arrow Connector 35" o:spid="_x0000_s1076"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58285"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B24AAA" w:rsidRDefault="00B24AAA"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7" type="#_x0000_t202" style="position:absolute;margin-left:103.6pt;margin-top:9.05pt;width:137.4pt;height:69.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B24AAA" w:rsidRDefault="00B24AAA"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7" o:title=""/>
          </v:shape>
          <o:OLEObject Type="Embed" ProgID="Photoshop.Image.16" ShapeID="_x0000_i1025" DrawAspect="Content" ObjectID="_1582629962" r:id="rId28">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7" o:title=""/>
          </v:shape>
          <o:OLEObject Type="Embed" ProgID="Photoshop.Image.16" ShapeID="_x0000_i1026" DrawAspect="Content" ObjectID="_1582629963" r:id="rId29">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1" w:history="1">
        <w:r w:rsidRPr="00C6143E">
          <w:rPr>
            <w:rStyle w:val="Hyperlink"/>
          </w:rPr>
          <w:t>http://</w:t>
        </w:r>
        <w:proofErr w:type="spellStart"/>
        <w:r w:rsidRPr="00C6143E">
          <w:rPr>
            <w:rStyle w:val="Hyperlink"/>
          </w:rPr>
          <w:t>flamingtext.com</w:t>
        </w:r>
        <w:proofErr w:type="spellEnd"/>
        <w:r w:rsidRPr="00C6143E">
          <w:rPr>
            <w:rStyle w:val="Hyperlink"/>
          </w:rPr>
          <w:t>/</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658273"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0F19462" id="Group 80" o:spid="_x0000_s1026" style="position:absolute;margin-left:60.75pt;margin-top:58.3pt;width:314.25pt;height:210pt;z-index:251658273"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2"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58275"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5827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658277"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76"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58278"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876A3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58280"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58279"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81"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58291"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B24AAA" w:rsidRDefault="00B24AA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8" type="#_x0000_t202" style="position:absolute;margin-left:34.3pt;margin-top:119.5pt;width:133.05pt;height:29.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B24AAA" w:rsidRDefault="00B24AAA" w:rsidP="003A5FD3"/>
                  </w:txbxContent>
                </v:textbox>
              </v:shape>
            </w:pict>
          </mc:Fallback>
        </mc:AlternateContent>
      </w:r>
      <w:r>
        <w:rPr>
          <w:noProof/>
          <w:lang w:eastAsia="en-GB"/>
        </w:rPr>
        <mc:AlternateContent>
          <mc:Choice Requires="wps">
            <w:drawing>
              <wp:anchor distT="0" distB="0" distL="114300" distR="114300" simplePos="0" relativeHeight="251658290"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B24AAA" w:rsidRDefault="00B24AA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9" type="#_x0000_t202" style="position:absolute;margin-left:25.95pt;margin-top:19.9pt;width:141.5pt;height:1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B24AAA" w:rsidRDefault="00B24AAA"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58288"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B24AAA" w:rsidRDefault="00B24AA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80" type="#_x0000_t202" style="position:absolute;margin-left:402pt;margin-top:156.6pt;width:33.75pt;height:17.2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B24AAA" w:rsidRDefault="00B24AAA" w:rsidP="003A5FD3"/>
                  </w:txbxContent>
                </v:textbox>
              </v:shape>
            </w:pict>
          </mc:Fallback>
        </mc:AlternateContent>
      </w:r>
      <w:r>
        <w:rPr>
          <w:noProof/>
          <w:lang w:eastAsia="en-GB"/>
        </w:rPr>
        <mc:AlternateContent>
          <mc:Choice Requires="wps">
            <w:drawing>
              <wp:anchor distT="0" distB="0" distL="114300" distR="114300" simplePos="0" relativeHeight="251658289"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B24AAA" w:rsidRDefault="00B24AAA"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81" type="#_x0000_t202" style="position:absolute;margin-left:257.25pt;margin-top:156.6pt;width:33.75pt;height:17.2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B24AAA" w:rsidRDefault="00B24AAA" w:rsidP="003A5FD3"/>
                  </w:txbxContent>
                </v:textbox>
              </v:shape>
            </w:pict>
          </mc:Fallback>
        </mc:AlternateContent>
      </w:r>
      <w:r>
        <w:rPr>
          <w:noProof/>
          <w:lang w:eastAsia="en-GB"/>
        </w:rPr>
        <mc:AlternateContent>
          <mc:Choice Requires="wps">
            <w:drawing>
              <wp:anchor distT="0" distB="0" distL="114300" distR="114300" simplePos="0" relativeHeight="251658287"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B24AAA" w:rsidRDefault="00B24A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2" type="#_x0000_t202" style="position:absolute;margin-left:111.75pt;margin-top:156.6pt;width:33.75pt;height:17.2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B24AAA" w:rsidRDefault="00B24AAA"/>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3" w:history="1">
        <w:r w:rsidRPr="005951C6">
          <w:rPr>
            <w:rStyle w:val="Hyperlink"/>
            <w:lang w:eastAsia="en-GB"/>
          </w:rPr>
          <w:t>https://</w:t>
        </w:r>
        <w:proofErr w:type="spellStart"/>
        <w:r w:rsidRPr="005951C6">
          <w:rPr>
            <w:rStyle w:val="Hyperlink"/>
            <w:lang w:eastAsia="en-GB"/>
          </w:rPr>
          <w:t>www.greenfoot.org</w:t>
        </w:r>
        <w:proofErr w:type="spellEnd"/>
        <w:r w:rsidRPr="005951C6">
          <w:rPr>
            <w:rStyle w:val="Hyperlink"/>
            <w:lang w:eastAsia="en-GB"/>
          </w:rPr>
          <w:t>/topics/2272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5" w:history="1">
        <w:r w:rsidR="00A670A0" w:rsidRPr="005951C6">
          <w:rPr>
            <w:rStyle w:val="Hyperlink"/>
            <w:lang w:eastAsia="en-GB"/>
          </w:rPr>
          <w:t>https://</w:t>
        </w:r>
        <w:proofErr w:type="spellStart"/>
        <w:r w:rsidR="00A670A0" w:rsidRPr="005951C6">
          <w:rPr>
            <w:rStyle w:val="Hyperlink"/>
            <w:lang w:eastAsia="en-GB"/>
          </w:rPr>
          <w:t>www.greenfoot.org</w:t>
        </w:r>
        <w:proofErr w:type="spellEnd"/>
        <w:r w:rsidR="00A670A0" w:rsidRPr="005951C6">
          <w:rPr>
            <w:rStyle w:val="Hyperlink"/>
            <w:lang w:eastAsia="en-GB"/>
          </w:rPr>
          <w:t>/topics/2245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50"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w:t>
      </w:r>
      <w:proofErr w:type="spellStart"/>
      <w:r>
        <w:rPr>
          <w:lang w:eastAsia="en-GB"/>
        </w:rPr>
        <w:t>2d</w:t>
      </w:r>
      <w:proofErr w:type="spellEnd"/>
      <w:r>
        <w:rPr>
          <w:lang w:eastAsia="en-GB"/>
        </w:rPr>
        <w:t xml:space="preserve">.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w:t>
      </w:r>
      <w:proofErr w:type="gramStart"/>
      <w:r w:rsidR="0041598F">
        <w:rPr>
          <w:lang w:eastAsia="en-GB"/>
        </w:rPr>
        <w:t>Also a background colour.</w:t>
      </w:r>
      <w:proofErr w:type="gramEnd"/>
      <w:r w:rsidR="0041598F">
        <w:rPr>
          <w:lang w:eastAsia="en-GB"/>
        </w:rPr>
        <w:t xml:space="preserve">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proofErr w:type="gramStart"/>
      <w:r>
        <w:rPr>
          <w:lang w:eastAsia="en-GB"/>
        </w:rPr>
        <w:t>Finally the move off just means that when the start button is clicked the screen will move off and a new screen will replace it.</w:t>
      </w:r>
      <w:proofErr w:type="gramEnd"/>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1"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w:t>
      </w:r>
      <w:proofErr w:type="spellStart"/>
      <w:r w:rsidR="00814A3E">
        <w:rPr>
          <w:lang w:eastAsia="en-GB"/>
        </w:rPr>
        <w:t>onClick</w:t>
      </w:r>
      <w:proofErr w:type="spellEnd"/>
      <w:r w:rsidR="00814A3E">
        <w:rPr>
          <w:lang w:eastAsia="en-GB"/>
        </w:rPr>
        <w:t xml:space="preserve">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5"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6"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w:t>
      </w:r>
      <w:proofErr w:type="spellStart"/>
      <w:r>
        <w:rPr>
          <w:lang w:eastAsia="en-GB"/>
        </w:rPr>
        <w:t>sim1</w:t>
      </w:r>
      <w:proofErr w:type="spellEnd"/>
      <w:r>
        <w:rPr>
          <w:lang w:eastAsia="en-GB"/>
        </w:rPr>
        <w:t xml:space="preserve">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This part of the code is just used to say which screen needs to be opened. The “</w:t>
      </w:r>
      <w:proofErr w:type="spellStart"/>
      <w:r>
        <w:rPr>
          <w:lang w:eastAsia="en-GB"/>
        </w:rPr>
        <w:t>SimDataInput1</w:t>
      </w:r>
      <w:proofErr w:type="spellEnd"/>
      <w:r>
        <w:rPr>
          <w:lang w:eastAsia="en-GB"/>
        </w:rPr>
        <w:t xml:space="preserve">”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70"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58292"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F35B20E" id="Right Arrow 131" o:spid="_x0000_s1026" type="#_x0000_t13" style="position:absolute;margin-left:201.75pt;margin-top:56.45pt;width:38.25pt;height:23.25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8"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w:t>
      </w:r>
      <w:proofErr w:type="spellStart"/>
      <w:r>
        <w:rPr>
          <w:rFonts w:ascii="Arial" w:hAnsi="Arial" w:cs="Arial"/>
          <w:color w:val="222222"/>
        </w:rPr>
        <w:t>4k</w:t>
      </w:r>
      <w:proofErr w:type="spellEnd"/>
      <w:r>
        <w:rPr>
          <w:rFonts w:ascii="Arial" w:hAnsi="Arial" w:cs="Arial"/>
          <w:color w:val="222222"/>
        </w:rPr>
        <w:t xml:space="preserve"> all the game objects will shrink and become tiny. This meant that the game was unusable so I had to go back and add anchors to them this involved setting relative coordinates to where the object should be, this means that when the simulation was put onto a </w:t>
      </w:r>
      <w:proofErr w:type="spellStart"/>
      <w:r>
        <w:rPr>
          <w:rFonts w:ascii="Arial" w:hAnsi="Arial" w:cs="Arial"/>
          <w:color w:val="222222"/>
        </w:rPr>
        <w:t>4k</w:t>
      </w:r>
      <w:proofErr w:type="spellEnd"/>
      <w:r>
        <w:rPr>
          <w:rFonts w:ascii="Arial" w:hAnsi="Arial" w:cs="Arial"/>
          <w:color w:val="222222"/>
        </w:rPr>
        <w:t xml:space="preserve">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lang w:eastAsia="en-GB"/>
        </w:rPr>
        <w:drawing>
          <wp:inline distT="0" distB="0" distL="0" distR="0" wp14:anchorId="65291718" wp14:editId="2C325625">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 xml:space="preserve">The </w:t>
      </w:r>
      <w:proofErr w:type="spellStart"/>
      <w:proofErr w:type="gramStart"/>
      <w:r>
        <w:rPr>
          <w:rFonts w:ascii="Arial" w:hAnsi="Arial" w:cs="Arial"/>
          <w:color w:val="222222"/>
        </w:rPr>
        <w:t>populaitonRatio</w:t>
      </w:r>
      <w:proofErr w:type="spellEnd"/>
      <w:r>
        <w:rPr>
          <w:rFonts w:ascii="Arial" w:hAnsi="Arial" w:cs="Arial"/>
          <w:color w:val="222222"/>
        </w:rPr>
        <w:t>[]</w:t>
      </w:r>
      <w:proofErr w:type="gramEnd"/>
    </w:p>
    <w:p w14:paraId="70F11F15" w14:textId="37E3BACC" w:rsidR="00BB29E3" w:rsidRDefault="00BB29E3" w:rsidP="00720A84">
      <w:pPr>
        <w:rPr>
          <w:rFonts w:ascii="Arial" w:hAnsi="Arial" w:cs="Arial"/>
          <w:color w:val="222222"/>
        </w:rPr>
      </w:pPr>
      <w:r>
        <w:rPr>
          <w:noProof/>
          <w:lang w:eastAsia="en-GB"/>
        </w:rPr>
        <w:drawing>
          <wp:inline distT="0" distB="0" distL="0" distR="0" wp14:anchorId="327F3C8D" wp14:editId="4FF09C4E">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1EEB8C45" w:rsidR="00431FF7" w:rsidRDefault="00793DF3" w:rsidP="00431FF7">
      <w:r w:rsidRPr="00431FF7">
        <w:rPr>
          <w:rFonts w:ascii="Arial" w:hAnsi="Arial" w:cs="Arial"/>
          <w:color w:val="222222"/>
        </w:rPr>
        <w:lastRenderedPageBreak/>
        <w:t xml:space="preserve">The next thing that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64D7DD05"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loop I then checked to see if the infected </w:t>
      </w:r>
      <w:r w:rsidR="00312242">
        <w:rPr>
          <w:rFonts w:ascii="Arial" w:hAnsi="Arial" w:cs="Arial"/>
          <w:color w:val="222222"/>
        </w:rPr>
        <w:t>for that city is equal to the total</w:t>
      </w:r>
      <w:r w:rsidR="003B7A54">
        <w:rPr>
          <w:rFonts w:ascii="Arial" w:hAnsi="Arial" w:cs="Arial"/>
          <w:color w:val="222222"/>
        </w:rPr>
        <w:t xml:space="preserve"> population of the city. The contents of the array infected is:</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F64D774" w:rsidR="003B7A54" w:rsidRDefault="001639FA" w:rsidP="00720A84">
      <w:pPr>
        <w:rPr>
          <w:rFonts w:ascii="Arial" w:hAnsi="Arial" w:cs="Arial"/>
          <w:color w:val="222222"/>
          <w:highlight w:val="cyan"/>
        </w:rPr>
      </w:pPr>
      <w:r>
        <w:rPr>
          <w:rFonts w:ascii="Arial" w:hAnsi="Arial" w:cs="Arial"/>
          <w:color w:val="222222"/>
        </w:rPr>
        <w:t xml:space="preserve">The reason why it is </w:t>
      </w:r>
      <w:proofErr w:type="spellStart"/>
      <w:r>
        <w:rPr>
          <w:rFonts w:ascii="Arial" w:hAnsi="Arial" w:cs="Arial"/>
          <w:color w:val="222222"/>
        </w:rPr>
        <w:t>i+3</w:t>
      </w:r>
      <w:proofErr w:type="spellEnd"/>
      <w:r>
        <w:rPr>
          <w:rFonts w:ascii="Arial" w:hAnsi="Arial" w:cs="Arial"/>
          <w:color w:val="222222"/>
        </w:rPr>
        <w:t xml:space="preserve"> is because </w:t>
      </w:r>
      <w:r w:rsidR="0040743E">
        <w:rPr>
          <w:rFonts w:ascii="Arial" w:hAnsi="Arial" w:cs="Arial"/>
          <w:color w:val="222222"/>
        </w:rPr>
        <w:t xml:space="preserve">the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 xml:space="preserve">made the index of the </w:t>
      </w:r>
      <w:proofErr w:type="spellStart"/>
      <w:r w:rsidR="00123164">
        <w:rPr>
          <w:rFonts w:ascii="Arial" w:hAnsi="Arial" w:cs="Arial"/>
          <w:color w:val="222222"/>
        </w:rPr>
        <w:t>NewInfected</w:t>
      </w:r>
      <w:proofErr w:type="spellEnd"/>
      <w:r w:rsidR="00123164">
        <w:rPr>
          <w:rFonts w:ascii="Arial" w:hAnsi="Arial" w:cs="Arial"/>
          <w:color w:val="222222"/>
        </w:rPr>
        <w:t xml:space="preserve">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39E0282A" w:rsidR="004A49E4" w:rsidRPr="00FD48DE" w:rsidRDefault="004A49E4" w:rsidP="00720A84">
      <w:pPr>
        <w:rPr>
          <w:rFonts w:ascii="Arial" w:hAnsi="Arial" w:cs="Arial"/>
          <w:color w:val="222222"/>
        </w:rPr>
      </w:pPr>
      <w:r>
        <w:rPr>
          <w:rFonts w:ascii="Arial" w:hAnsi="Arial" w:cs="Arial"/>
          <w:color w:val="222222"/>
        </w:rPr>
        <w:t xml:space="preserve">When that is done you add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lang w:eastAsia="en-GB"/>
        </w:rPr>
        <w:drawing>
          <wp:inline distT="0" distB="0" distL="0" distR="0" wp14:anchorId="7F60DCB5" wp14:editId="091519CF">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477722FB" w:rsidR="005E0C33" w:rsidRDefault="00092798" w:rsidP="0054571F">
      <w:r w:rsidRPr="0054571F">
        <w:rPr>
          <w:rFonts w:ascii="Arial" w:hAnsi="Arial" w:cs="Arial"/>
          <w:color w:val="222222"/>
        </w:rPr>
        <w:t xml:space="preserve">After doing that I then did the next criteria which was </w:t>
      </w:r>
      <w:r w:rsidR="0054571F">
        <w:t>Calculate ‘how many computers resist infection’</w:t>
      </w:r>
    </w:p>
    <w:p w14:paraId="48323CCC" w14:textId="6C9E8D15" w:rsidR="006C064B" w:rsidRDefault="006C064B" w:rsidP="0054571F">
      <w:r>
        <w:t xml:space="preserve">For this I made a for loop to </w:t>
      </w:r>
      <w:r w:rsidR="00FE0CBE">
        <w:t>so that the process will be calculated for each</w:t>
      </w:r>
      <w:r w:rsidR="00053679">
        <w:t xml:space="preserve"> city. </w:t>
      </w:r>
      <w:r w:rsidR="008A6E1F">
        <w:t xml:space="preserve">I then made a new array called </w:t>
      </w:r>
      <w:proofErr w:type="spellStart"/>
      <w:r w:rsidR="008A6E1F">
        <w:t>CyberSecurity</w:t>
      </w:r>
      <w:proofErr w:type="spellEnd"/>
      <w:r w:rsidR="008A6E1F">
        <w:t xml:space="preserve">,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 xml:space="preserve">When </w:t>
      </w:r>
      <w:proofErr w:type="spellStart"/>
      <w:r w:rsidR="001540FC">
        <w:t>tat</w:t>
      </w:r>
      <w:proofErr w:type="spellEnd"/>
      <w:r w:rsidR="001540FC">
        <w:t xml:space="preserve"> was done all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lang w:eastAsia="en-GB"/>
        </w:rPr>
        <w:lastRenderedPageBreak/>
        <w:drawing>
          <wp:inline distT="0" distB="0" distL="0" distR="0" wp14:anchorId="6BF14702" wp14:editId="0533BEAA">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12E4B026" w:rsidR="006A5C22" w:rsidRDefault="009B6938" w:rsidP="001540FC">
      <w:pPr>
        <w:rPr>
          <w:lang w:eastAsia="en-GB"/>
        </w:rPr>
      </w:pPr>
      <w:r>
        <w:rPr>
          <w:lang w:eastAsia="en-GB"/>
        </w:rPr>
        <w:t xml:space="preserve">After making all the systems I now </w:t>
      </w:r>
      <w:r w:rsidR="00291EA2">
        <w:rPr>
          <w:lang w:eastAsia="en-GB"/>
        </w:rPr>
        <w:t xml:space="preserve">needed to make it run </w:t>
      </w:r>
      <w:r w:rsidR="00BD12A2">
        <w:rPr>
          <w:lang w:eastAsia="en-GB"/>
        </w:rPr>
        <w:t>all</w:t>
      </w:r>
      <w:r w:rsidR="00291EA2">
        <w:rPr>
          <w:lang w:eastAsia="en-GB"/>
        </w:rPr>
        <w:t xml:space="preserve"> the individual procedures </w:t>
      </w:r>
      <w:r w:rsidR="00BF678B">
        <w:rPr>
          <w:lang w:eastAsia="en-GB"/>
        </w:rPr>
        <w:t xml:space="preserve">one after another and I also needed to run the set population at the beginning. </w:t>
      </w:r>
      <w:r w:rsidR="00BD12A2">
        <w:rPr>
          <w:lang w:eastAsia="en-GB"/>
        </w:rPr>
        <w:t xml:space="preserve">I first called the </w:t>
      </w:r>
      <w:proofErr w:type="spellStart"/>
      <w:r w:rsidR="00D81705">
        <w:rPr>
          <w:lang w:eastAsia="en-GB"/>
        </w:rPr>
        <w:t>DefinePopulation</w:t>
      </w:r>
      <w:proofErr w:type="spellEnd"/>
      <w:r w:rsidR="00D81705">
        <w:rPr>
          <w:lang w:eastAsia="en-GB"/>
        </w:rPr>
        <w:t xml:space="preserve"> under the start </w:t>
      </w:r>
      <w:r w:rsidR="007E3AD5">
        <w:rPr>
          <w:lang w:eastAsia="en-GB"/>
        </w:rPr>
        <w:t>function I also set the infected number to be equal to one so that it can initially begin to spread</w:t>
      </w:r>
      <w:r w:rsidR="00AA20E7">
        <w:rPr>
          <w:lang w:eastAsia="en-GB"/>
        </w:rPr>
        <w:t xml:space="preserve">. </w:t>
      </w:r>
    </w:p>
    <w:p w14:paraId="46B449C5" w14:textId="6FE78F40" w:rsidR="00E225AF" w:rsidRDefault="00E225AF" w:rsidP="001540FC">
      <w:pPr>
        <w:rPr>
          <w:lang w:eastAsia="en-GB"/>
        </w:rPr>
      </w:pPr>
      <w:r>
        <w:rPr>
          <w:noProof/>
          <w:lang w:eastAsia="en-GB"/>
        </w:rPr>
        <w:drawing>
          <wp:inline distT="0" distB="0" distL="0" distR="0" wp14:anchorId="06232579" wp14:editId="2E3006BB">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3B9D4384" w:rsidR="00D71524" w:rsidRDefault="00C57D79" w:rsidP="001540FC">
      <w:pPr>
        <w:rPr>
          <w:lang w:eastAsia="en-GB"/>
        </w:rPr>
      </w:pPr>
      <w:r>
        <w:rPr>
          <w:lang w:eastAsia="en-GB"/>
        </w:rPr>
        <w:t xml:space="preserve">After that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lang w:eastAsia="en-GB"/>
        </w:rPr>
        <w:drawing>
          <wp:inline distT="0" distB="0" distL="0" distR="0" wp14:anchorId="49410730" wp14:editId="3602260E">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4824C429"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 xml:space="preserve">it does this every frame which means that the simulation will be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lang w:eastAsia="en-GB"/>
        </w:rPr>
        <w:lastRenderedPageBreak/>
        <w:drawing>
          <wp:inline distT="0" distB="0" distL="0" distR="0" wp14:anchorId="54CDCBF2" wp14:editId="56DE815F">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lang w:eastAsia="en-GB"/>
        </w:rPr>
        <w:drawing>
          <wp:inline distT="0" distB="0" distL="0" distR="0" wp14:anchorId="0C270D45" wp14:editId="221AA07A">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0D0005BB" w:rsidR="000E6685" w:rsidRDefault="00452ECE" w:rsidP="001540FC">
      <w:pPr>
        <w:rPr>
          <w:lang w:eastAsia="en-GB"/>
        </w:rPr>
      </w:pPr>
      <w:r>
        <w:rPr>
          <w:lang w:eastAsia="en-GB"/>
        </w:rPr>
        <w:t>Speed being a constant and time being constantly increasing so this means that the game will only run every 100 frames</w:t>
      </w:r>
      <w:r w:rsidR="00875CFF">
        <w:rPr>
          <w:lang w:eastAsia="en-GB"/>
        </w:rPr>
        <w:t>.</w:t>
      </w:r>
    </w:p>
    <w:p w14:paraId="5BC4F592" w14:textId="2143DBAE" w:rsidR="00C03AB2" w:rsidRDefault="00850B81" w:rsidP="00C03AB2">
      <w:r>
        <w:rPr>
          <w:lang w:eastAsia="en-GB"/>
        </w:rPr>
        <w:t>The next success criteria that</w:t>
      </w:r>
      <w:r w:rsidR="00C03AB2">
        <w:rPr>
          <w:lang w:eastAsia="en-GB"/>
        </w:rPr>
        <w:t xml:space="preserve"> I needed to do in this iteration is ‘</w:t>
      </w:r>
      <w:r w:rsidR="00C03AB2">
        <w:t>Out put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lang w:eastAsia="en-GB"/>
        </w:rPr>
        <w:drawing>
          <wp:inline distT="0" distB="0" distL="0" distR="0" wp14:anchorId="24DB38C5" wp14:editId="7AE9EAB0">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7FEF7CB9" w:rsidR="00601F20" w:rsidRDefault="0079022E" w:rsidP="001540FC">
      <w:pPr>
        <w:rPr>
          <w:noProof/>
        </w:rPr>
      </w:pPr>
      <w:r>
        <w:rPr>
          <w:noProof/>
        </w:rPr>
        <w:t xml:space="preserve">First </w:t>
      </w:r>
      <w:r w:rsidR="003F71EE">
        <w:rPr>
          <w:noProof/>
        </w:rPr>
        <w:t>I</w:t>
      </w:r>
      <w:r>
        <w:rPr>
          <w:noProof/>
        </w:rPr>
        <w:t xml:space="preserve"> made a for loop that would itterate 7 times </w:t>
      </w:r>
      <w:r w:rsidR="00981C93">
        <w:rPr>
          <w:noProof/>
        </w:rPr>
        <w:t xml:space="preserve">to add the percentage array to the stats array (note that it is +7 because the first sections </w:t>
      </w:r>
      <w:r w:rsidR="008C61A6">
        <w:rPr>
          <w:noProof/>
        </w:rPr>
        <w:t xml:space="preserve">of </w:t>
      </w:r>
    </w:p>
    <w:p w14:paraId="720C7E45" w14:textId="54D33E84" w:rsidR="003146DD" w:rsidRPr="001540FC" w:rsidRDefault="0034359E" w:rsidP="001540FC">
      <w:pPr>
        <w:rPr>
          <w:lang w:eastAsia="en-GB"/>
        </w:rPr>
      </w:pPr>
      <w:r>
        <w:rPr>
          <w:noProof/>
          <w:lang w:eastAsia="en-GB"/>
        </w:rPr>
        <w:drawing>
          <wp:inline distT="0" distB="0" distL="0" distR="0" wp14:anchorId="70465BBB" wp14:editId="599527C7">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2F4D8110" w14:textId="77777777" w:rsidR="00515F9A" w:rsidRDefault="00515F9A" w:rsidP="00642278">
      <w:pPr>
        <w:pStyle w:val="Heading2"/>
        <w:rPr>
          <w:lang w:eastAsia="en-GB"/>
        </w:rPr>
      </w:pPr>
    </w:p>
    <w:p w14:paraId="053687EA" w14:textId="20BA8A04"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t>
            </w:r>
            <w:r>
              <w:rPr>
                <w:lang w:eastAsia="en-GB"/>
              </w:rPr>
              <w:lastRenderedPageBreak/>
              <w:t xml:space="preserve">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w:t>
            </w:r>
            <w:r w:rsidR="005F19F4">
              <w:rPr>
                <w:lang w:eastAsia="en-GB"/>
              </w:rPr>
              <w:lastRenderedPageBreak/>
              <w:t>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67B7B13E" w:rsidR="001F06F1" w:rsidRDefault="001F06F1" w:rsidP="00645817">
      <w:pPr>
        <w:rPr>
          <w:lang w:eastAsia="en-GB"/>
        </w:rPr>
      </w:pPr>
    </w:p>
    <w:p w14:paraId="0D1772CA" w14:textId="284D95E1" w:rsidR="003366F5" w:rsidRPr="003366F5" w:rsidRDefault="003366F5" w:rsidP="00645817">
      <w:pPr>
        <w:rPr>
          <w:sz w:val="160"/>
          <w:lang w:eastAsia="en-GB"/>
        </w:rPr>
      </w:pPr>
      <w:proofErr w:type="spellStart"/>
      <w:r w:rsidRPr="003366F5">
        <w:rPr>
          <w:sz w:val="160"/>
          <w:lang w:eastAsia="en-GB"/>
        </w:rPr>
        <w:t>Wip</w:t>
      </w:r>
      <w:proofErr w:type="spellEnd"/>
    </w:p>
    <w:p w14:paraId="6CB14DA5" w14:textId="77777777" w:rsidR="003366F5" w:rsidRDefault="003366F5" w:rsidP="00645817">
      <w:pPr>
        <w:rPr>
          <w:lang w:eastAsia="en-GB"/>
        </w:rPr>
      </w:pPr>
    </w:p>
    <w:p w14:paraId="25C7DFA4" w14:textId="77777777" w:rsidR="003366F5" w:rsidRDefault="003366F5" w:rsidP="003366F5">
      <w:pPr>
        <w:rPr>
          <w:lang w:eastAsia="en-GB"/>
        </w:rPr>
      </w:pPr>
      <w:r>
        <w:rPr>
          <w:lang w:eastAsia="en-GB"/>
        </w:rPr>
        <w:t xml:space="preserve">Now that I had finished assigning the first column I now needed to make a table that would output the percentages of these statistics </w:t>
      </w:r>
    </w:p>
    <w:p w14:paraId="7FDB5B0F" w14:textId="77777777" w:rsidR="003366F5" w:rsidRDefault="003366F5" w:rsidP="003366F5">
      <w:pPr>
        <w:rPr>
          <w:lang w:eastAsia="en-GB"/>
        </w:rPr>
      </w:pPr>
      <w:r>
        <w:rPr>
          <w:lang w:eastAsia="en-GB"/>
        </w:rPr>
        <w:t xml:space="preserve">First, I needed to define some of the indexes in the percent array; the first index was for the percentage of total infected. The next index that I needed to do was the percentage of cyber prevented this was calculated by getting the </w:t>
      </w:r>
      <w:proofErr w:type="spellStart"/>
      <w:r>
        <w:rPr>
          <w:lang w:eastAsia="en-GB"/>
        </w:rPr>
        <w:t>cyberprevented</w:t>
      </w:r>
      <w:proofErr w:type="spellEnd"/>
      <w:r>
        <w:rPr>
          <w:lang w:eastAsia="en-GB"/>
        </w:rPr>
        <w:t xml:space="preserve"> </w:t>
      </w:r>
    </w:p>
    <w:p w14:paraId="434EF354" w14:textId="77777777" w:rsidR="003366F5" w:rsidRPr="00645817" w:rsidRDefault="003366F5" w:rsidP="00645817">
      <w:pPr>
        <w:rPr>
          <w:lang w:eastAsia="en-GB"/>
        </w:rPr>
      </w:pPr>
    </w:p>
    <w:sectPr w:rsidR="003366F5" w:rsidRPr="00645817">
      <w:headerReference w:type="default" r:id="rId89"/>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A1C639" w14:textId="77777777" w:rsidR="00B24AAA" w:rsidRDefault="00B24AAA" w:rsidP="00AE74D8">
      <w:pPr>
        <w:spacing w:after="0" w:line="240" w:lineRule="auto"/>
      </w:pPr>
      <w:r>
        <w:separator/>
      </w:r>
    </w:p>
  </w:endnote>
  <w:endnote w:type="continuationSeparator" w:id="0">
    <w:p w14:paraId="07195232" w14:textId="77777777" w:rsidR="00B24AAA" w:rsidRDefault="00B24AAA" w:rsidP="00AE74D8">
      <w:pPr>
        <w:spacing w:after="0" w:line="240" w:lineRule="auto"/>
      </w:pPr>
      <w:r>
        <w:continuationSeparator/>
      </w:r>
    </w:p>
  </w:endnote>
  <w:endnote w:type="continuationNotice" w:id="1">
    <w:p w14:paraId="620A414F" w14:textId="77777777" w:rsidR="00B24AAA" w:rsidRDefault="00B24A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35299084" w:rsidR="00B24AAA" w:rsidRDefault="00B24AA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E6113">
              <w:rPr>
                <w:b/>
                <w:bCs/>
                <w:noProof/>
              </w:rPr>
              <w:t>48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E6113">
              <w:rPr>
                <w:b/>
                <w:bCs/>
                <w:noProof/>
              </w:rPr>
              <w:t>48</w:t>
            </w:r>
            <w:r>
              <w:rPr>
                <w:b/>
                <w:bCs/>
                <w:sz w:val="24"/>
                <w:szCs w:val="24"/>
              </w:rPr>
              <w:fldChar w:fldCharType="end"/>
            </w:r>
          </w:p>
        </w:sdtContent>
      </w:sdt>
    </w:sdtContent>
  </w:sdt>
  <w:p w14:paraId="4CFEDCF3" w14:textId="77777777" w:rsidR="00B24AAA" w:rsidRDefault="00B24A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3E4565" w14:textId="77777777" w:rsidR="00B24AAA" w:rsidRDefault="00B24AAA" w:rsidP="00AE74D8">
      <w:pPr>
        <w:spacing w:after="0" w:line="240" w:lineRule="auto"/>
      </w:pPr>
      <w:r>
        <w:separator/>
      </w:r>
    </w:p>
  </w:footnote>
  <w:footnote w:type="continuationSeparator" w:id="0">
    <w:p w14:paraId="25234B8C" w14:textId="77777777" w:rsidR="00B24AAA" w:rsidRDefault="00B24AAA" w:rsidP="00AE74D8">
      <w:pPr>
        <w:spacing w:after="0" w:line="240" w:lineRule="auto"/>
      </w:pPr>
      <w:r>
        <w:continuationSeparator/>
      </w:r>
    </w:p>
  </w:footnote>
  <w:footnote w:type="continuationNotice" w:id="1">
    <w:p w14:paraId="24751470" w14:textId="77777777" w:rsidR="00B24AAA" w:rsidRDefault="00B24AA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B24AAA" w:rsidRDefault="00B24AAA">
    <w:pPr>
      <w:pStyle w:val="Header"/>
    </w:pPr>
    <w:r>
      <w:t>Jamie Ferro</w:t>
    </w:r>
    <w:r>
      <w:ptab w:relativeTo="margin" w:alignment="center" w:leader="none"/>
    </w:r>
    <w:r>
      <w:ptab w:relativeTo="margin" w:alignment="right" w:leader="none"/>
    </w:r>
    <w:proofErr w:type="spellStart"/>
    <w:r>
      <w:t>h446</w:t>
    </w:r>
    <w:proofErr w:type="spellEnd"/>
    <w:r>
      <w:t>/4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7"/>
  </w:num>
  <w:num w:numId="4">
    <w:abstractNumId w:val="13"/>
  </w:num>
  <w:num w:numId="5">
    <w:abstractNumId w:val="5"/>
  </w:num>
  <w:num w:numId="6">
    <w:abstractNumId w:val="8"/>
  </w:num>
  <w:num w:numId="7">
    <w:abstractNumId w:val="9"/>
  </w:num>
  <w:num w:numId="8">
    <w:abstractNumId w:val="19"/>
  </w:num>
  <w:num w:numId="9">
    <w:abstractNumId w:val="15"/>
  </w:num>
  <w:num w:numId="10">
    <w:abstractNumId w:val="18"/>
  </w:num>
  <w:num w:numId="11">
    <w:abstractNumId w:val="12"/>
  </w:num>
  <w:num w:numId="12">
    <w:abstractNumId w:val="1"/>
  </w:num>
  <w:num w:numId="13">
    <w:abstractNumId w:val="16"/>
  </w:num>
  <w:num w:numId="14">
    <w:abstractNumId w:val="20"/>
  </w:num>
  <w:num w:numId="15">
    <w:abstractNumId w:val="4"/>
  </w:num>
  <w:num w:numId="16">
    <w:abstractNumId w:val="0"/>
  </w:num>
  <w:num w:numId="17">
    <w:abstractNumId w:val="11"/>
  </w:num>
  <w:num w:numId="18">
    <w:abstractNumId w:val="14"/>
  </w:num>
  <w:num w:numId="19">
    <w:abstractNumId w:val="2"/>
  </w:num>
  <w:num w:numId="20">
    <w:abstractNumId w:val="6"/>
  </w:num>
  <w:num w:numId="21">
    <w:abstractNumId w:val="10"/>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02AA4"/>
    <w:rsid w:val="0001210D"/>
    <w:rsid w:val="0001349E"/>
    <w:rsid w:val="00026452"/>
    <w:rsid w:val="00026B52"/>
    <w:rsid w:val="00027743"/>
    <w:rsid w:val="00032C41"/>
    <w:rsid w:val="000339BF"/>
    <w:rsid w:val="00034709"/>
    <w:rsid w:val="00045A26"/>
    <w:rsid w:val="00046B76"/>
    <w:rsid w:val="00053679"/>
    <w:rsid w:val="0005460B"/>
    <w:rsid w:val="000570E6"/>
    <w:rsid w:val="00065659"/>
    <w:rsid w:val="00066052"/>
    <w:rsid w:val="00072FCD"/>
    <w:rsid w:val="00081BBA"/>
    <w:rsid w:val="00083689"/>
    <w:rsid w:val="00084B31"/>
    <w:rsid w:val="000855F9"/>
    <w:rsid w:val="00092798"/>
    <w:rsid w:val="000A6ECC"/>
    <w:rsid w:val="000B7052"/>
    <w:rsid w:val="000C37C8"/>
    <w:rsid w:val="000C7028"/>
    <w:rsid w:val="000C78FE"/>
    <w:rsid w:val="000D20FA"/>
    <w:rsid w:val="000D648C"/>
    <w:rsid w:val="000E4E64"/>
    <w:rsid w:val="000E6685"/>
    <w:rsid w:val="000E6B6C"/>
    <w:rsid w:val="00100042"/>
    <w:rsid w:val="00100C1F"/>
    <w:rsid w:val="00104ADE"/>
    <w:rsid w:val="00104F54"/>
    <w:rsid w:val="001121E1"/>
    <w:rsid w:val="00114091"/>
    <w:rsid w:val="00123164"/>
    <w:rsid w:val="00132130"/>
    <w:rsid w:val="0013601C"/>
    <w:rsid w:val="00140535"/>
    <w:rsid w:val="00142F0B"/>
    <w:rsid w:val="001465A3"/>
    <w:rsid w:val="00150430"/>
    <w:rsid w:val="001540FC"/>
    <w:rsid w:val="001605E1"/>
    <w:rsid w:val="001639FA"/>
    <w:rsid w:val="00170B45"/>
    <w:rsid w:val="00177FDA"/>
    <w:rsid w:val="00181150"/>
    <w:rsid w:val="001844F8"/>
    <w:rsid w:val="001903C1"/>
    <w:rsid w:val="00197880"/>
    <w:rsid w:val="0019793A"/>
    <w:rsid w:val="001A0CAA"/>
    <w:rsid w:val="001A107A"/>
    <w:rsid w:val="001A15F8"/>
    <w:rsid w:val="001A2E3C"/>
    <w:rsid w:val="001A571F"/>
    <w:rsid w:val="001A72E4"/>
    <w:rsid w:val="001B6D3B"/>
    <w:rsid w:val="001C1A36"/>
    <w:rsid w:val="001C5C2D"/>
    <w:rsid w:val="001D0148"/>
    <w:rsid w:val="001D5639"/>
    <w:rsid w:val="001D5B69"/>
    <w:rsid w:val="001E1A36"/>
    <w:rsid w:val="001F06F1"/>
    <w:rsid w:val="001F194D"/>
    <w:rsid w:val="001F5B71"/>
    <w:rsid w:val="00202F7E"/>
    <w:rsid w:val="00210139"/>
    <w:rsid w:val="002120FA"/>
    <w:rsid w:val="002125BD"/>
    <w:rsid w:val="0021313C"/>
    <w:rsid w:val="002131B1"/>
    <w:rsid w:val="00216E28"/>
    <w:rsid w:val="00217741"/>
    <w:rsid w:val="002213AC"/>
    <w:rsid w:val="0022453C"/>
    <w:rsid w:val="00235E31"/>
    <w:rsid w:val="00235E3E"/>
    <w:rsid w:val="00235FEC"/>
    <w:rsid w:val="00242FD9"/>
    <w:rsid w:val="00255BE8"/>
    <w:rsid w:val="00260CB8"/>
    <w:rsid w:val="0027555D"/>
    <w:rsid w:val="00283A0E"/>
    <w:rsid w:val="00284AFB"/>
    <w:rsid w:val="002855A6"/>
    <w:rsid w:val="00291EA2"/>
    <w:rsid w:val="002A63E0"/>
    <w:rsid w:val="002A75B9"/>
    <w:rsid w:val="002B0892"/>
    <w:rsid w:val="002B0A14"/>
    <w:rsid w:val="002B2AF1"/>
    <w:rsid w:val="002B5C44"/>
    <w:rsid w:val="002B61A0"/>
    <w:rsid w:val="002C64CB"/>
    <w:rsid w:val="002D275A"/>
    <w:rsid w:val="002E7C4F"/>
    <w:rsid w:val="002F0BA4"/>
    <w:rsid w:val="002F2B98"/>
    <w:rsid w:val="002F56F3"/>
    <w:rsid w:val="0030214E"/>
    <w:rsid w:val="0030653D"/>
    <w:rsid w:val="003074AE"/>
    <w:rsid w:val="0031057A"/>
    <w:rsid w:val="00312242"/>
    <w:rsid w:val="003146DD"/>
    <w:rsid w:val="003213C0"/>
    <w:rsid w:val="00327377"/>
    <w:rsid w:val="003308F5"/>
    <w:rsid w:val="00334E0E"/>
    <w:rsid w:val="003366F5"/>
    <w:rsid w:val="003401AD"/>
    <w:rsid w:val="0034359E"/>
    <w:rsid w:val="00352192"/>
    <w:rsid w:val="003523D0"/>
    <w:rsid w:val="00354D17"/>
    <w:rsid w:val="00366B5A"/>
    <w:rsid w:val="00370916"/>
    <w:rsid w:val="003713C5"/>
    <w:rsid w:val="00373159"/>
    <w:rsid w:val="003853F6"/>
    <w:rsid w:val="0039501D"/>
    <w:rsid w:val="003972B9"/>
    <w:rsid w:val="0039731D"/>
    <w:rsid w:val="003A42F9"/>
    <w:rsid w:val="003A5FD3"/>
    <w:rsid w:val="003A61E4"/>
    <w:rsid w:val="003A6C4E"/>
    <w:rsid w:val="003B47AD"/>
    <w:rsid w:val="003B7A54"/>
    <w:rsid w:val="003D0444"/>
    <w:rsid w:val="003E683A"/>
    <w:rsid w:val="003F66A3"/>
    <w:rsid w:val="003F71EE"/>
    <w:rsid w:val="003F7E28"/>
    <w:rsid w:val="00404918"/>
    <w:rsid w:val="0040743E"/>
    <w:rsid w:val="0041598F"/>
    <w:rsid w:val="00426D35"/>
    <w:rsid w:val="00431FF7"/>
    <w:rsid w:val="00451C33"/>
    <w:rsid w:val="00451F81"/>
    <w:rsid w:val="00452ECE"/>
    <w:rsid w:val="00462D3B"/>
    <w:rsid w:val="004759D6"/>
    <w:rsid w:val="0048145B"/>
    <w:rsid w:val="00481B9D"/>
    <w:rsid w:val="00483047"/>
    <w:rsid w:val="00485380"/>
    <w:rsid w:val="00493494"/>
    <w:rsid w:val="004A0CB0"/>
    <w:rsid w:val="004A4251"/>
    <w:rsid w:val="004A49E4"/>
    <w:rsid w:val="004C2642"/>
    <w:rsid w:val="004C3857"/>
    <w:rsid w:val="004C45A2"/>
    <w:rsid w:val="004C5CE3"/>
    <w:rsid w:val="004C5E87"/>
    <w:rsid w:val="004D1933"/>
    <w:rsid w:val="004D3DE7"/>
    <w:rsid w:val="004E106B"/>
    <w:rsid w:val="004E2C8D"/>
    <w:rsid w:val="004E5919"/>
    <w:rsid w:val="004F02E4"/>
    <w:rsid w:val="004F3E71"/>
    <w:rsid w:val="004F447F"/>
    <w:rsid w:val="00500BE0"/>
    <w:rsid w:val="00500F5A"/>
    <w:rsid w:val="0050221C"/>
    <w:rsid w:val="00502486"/>
    <w:rsid w:val="00503AC3"/>
    <w:rsid w:val="005115D7"/>
    <w:rsid w:val="00513B4B"/>
    <w:rsid w:val="0051506A"/>
    <w:rsid w:val="00515F9A"/>
    <w:rsid w:val="00517DFD"/>
    <w:rsid w:val="00520B56"/>
    <w:rsid w:val="0052789F"/>
    <w:rsid w:val="0053675D"/>
    <w:rsid w:val="0053720B"/>
    <w:rsid w:val="0054571F"/>
    <w:rsid w:val="00545853"/>
    <w:rsid w:val="00550D37"/>
    <w:rsid w:val="00553E28"/>
    <w:rsid w:val="00553E7F"/>
    <w:rsid w:val="00557ED5"/>
    <w:rsid w:val="00563DE3"/>
    <w:rsid w:val="005710F7"/>
    <w:rsid w:val="00571767"/>
    <w:rsid w:val="005767BC"/>
    <w:rsid w:val="00582CF3"/>
    <w:rsid w:val="005873CD"/>
    <w:rsid w:val="00593F3E"/>
    <w:rsid w:val="00594034"/>
    <w:rsid w:val="00594601"/>
    <w:rsid w:val="00594CA9"/>
    <w:rsid w:val="00594F4C"/>
    <w:rsid w:val="005B6408"/>
    <w:rsid w:val="005C02EB"/>
    <w:rsid w:val="005C071C"/>
    <w:rsid w:val="005C17FD"/>
    <w:rsid w:val="005D0291"/>
    <w:rsid w:val="005E0C33"/>
    <w:rsid w:val="005E600F"/>
    <w:rsid w:val="005F12B8"/>
    <w:rsid w:val="005F19F4"/>
    <w:rsid w:val="005F6BA5"/>
    <w:rsid w:val="005F7A72"/>
    <w:rsid w:val="00601F20"/>
    <w:rsid w:val="00606A1A"/>
    <w:rsid w:val="00623B18"/>
    <w:rsid w:val="006259FE"/>
    <w:rsid w:val="00627E4F"/>
    <w:rsid w:val="00642278"/>
    <w:rsid w:val="00645817"/>
    <w:rsid w:val="00645CDA"/>
    <w:rsid w:val="006467C2"/>
    <w:rsid w:val="00647D10"/>
    <w:rsid w:val="00650344"/>
    <w:rsid w:val="00656378"/>
    <w:rsid w:val="0066387A"/>
    <w:rsid w:val="00667C1C"/>
    <w:rsid w:val="0068008A"/>
    <w:rsid w:val="00682F81"/>
    <w:rsid w:val="00683369"/>
    <w:rsid w:val="00683C27"/>
    <w:rsid w:val="00687C76"/>
    <w:rsid w:val="00690C3D"/>
    <w:rsid w:val="00692383"/>
    <w:rsid w:val="00694E91"/>
    <w:rsid w:val="00695FB1"/>
    <w:rsid w:val="006A0B61"/>
    <w:rsid w:val="006A1FCD"/>
    <w:rsid w:val="006A29D6"/>
    <w:rsid w:val="006A5C22"/>
    <w:rsid w:val="006B1E1F"/>
    <w:rsid w:val="006C064B"/>
    <w:rsid w:val="006C422C"/>
    <w:rsid w:val="006C4961"/>
    <w:rsid w:val="006D1782"/>
    <w:rsid w:val="006E03F3"/>
    <w:rsid w:val="006E08C1"/>
    <w:rsid w:val="006F1AF9"/>
    <w:rsid w:val="007055D6"/>
    <w:rsid w:val="00710BBD"/>
    <w:rsid w:val="00720A84"/>
    <w:rsid w:val="00726AC7"/>
    <w:rsid w:val="007315A7"/>
    <w:rsid w:val="00731FC1"/>
    <w:rsid w:val="0074016F"/>
    <w:rsid w:val="00740D06"/>
    <w:rsid w:val="007432BA"/>
    <w:rsid w:val="0075130E"/>
    <w:rsid w:val="00752679"/>
    <w:rsid w:val="00762F47"/>
    <w:rsid w:val="00765FF3"/>
    <w:rsid w:val="00782CE2"/>
    <w:rsid w:val="007847B4"/>
    <w:rsid w:val="007855E0"/>
    <w:rsid w:val="0079022E"/>
    <w:rsid w:val="00793DF3"/>
    <w:rsid w:val="007952F3"/>
    <w:rsid w:val="007A31B1"/>
    <w:rsid w:val="007A40A5"/>
    <w:rsid w:val="007A5D56"/>
    <w:rsid w:val="007B16DC"/>
    <w:rsid w:val="007B6B01"/>
    <w:rsid w:val="007C7DAE"/>
    <w:rsid w:val="007D6BD2"/>
    <w:rsid w:val="007D7FD7"/>
    <w:rsid w:val="007E039C"/>
    <w:rsid w:val="007E3AD5"/>
    <w:rsid w:val="007E6070"/>
    <w:rsid w:val="007F241C"/>
    <w:rsid w:val="007F2A95"/>
    <w:rsid w:val="007F492B"/>
    <w:rsid w:val="008073BF"/>
    <w:rsid w:val="00807910"/>
    <w:rsid w:val="00810E56"/>
    <w:rsid w:val="00812C17"/>
    <w:rsid w:val="00814A3E"/>
    <w:rsid w:val="00820484"/>
    <w:rsid w:val="008307D4"/>
    <w:rsid w:val="00835726"/>
    <w:rsid w:val="0084162D"/>
    <w:rsid w:val="0084660E"/>
    <w:rsid w:val="00847998"/>
    <w:rsid w:val="00850B81"/>
    <w:rsid w:val="00863C93"/>
    <w:rsid w:val="0086585B"/>
    <w:rsid w:val="0086703D"/>
    <w:rsid w:val="00871191"/>
    <w:rsid w:val="00875CFF"/>
    <w:rsid w:val="008778A1"/>
    <w:rsid w:val="008814E5"/>
    <w:rsid w:val="00882DC6"/>
    <w:rsid w:val="00891977"/>
    <w:rsid w:val="008A0C82"/>
    <w:rsid w:val="008A264A"/>
    <w:rsid w:val="008A42CB"/>
    <w:rsid w:val="008A6E1F"/>
    <w:rsid w:val="008B0165"/>
    <w:rsid w:val="008B244E"/>
    <w:rsid w:val="008C35A6"/>
    <w:rsid w:val="008C6107"/>
    <w:rsid w:val="008C61A6"/>
    <w:rsid w:val="008F3F47"/>
    <w:rsid w:val="008F4DDE"/>
    <w:rsid w:val="009057CB"/>
    <w:rsid w:val="00907195"/>
    <w:rsid w:val="00911D14"/>
    <w:rsid w:val="00915E95"/>
    <w:rsid w:val="00920850"/>
    <w:rsid w:val="009235D0"/>
    <w:rsid w:val="00924FBE"/>
    <w:rsid w:val="00936452"/>
    <w:rsid w:val="00946FE4"/>
    <w:rsid w:val="00953D90"/>
    <w:rsid w:val="00954917"/>
    <w:rsid w:val="00975B30"/>
    <w:rsid w:val="0097679D"/>
    <w:rsid w:val="00977954"/>
    <w:rsid w:val="00977F85"/>
    <w:rsid w:val="00980A50"/>
    <w:rsid w:val="00981C93"/>
    <w:rsid w:val="00984195"/>
    <w:rsid w:val="0099024D"/>
    <w:rsid w:val="00990D29"/>
    <w:rsid w:val="00994E71"/>
    <w:rsid w:val="0099566C"/>
    <w:rsid w:val="00995C7E"/>
    <w:rsid w:val="009A25C3"/>
    <w:rsid w:val="009B33A4"/>
    <w:rsid w:val="009B554E"/>
    <w:rsid w:val="009B6938"/>
    <w:rsid w:val="009B696F"/>
    <w:rsid w:val="009C0460"/>
    <w:rsid w:val="009D2A16"/>
    <w:rsid w:val="009D5830"/>
    <w:rsid w:val="009D593D"/>
    <w:rsid w:val="009E2146"/>
    <w:rsid w:val="009E6404"/>
    <w:rsid w:val="009F109C"/>
    <w:rsid w:val="009F434D"/>
    <w:rsid w:val="009F7A9F"/>
    <w:rsid w:val="00A006E1"/>
    <w:rsid w:val="00A03E6F"/>
    <w:rsid w:val="00A04538"/>
    <w:rsid w:val="00A05AF3"/>
    <w:rsid w:val="00A11B40"/>
    <w:rsid w:val="00A12BE5"/>
    <w:rsid w:val="00A1614F"/>
    <w:rsid w:val="00A2244F"/>
    <w:rsid w:val="00A259E1"/>
    <w:rsid w:val="00A356BA"/>
    <w:rsid w:val="00A3771F"/>
    <w:rsid w:val="00A42B50"/>
    <w:rsid w:val="00A438D3"/>
    <w:rsid w:val="00A452C1"/>
    <w:rsid w:val="00A54B00"/>
    <w:rsid w:val="00A57B38"/>
    <w:rsid w:val="00A670A0"/>
    <w:rsid w:val="00A72EE8"/>
    <w:rsid w:val="00A75938"/>
    <w:rsid w:val="00A77F75"/>
    <w:rsid w:val="00A8477D"/>
    <w:rsid w:val="00A87C2D"/>
    <w:rsid w:val="00AA0E4E"/>
    <w:rsid w:val="00AA20E7"/>
    <w:rsid w:val="00AB404A"/>
    <w:rsid w:val="00AC0561"/>
    <w:rsid w:val="00AC4428"/>
    <w:rsid w:val="00AD33EF"/>
    <w:rsid w:val="00AD6CA4"/>
    <w:rsid w:val="00AE03D1"/>
    <w:rsid w:val="00AE088B"/>
    <w:rsid w:val="00AE6113"/>
    <w:rsid w:val="00AE74D8"/>
    <w:rsid w:val="00AE7ACB"/>
    <w:rsid w:val="00AF2C98"/>
    <w:rsid w:val="00AF59F1"/>
    <w:rsid w:val="00AF70F2"/>
    <w:rsid w:val="00B009CE"/>
    <w:rsid w:val="00B052AC"/>
    <w:rsid w:val="00B10A4C"/>
    <w:rsid w:val="00B20115"/>
    <w:rsid w:val="00B22BAE"/>
    <w:rsid w:val="00B23B3F"/>
    <w:rsid w:val="00B24AAA"/>
    <w:rsid w:val="00B278A8"/>
    <w:rsid w:val="00B32E63"/>
    <w:rsid w:val="00B35897"/>
    <w:rsid w:val="00B36CAA"/>
    <w:rsid w:val="00B421B4"/>
    <w:rsid w:val="00B46DB8"/>
    <w:rsid w:val="00B5289C"/>
    <w:rsid w:val="00B55F1A"/>
    <w:rsid w:val="00B604E9"/>
    <w:rsid w:val="00B63492"/>
    <w:rsid w:val="00B63946"/>
    <w:rsid w:val="00B65AC8"/>
    <w:rsid w:val="00B65BCD"/>
    <w:rsid w:val="00B6718B"/>
    <w:rsid w:val="00B67D0E"/>
    <w:rsid w:val="00B7545B"/>
    <w:rsid w:val="00B75EF1"/>
    <w:rsid w:val="00B80EFD"/>
    <w:rsid w:val="00B84A4D"/>
    <w:rsid w:val="00B9301D"/>
    <w:rsid w:val="00B9605F"/>
    <w:rsid w:val="00BA43D2"/>
    <w:rsid w:val="00BA47BA"/>
    <w:rsid w:val="00BB09A7"/>
    <w:rsid w:val="00BB29E3"/>
    <w:rsid w:val="00BC0624"/>
    <w:rsid w:val="00BC6C13"/>
    <w:rsid w:val="00BC7BA6"/>
    <w:rsid w:val="00BD03DF"/>
    <w:rsid w:val="00BD05E0"/>
    <w:rsid w:val="00BD12A2"/>
    <w:rsid w:val="00BE2F21"/>
    <w:rsid w:val="00BE7480"/>
    <w:rsid w:val="00BF0281"/>
    <w:rsid w:val="00BF678B"/>
    <w:rsid w:val="00C00F8C"/>
    <w:rsid w:val="00C03AB2"/>
    <w:rsid w:val="00C165CB"/>
    <w:rsid w:val="00C23FAC"/>
    <w:rsid w:val="00C27C30"/>
    <w:rsid w:val="00C31F67"/>
    <w:rsid w:val="00C34CFA"/>
    <w:rsid w:val="00C34D9E"/>
    <w:rsid w:val="00C364DD"/>
    <w:rsid w:val="00C36BB8"/>
    <w:rsid w:val="00C409FC"/>
    <w:rsid w:val="00C4477B"/>
    <w:rsid w:val="00C53E93"/>
    <w:rsid w:val="00C57D79"/>
    <w:rsid w:val="00C63C60"/>
    <w:rsid w:val="00C658C5"/>
    <w:rsid w:val="00C76276"/>
    <w:rsid w:val="00C77FC6"/>
    <w:rsid w:val="00C81328"/>
    <w:rsid w:val="00C84371"/>
    <w:rsid w:val="00C84DCF"/>
    <w:rsid w:val="00C91EFA"/>
    <w:rsid w:val="00C92C35"/>
    <w:rsid w:val="00C93193"/>
    <w:rsid w:val="00CB088D"/>
    <w:rsid w:val="00CB38E0"/>
    <w:rsid w:val="00CB7CD4"/>
    <w:rsid w:val="00CC2EFB"/>
    <w:rsid w:val="00CC40CB"/>
    <w:rsid w:val="00CD121D"/>
    <w:rsid w:val="00CE181C"/>
    <w:rsid w:val="00CF39D0"/>
    <w:rsid w:val="00CF73F5"/>
    <w:rsid w:val="00D05A77"/>
    <w:rsid w:val="00D05C27"/>
    <w:rsid w:val="00D06035"/>
    <w:rsid w:val="00D068A9"/>
    <w:rsid w:val="00D248D8"/>
    <w:rsid w:val="00D35378"/>
    <w:rsid w:val="00D44A33"/>
    <w:rsid w:val="00D45BD6"/>
    <w:rsid w:val="00D471C0"/>
    <w:rsid w:val="00D50F2C"/>
    <w:rsid w:val="00D51DCA"/>
    <w:rsid w:val="00D520F2"/>
    <w:rsid w:val="00D57AE2"/>
    <w:rsid w:val="00D71524"/>
    <w:rsid w:val="00D715BC"/>
    <w:rsid w:val="00D71A3D"/>
    <w:rsid w:val="00D81705"/>
    <w:rsid w:val="00D81A51"/>
    <w:rsid w:val="00D84967"/>
    <w:rsid w:val="00D97FF1"/>
    <w:rsid w:val="00DA74F6"/>
    <w:rsid w:val="00DB6C75"/>
    <w:rsid w:val="00DD38FA"/>
    <w:rsid w:val="00DE36D1"/>
    <w:rsid w:val="00DE636E"/>
    <w:rsid w:val="00DF0476"/>
    <w:rsid w:val="00DF0E10"/>
    <w:rsid w:val="00DF19AE"/>
    <w:rsid w:val="00E225AF"/>
    <w:rsid w:val="00E33091"/>
    <w:rsid w:val="00E3357A"/>
    <w:rsid w:val="00E41F53"/>
    <w:rsid w:val="00E45DA2"/>
    <w:rsid w:val="00E476D8"/>
    <w:rsid w:val="00E56A97"/>
    <w:rsid w:val="00E57FED"/>
    <w:rsid w:val="00E60412"/>
    <w:rsid w:val="00E67AA5"/>
    <w:rsid w:val="00E72A8F"/>
    <w:rsid w:val="00E80F76"/>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4D37"/>
    <w:rsid w:val="00EE5FE1"/>
    <w:rsid w:val="00F00CAE"/>
    <w:rsid w:val="00F04623"/>
    <w:rsid w:val="00F06CC5"/>
    <w:rsid w:val="00F16220"/>
    <w:rsid w:val="00F1726F"/>
    <w:rsid w:val="00F251AC"/>
    <w:rsid w:val="00F27981"/>
    <w:rsid w:val="00F305DF"/>
    <w:rsid w:val="00F33157"/>
    <w:rsid w:val="00F33A4C"/>
    <w:rsid w:val="00F33FE1"/>
    <w:rsid w:val="00F35A27"/>
    <w:rsid w:val="00F3627F"/>
    <w:rsid w:val="00F36790"/>
    <w:rsid w:val="00F418B8"/>
    <w:rsid w:val="00F453E8"/>
    <w:rsid w:val="00F5285E"/>
    <w:rsid w:val="00F5523A"/>
    <w:rsid w:val="00F607C0"/>
    <w:rsid w:val="00F636E0"/>
    <w:rsid w:val="00F7276E"/>
    <w:rsid w:val="00F83167"/>
    <w:rsid w:val="00F84113"/>
    <w:rsid w:val="00F85F06"/>
    <w:rsid w:val="00F92CC4"/>
    <w:rsid w:val="00F95829"/>
    <w:rsid w:val="00F95D65"/>
    <w:rsid w:val="00FA2482"/>
    <w:rsid w:val="00FA3033"/>
    <w:rsid w:val="00FA32E5"/>
    <w:rsid w:val="00FA4F2A"/>
    <w:rsid w:val="00FB05DA"/>
    <w:rsid w:val="00FB5370"/>
    <w:rsid w:val="00FB77B3"/>
    <w:rsid w:val="00FC2033"/>
    <w:rsid w:val="00FD3228"/>
    <w:rsid w:val="00FD48DE"/>
    <w:rsid w:val="00FD5977"/>
    <w:rsid w:val="00FD62E1"/>
    <w:rsid w:val="00FE0CBE"/>
    <w:rsid w:val="00FE102F"/>
    <w:rsid w:val="00FE2ED7"/>
    <w:rsid w:val="00FE3E08"/>
    <w:rsid w:val="00FF083D"/>
    <w:rsid w:val="00FF3982"/>
    <w:rsid w:val="00FF4E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1.png"/><Relationship Id="rId21"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hyperlink" Target="file:///C:\Users\rolyf\Downloads\look%20around.avi" TargetMode="External"/><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84" Type="http://schemas.openxmlformats.org/officeDocument/2006/relationships/image" Target="media/image58.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2.bin"/><Relationship Id="rId11" Type="http://schemas.openxmlformats.org/officeDocument/2006/relationships/image" Target="media/image1.png"/><Relationship Id="rId24"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greenfoot.org/topics/2245"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file:///\\SGSE-FP001\Users-Students\16Students\16FerroJ\cached\A-level\computer%20science\component%203\scrolingPage.avi" TargetMode="External"/><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hyperlink" Target="file:///\\SGSE-FP001\Users-Students\16Students\16FerroJ\cached\A-level\computer%20science\component%203\AnimationMainMenu.avi.wav" TargetMode="External"/><Relationship Id="rId82" Type="http://schemas.openxmlformats.org/officeDocument/2006/relationships/image" Target="media/image56.png"/><Relationship Id="rId90"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s://www.greenfoot.org/topics/2272" TargetMode="External"/><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file:///\\SGSE-FP001\Users-Students\16Students\16FerroJ\cached\A-level\computer%20science\component%203\appling%20script%20(page%20naviagtion).avi"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1.wdp"/><Relationship Id="rId28" Type="http://schemas.openxmlformats.org/officeDocument/2006/relationships/oleObject" Target="embeddings/oleObject1.bin"/><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file:///\\SGSE-FP001\Users-Students\16Students\16FerroJ\Cached\A-level\computer%20science\component%203\Questionnaire%20cyber%20security%20firm%20manager.docx" TargetMode="External"/><Relationship Id="rId31" Type="http://schemas.openxmlformats.org/officeDocument/2006/relationships/hyperlink" Target="http://flamingtext.com/"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file:///\\SGSE-FP001\Users-Students\16Students\16FerroJ\cached\A-level\computer%20science\component%203\ButtonClickedMainContentFall.avi.wav" TargetMode="External"/><Relationship Id="rId73" Type="http://schemas.openxmlformats.org/officeDocument/2006/relationships/image" Target="media/image48.png"/><Relationship Id="rId78" Type="http://schemas.openxmlformats.org/officeDocument/2006/relationships/hyperlink" Target="file:///\\SGSE-FP001\Users-Students\16Students\16FerroJ\cached\A-level\computer%20science\component%203\validationOnInput.avi" TargetMode="External"/><Relationship Id="rId81" Type="http://schemas.openxmlformats.org/officeDocument/2006/relationships/image" Target="media/image55.png"/><Relationship Id="rId86"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E2ABB-5119-4C69-82A3-57CDB307E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F94F1812</Template>
  <TotalTime>1580</TotalTime>
  <Pages>48</Pages>
  <Words>10663</Words>
  <Characters>60782</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71303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168</cp:revision>
  <cp:lastPrinted>2018-01-30T15:14:00Z</cp:lastPrinted>
  <dcterms:created xsi:type="dcterms:W3CDTF">2018-01-11T14:40:00Z</dcterms:created>
  <dcterms:modified xsi:type="dcterms:W3CDTF">2018-03-15T14:40:00Z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