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31057A" w:rsidRDefault="0031057A" w:rsidP="0030653D">
                            <w:r>
                              <w:t>This is the main menu where you can navigate between challenges to progress through the mail story.</w:t>
                            </w:r>
                          </w:p>
                          <w:p w14:paraId="075C278B"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31057A" w:rsidRDefault="0031057A" w:rsidP="0030653D">
                      <w:r>
                        <w:t>This is the main menu where you can navigate between challenges to progress through the mail story.</w:t>
                      </w:r>
                    </w:p>
                    <w:p w14:paraId="075C278B" w14:textId="77777777" w:rsidR="0031057A" w:rsidRDefault="0031057A"/>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31057A" w:rsidRDefault="0031057A" w:rsidP="0030653D">
                            <w:r>
                              <w:t>This is the coding challenge where you navigate a character through a set of challenges to reach the end</w:t>
                            </w:r>
                          </w:p>
                          <w:p w14:paraId="09E723FA"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31057A" w:rsidRDefault="0031057A" w:rsidP="0030653D">
                      <w:r>
                        <w:t>This is the coding challenge where you navigate a character through a set of challenges to reach the end</w:t>
                      </w:r>
                    </w:p>
                    <w:p w14:paraId="09E723FA" w14:textId="77777777" w:rsidR="0031057A" w:rsidRDefault="0031057A"/>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51C6CB0E" w14:textId="77777777" w:rsidR="001A15F8" w:rsidRDefault="001A15F8" w:rsidP="001A15F8">
      <w:pPr>
        <w:pStyle w:val="Heading2"/>
      </w:pPr>
    </w:p>
    <w:p w14:paraId="5268B9CB" w14:textId="77777777" w:rsidR="001A15F8" w:rsidRDefault="001A15F8"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1A15F8">
        <w:tc>
          <w:tcPr>
            <w:tcW w:w="959" w:type="dxa"/>
          </w:tcPr>
          <w:p w14:paraId="28CBA4F8" w14:textId="02C51973" w:rsidR="001A15F8" w:rsidRDefault="001A15F8" w:rsidP="001A15F8">
            <w:r>
              <w:t>1</w:t>
            </w:r>
          </w:p>
        </w:tc>
        <w:tc>
          <w:tcPr>
            <w:tcW w:w="4394" w:type="dxa"/>
          </w:tcPr>
          <w:p w14:paraId="27849743" w14:textId="2118C901" w:rsidR="001A15F8" w:rsidRDefault="001A15F8" w:rsidP="001A15F8">
            <w:r>
              <w:t>Does the program work on different monitor types.</w:t>
            </w:r>
          </w:p>
        </w:tc>
        <w:tc>
          <w:tcPr>
            <w:tcW w:w="3889" w:type="dxa"/>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1A15F8">
        <w:tc>
          <w:tcPr>
            <w:tcW w:w="959" w:type="dxa"/>
          </w:tcPr>
          <w:p w14:paraId="13A236EF" w14:textId="480E048B" w:rsidR="001A15F8" w:rsidRDefault="001A15F8" w:rsidP="001A15F8">
            <w:r>
              <w:t>2</w:t>
            </w:r>
          </w:p>
        </w:tc>
        <w:tc>
          <w:tcPr>
            <w:tcW w:w="4394" w:type="dxa"/>
          </w:tcPr>
          <w:p w14:paraId="5122187C" w14:textId="7C70EA2B" w:rsidR="001A15F8" w:rsidRDefault="00D05C27" w:rsidP="001A15F8">
            <w:r>
              <w:t>All the buttons must be the same colour and dimensions as one another on every page</w:t>
            </w:r>
          </w:p>
        </w:tc>
        <w:tc>
          <w:tcPr>
            <w:tcW w:w="3889" w:type="dxa"/>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1A15F8">
        <w:tc>
          <w:tcPr>
            <w:tcW w:w="959" w:type="dxa"/>
          </w:tcPr>
          <w:p w14:paraId="21C0A574" w14:textId="239E3D1D" w:rsidR="00D05C27" w:rsidRDefault="00D05C27" w:rsidP="001A15F8">
            <w:r>
              <w:t>3</w:t>
            </w:r>
          </w:p>
        </w:tc>
        <w:tc>
          <w:tcPr>
            <w:tcW w:w="4394" w:type="dxa"/>
          </w:tcPr>
          <w:p w14:paraId="76982166" w14:textId="0BFBD4B8" w:rsidR="00710BBD" w:rsidRDefault="00E85953" w:rsidP="00710BBD">
            <w:r>
              <w:t>On the input page the spread input box must have a suitable input.</w:t>
            </w:r>
          </w:p>
        </w:tc>
        <w:tc>
          <w:tcPr>
            <w:tcW w:w="3889" w:type="dxa"/>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w:t>
            </w:r>
            <w:proofErr w:type="gramStart"/>
            <w:r w:rsidR="00503AC3">
              <w:t>checked</w:t>
            </w:r>
            <w:proofErr w:type="gramEnd"/>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1A15F8">
        <w:tc>
          <w:tcPr>
            <w:tcW w:w="959" w:type="dxa"/>
          </w:tcPr>
          <w:p w14:paraId="46846CB8" w14:textId="364898F4" w:rsidR="00EE5FE1" w:rsidRDefault="00EE5FE1" w:rsidP="001A15F8">
            <w:r>
              <w:t>4</w:t>
            </w:r>
          </w:p>
        </w:tc>
        <w:tc>
          <w:tcPr>
            <w:tcW w:w="4394" w:type="dxa"/>
          </w:tcPr>
          <w:p w14:paraId="614BAC5A" w14:textId="7B3635D0" w:rsidR="00EE5FE1" w:rsidRDefault="00EE5FE1" w:rsidP="00710BBD">
            <w:r>
              <w:t>On the input page the cyber security input box must accept only suitable inputs.</w:t>
            </w:r>
          </w:p>
        </w:tc>
        <w:tc>
          <w:tcPr>
            <w:tcW w:w="3889" w:type="dxa"/>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that I will add data that is over the edge </w:t>
            </w:r>
            <w:r w:rsidR="00977F85">
              <w:lastRenderedPageBreak/>
              <w:t xml:space="preserve">but still close to the edge, for example 0 or 11, if this was successful  then the set of data that was inputted should work but the final data should return an error </w:t>
            </w:r>
          </w:p>
        </w:tc>
      </w:tr>
      <w:tr w:rsidR="00977F85" w14:paraId="3FCA1C14" w14:textId="77777777" w:rsidTr="001A15F8">
        <w:tc>
          <w:tcPr>
            <w:tcW w:w="959" w:type="dxa"/>
          </w:tcPr>
          <w:p w14:paraId="0BACC70B" w14:textId="47A3F6CB" w:rsidR="00977F85" w:rsidRDefault="00977F85" w:rsidP="001A15F8">
            <w:r>
              <w:lastRenderedPageBreak/>
              <w:t>5</w:t>
            </w:r>
          </w:p>
        </w:tc>
        <w:tc>
          <w:tcPr>
            <w:tcW w:w="4394" w:type="dxa"/>
          </w:tcPr>
          <w:p w14:paraId="7E5CBAF2" w14:textId="45891A62" w:rsidR="00977F85" w:rsidRDefault="00977F85" w:rsidP="00710BBD">
            <w:r>
              <w:t>On the input page the population input box must only accept correct data.</w:t>
            </w:r>
          </w:p>
        </w:tc>
        <w:tc>
          <w:tcPr>
            <w:tcW w:w="3889" w:type="dxa"/>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1A15F8">
        <w:tc>
          <w:tcPr>
            <w:tcW w:w="959" w:type="dxa"/>
          </w:tcPr>
          <w:p w14:paraId="799F052A" w14:textId="255EEF14" w:rsidR="00FD62E1" w:rsidRDefault="00FD62E1" w:rsidP="001A15F8">
            <w:r>
              <w:t>6</w:t>
            </w:r>
          </w:p>
        </w:tc>
        <w:tc>
          <w:tcPr>
            <w:tcW w:w="4394" w:type="dxa"/>
          </w:tcPr>
          <w:p w14:paraId="649608FA" w14:textId="4606994C" w:rsidR="00FD62E1" w:rsidRDefault="00FD62E1" w:rsidP="00710BBD">
            <w:r>
              <w:t xml:space="preserve"> </w:t>
            </w:r>
            <w:bookmarkStart w:id="0" w:name="_GoBack"/>
            <w:bookmarkEnd w:id="0"/>
          </w:p>
        </w:tc>
        <w:tc>
          <w:tcPr>
            <w:tcW w:w="3889" w:type="dxa"/>
          </w:tcPr>
          <w:p w14:paraId="6AE34E3D" w14:textId="77777777" w:rsidR="00FD62E1" w:rsidRDefault="00FD62E1" w:rsidP="00977F85"/>
        </w:tc>
      </w:tr>
      <w:tr w:rsidR="00710BBD" w14:paraId="0C34A157" w14:textId="77777777" w:rsidTr="001A15F8">
        <w:tc>
          <w:tcPr>
            <w:tcW w:w="959" w:type="dxa"/>
          </w:tcPr>
          <w:p w14:paraId="39B5F229" w14:textId="0E25CCF4" w:rsidR="00710BBD" w:rsidRDefault="00710BBD" w:rsidP="001A15F8"/>
        </w:tc>
        <w:tc>
          <w:tcPr>
            <w:tcW w:w="4394" w:type="dxa"/>
          </w:tcPr>
          <w:p w14:paraId="1417D914" w14:textId="48CD8F8C" w:rsidR="00710BBD" w:rsidRDefault="00710BBD" w:rsidP="00D05C27">
            <w:r>
              <w:t>All input fields in the simulation must be filled or else the program will not allow the person to continue</w:t>
            </w:r>
          </w:p>
        </w:tc>
        <w:tc>
          <w:tcPr>
            <w:tcW w:w="3889" w:type="dxa"/>
          </w:tcPr>
          <w:p w14:paraId="71EF80FF" w14:textId="0D2AB2CD" w:rsidR="00710BBD" w:rsidRDefault="00710BBD" w:rsidP="001A15F8">
            <w:r>
              <w:t xml:space="preserve">I will know if this requirement was successful by only entering in one of three fields </w:t>
            </w:r>
          </w:p>
        </w:tc>
      </w:tr>
    </w:tbl>
    <w:p w14:paraId="289E71F5" w14:textId="77777777" w:rsidR="00B9301D" w:rsidRDefault="00B9301D">
      <w:pPr>
        <w:rPr>
          <w:rFonts w:asciiTheme="majorHAnsi" w:eastAsiaTheme="majorEastAsia" w:hAnsiTheme="majorHAnsi" w:cstheme="majorBidi"/>
          <w:color w:val="17365D" w:themeColor="text2" w:themeShade="BF"/>
          <w:spacing w:val="5"/>
          <w:kern w:val="28"/>
          <w:sz w:val="52"/>
          <w:szCs w:val="52"/>
        </w:rPr>
      </w:pPr>
      <w:r>
        <w:br w:type="page"/>
      </w:r>
    </w:p>
    <w:p w14:paraId="639A897D" w14:textId="3EED172A"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31057A" w:rsidRPr="00F36790" w:rsidRDefault="0031057A"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31057A" w:rsidRPr="00F36790" w:rsidRDefault="0031057A"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31057A" w:rsidRPr="00AF2C98" w:rsidRDefault="0031057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28"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Ao2Eyr6AwAAaBMAAA4AAAAAAAAAAAAA&#10;AAAALgIAAGRycy9lMm9Eb2MueG1sUEsBAi0AFAAGAAgAAAAhAC+VrmjiAAAACgEAAA8AAAAAAAAA&#10;AAAAAAAAVAYAAGRycy9kb3ducmV2LnhtbFBLBQYAAAAABAAEAPMAAABjBwAAAAA=&#10;">
                <v:rect id="Rectangle 7" o:spid="_x0000_s102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0"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31057A" w:rsidRPr="00F36790" w:rsidRDefault="0031057A" w:rsidP="00F36790">
                        <w:pPr>
                          <w:jc w:val="center"/>
                          <w:rPr>
                            <w:color w:val="000000" w:themeColor="text1"/>
                            <w:sz w:val="40"/>
                          </w:rPr>
                        </w:pPr>
                        <w:r w:rsidRPr="00F36790">
                          <w:rPr>
                            <w:color w:val="000000" w:themeColor="text1"/>
                            <w:sz w:val="40"/>
                          </w:rPr>
                          <w:t>Menu</w:t>
                        </w:r>
                      </w:p>
                    </w:txbxContent>
                  </v:textbox>
                </v:rect>
                <v:rect id="Rectangle 15" o:spid="_x0000_s1031"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31057A" w:rsidRPr="00F36790" w:rsidRDefault="0031057A" w:rsidP="00A006E1">
                        <w:pPr>
                          <w:jc w:val="center"/>
                          <w:rPr>
                            <w:color w:val="000000" w:themeColor="text1"/>
                            <w:sz w:val="40"/>
                          </w:rPr>
                        </w:pPr>
                        <w:r>
                          <w:rPr>
                            <w:color w:val="000000" w:themeColor="text1"/>
                            <w:sz w:val="40"/>
                          </w:rPr>
                          <w:t>Help</w:t>
                        </w:r>
                      </w:p>
                    </w:txbxContent>
                  </v:textbox>
                </v:rect>
                <v:shape id="Text Box 13" o:spid="_x0000_s1032"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31057A" w:rsidRPr="00AF2C98" w:rsidRDefault="0031057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C9C86CF"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F27D81"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9323C1D"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E46607"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31057A" w:rsidRDefault="0031057A">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3"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" fillcolor="white [3201]" strokeweight=".5pt">
                <v:textbox>
                  <w:txbxContent>
                    <w:p w14:paraId="1659771D" w14:textId="77777777" w:rsidR="0031057A" w:rsidRDefault="0031057A">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31057A" w:rsidRDefault="0031057A">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B9nIVaZAgAAuwUAAA4AAAAAAAAAAAAAAAAALgIAAGRycy9lMm9E&#10;b2MueG1sUEsBAi0AFAAGAAgAAAAhAIDuHh3eAAAACgEAAA8AAAAAAAAAAAAAAAAA8wQAAGRycy9k&#10;b3ducmV2LnhtbFBLBQYAAAAABAAEAPMAAAD+BQAAAAA=&#10;" fillcolor="white [3201]" strokeweight=".5pt">
                <v:textbox>
                  <w:txbxContent>
                    <w:p w14:paraId="5942B9B8" w14:textId="77777777" w:rsidR="0031057A" w:rsidRDefault="0031057A">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31057A" w:rsidRDefault="0031057A">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5"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uOb/l5cCAAC7BQAADgAAAAAAAAAAAAAAAAAuAgAAZHJzL2Uyb0Rv&#10;Yy54bWxQSwECLQAUAAYACAAAACEAUkoM1t8AAAALAQAADwAAAAAAAAAAAAAAAADxBAAAZHJzL2Rv&#10;d25yZXYueG1sUEsFBgAAAAAEAAQA8wAAAP0FAAAAAA==&#10;" fillcolor="white [3201]" strokeweight=".5pt">
                <v:textbox>
                  <w:txbxContent>
                    <w:p w14:paraId="5954E282" w14:textId="77777777" w:rsidR="0031057A" w:rsidRDefault="0031057A">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31057A" w:rsidRPr="00F36790" w:rsidRDefault="0031057A"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31057A" w:rsidRPr="00F36790" w:rsidRDefault="0031057A"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31057A" w:rsidRPr="00F36790" w:rsidRDefault="0031057A"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31057A" w:rsidRPr="00D44A33" w:rsidRDefault="0031057A"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31057A" w:rsidRPr="00D44A33" w:rsidRDefault="0031057A"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31057A" w:rsidRPr="00D44A33" w:rsidRDefault="0031057A">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6"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">
                <v:group id="Group 30" o:spid="_x0000_s1037"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38"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3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0"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31057A" w:rsidRPr="00F36790" w:rsidRDefault="0031057A" w:rsidP="00AF2C98">
                            <w:pPr>
                              <w:jc w:val="center"/>
                              <w:rPr>
                                <w:color w:val="000000" w:themeColor="text1"/>
                                <w:sz w:val="40"/>
                              </w:rPr>
                            </w:pPr>
                            <w:r>
                              <w:rPr>
                                <w:color w:val="000000" w:themeColor="text1"/>
                                <w:sz w:val="40"/>
                              </w:rPr>
                              <w:t>Simulation 1</w:t>
                            </w:r>
                          </w:p>
                        </w:txbxContent>
                      </v:textbox>
                    </v:rect>
                    <v:rect id="Rectangle 24" o:spid="_x0000_s1041"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31057A" w:rsidRPr="00F36790" w:rsidRDefault="0031057A" w:rsidP="00AF2C98">
                            <w:pPr>
                              <w:jc w:val="center"/>
                              <w:rPr>
                                <w:color w:val="000000" w:themeColor="text1"/>
                                <w:sz w:val="40"/>
                              </w:rPr>
                            </w:pPr>
                            <w:r>
                              <w:rPr>
                                <w:color w:val="000000" w:themeColor="text1"/>
                                <w:sz w:val="40"/>
                              </w:rPr>
                              <w:t>Simulation 2</w:t>
                            </w:r>
                          </w:p>
                        </w:txbxContent>
                      </v:textbox>
                    </v:rect>
                  </v:group>
                  <v:rect id="Rectangle 26" o:spid="_x0000_s1042"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31057A" w:rsidRPr="00F36790" w:rsidRDefault="0031057A" w:rsidP="00D44A33">
                          <w:pPr>
                            <w:jc w:val="center"/>
                            <w:rPr>
                              <w:color w:val="000000" w:themeColor="text1"/>
                              <w:sz w:val="40"/>
                            </w:rPr>
                          </w:pPr>
                          <w:r>
                            <w:rPr>
                              <w:color w:val="000000" w:themeColor="text1"/>
                              <w:sz w:val="40"/>
                            </w:rPr>
                            <w:t>Simulation 3</w:t>
                          </w:r>
                        </w:p>
                      </w:txbxContent>
                    </v:textbox>
                  </v:rect>
                  <v:shape id="Text Box 29" o:spid="_x0000_s1043"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31057A" w:rsidRPr="00D44A33" w:rsidRDefault="0031057A" w:rsidP="00D44A33">
                          <w:pPr>
                            <w:rPr>
                              <w:sz w:val="96"/>
                            </w:rPr>
                          </w:pPr>
                          <w:r>
                            <w:rPr>
                              <w:sz w:val="96"/>
                            </w:rPr>
                            <w:t>Description</w:t>
                          </w:r>
                        </w:p>
                      </w:txbxContent>
                    </v:textbox>
                  </v:shape>
                </v:group>
                <v:shape id="Text Box 28" o:spid="_x0000_s1044"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31057A" w:rsidRPr="00D44A33" w:rsidRDefault="0031057A" w:rsidP="00D44A33">
                        <w:pPr>
                          <w:rPr>
                            <w:sz w:val="96"/>
                            <w:szCs w:val="96"/>
                          </w:rPr>
                        </w:pPr>
                        <w:r>
                          <w:rPr>
                            <w:sz w:val="96"/>
                            <w:szCs w:val="96"/>
                          </w:rPr>
                          <w:t>Description</w:t>
                        </w:r>
                      </w:p>
                    </w:txbxContent>
                  </v:textbox>
                </v:shape>
                <v:shape id="Text Box 27" o:spid="_x0000_s1045"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31057A" w:rsidRPr="00D44A33" w:rsidRDefault="0031057A">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31057A" w:rsidRDefault="0031057A">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6"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JM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6SjTSMjiNVNVeMMvywA8Gvm/A2zUMZAwQOlmX8Ln1xq+JV026Jkr+2Hx8aD&#10;PehlmKWkgrIIBOFf98wKSuRvCpT0IkogvRGPnWQ6n0DHDme2wxl1X240SDkQqHA6bAZ7L7tmbnX5&#10;Diq4ddgVppjisPeK+q658U2xBhUgF+s1GkHlZJi/VreGd0I4EO2ufsesaWWshzvyRnfanS1P+N7Y&#10;BtYpvb73Oi9Q3B7FWSvaUJtheQH1FzK3rRVDgTfso/2xor34Gw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DSawkw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7"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48"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49"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0"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31057A" w:rsidRDefault="0031057A">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31057A" w:rsidRDefault="0031057A">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1"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">
                <v:shape id="Straight Arrow Connector 63" o:spid="_x0000_s1052"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3"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4"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5"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31057A" w:rsidRDefault="0031057A">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31057A" w:rsidRPr="00F36790" w:rsidRDefault="0031057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6"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PWtnva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31057A" w:rsidRPr="00F36790" w:rsidRDefault="0031057A"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31057A" w:rsidRDefault="0031057A"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7"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VAfg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">
                <v:shape id="Text Box 99" o:spid="_x0000_s1058"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31057A" w:rsidRDefault="0031057A" w:rsidP="00810E56">
                        <w:r>
                          <w:t>This is the back button it will take the user to the previous page. This will help with easy navigation.</w:t>
                        </w:r>
                      </w:p>
                    </w:txbxContent>
                  </v:textbox>
                </v:shape>
                <v:shape id="Straight Arrow Connector 100" o:spid="_x0000_s1059"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31057A" w:rsidRPr="00BB09A7" w:rsidRDefault="0031057A" w:rsidP="00BB09A7">
                            <w:pPr>
                              <w:spacing w:after="180" w:line="240" w:lineRule="auto"/>
                              <w:rPr>
                                <w:rFonts w:ascii="Arial" w:eastAsia="Times New Roman" w:hAnsi="Arial" w:cs="Arial"/>
                                <w:color w:val="222222"/>
                                <w:sz w:val="27"/>
                                <w:szCs w:val="27"/>
                                <w:lang w:eastAsia="en-GB"/>
                              </w:rPr>
                            </w:pPr>
                          </w:p>
                          <w:p w14:paraId="62DFE854" w14:textId="77777777" w:rsidR="0031057A" w:rsidRDefault="0031057A"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0"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FzstuO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31057A" w:rsidRPr="00BB09A7" w:rsidRDefault="0031057A" w:rsidP="00BB09A7">
                      <w:pPr>
                        <w:spacing w:after="180" w:line="240" w:lineRule="auto"/>
                        <w:rPr>
                          <w:rFonts w:ascii="Arial" w:eastAsia="Times New Roman" w:hAnsi="Arial" w:cs="Arial"/>
                          <w:color w:val="222222"/>
                          <w:sz w:val="27"/>
                          <w:szCs w:val="27"/>
                          <w:lang w:eastAsia="en-GB"/>
                        </w:rPr>
                      </w:pPr>
                    </w:p>
                    <w:p w14:paraId="62DFE854" w14:textId="77777777" w:rsidR="0031057A" w:rsidRDefault="0031057A"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31057A" w:rsidRPr="00F36790" w:rsidRDefault="0031057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1"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" fillcolor="#b8cce4 [1300]" strokecolor="#b8cce4 [1300]" strokeweight="2pt">
                <v:textbox>
                  <w:txbxContent>
                    <w:p w14:paraId="458584C5" w14:textId="77777777" w:rsidR="0031057A" w:rsidRPr="00F36790" w:rsidRDefault="0031057A"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1057A" w14:paraId="24E1E8DD" w14:textId="77777777" w:rsidTr="00481B9D">
                              <w:tc>
                                <w:tcPr>
                                  <w:tcW w:w="2093" w:type="dxa"/>
                                </w:tcPr>
                                <w:p w14:paraId="66B5BC08" w14:textId="77777777" w:rsidR="0031057A" w:rsidRDefault="0031057A">
                                  <w:pPr>
                                    <w:rPr>
                                      <w:b/>
                                    </w:rPr>
                                  </w:pPr>
                                </w:p>
                              </w:tc>
                              <w:tc>
                                <w:tcPr>
                                  <w:tcW w:w="709" w:type="dxa"/>
                                </w:tcPr>
                                <w:p w14:paraId="64FB6302" w14:textId="77777777" w:rsidR="0031057A" w:rsidRDefault="0031057A">
                                  <w:pPr>
                                    <w:rPr>
                                      <w:b/>
                                    </w:rPr>
                                  </w:pPr>
                                  <w:r>
                                    <w:rPr>
                                      <w:b/>
                                    </w:rPr>
                                    <w:t>%</w:t>
                                  </w:r>
                                </w:p>
                              </w:tc>
                              <w:tc>
                                <w:tcPr>
                                  <w:tcW w:w="913" w:type="dxa"/>
                                </w:tcPr>
                                <w:p w14:paraId="1B123758" w14:textId="77777777" w:rsidR="0031057A" w:rsidRDefault="0031057A">
                                  <w:pPr>
                                    <w:rPr>
                                      <w:b/>
                                    </w:rPr>
                                  </w:pPr>
                                  <w:r>
                                    <w:rPr>
                                      <w:b/>
                                    </w:rPr>
                                    <w:t>No.</w:t>
                                  </w:r>
                                </w:p>
                              </w:tc>
                            </w:tr>
                            <w:tr w:rsidR="0031057A" w14:paraId="6DCFB80E" w14:textId="77777777" w:rsidTr="00481B9D">
                              <w:tc>
                                <w:tcPr>
                                  <w:tcW w:w="2093" w:type="dxa"/>
                                </w:tcPr>
                                <w:p w14:paraId="09AF1B1D" w14:textId="77777777" w:rsidR="0031057A" w:rsidRDefault="0031057A">
                                  <w:pPr>
                                    <w:rPr>
                                      <w:b/>
                                    </w:rPr>
                                  </w:pPr>
                                  <w:r>
                                    <w:rPr>
                                      <w:b/>
                                    </w:rPr>
                                    <w:t>infected</w:t>
                                  </w:r>
                                </w:p>
                              </w:tc>
                              <w:tc>
                                <w:tcPr>
                                  <w:tcW w:w="709" w:type="dxa"/>
                                </w:tcPr>
                                <w:p w14:paraId="1DAFDD30" w14:textId="77777777" w:rsidR="0031057A" w:rsidRDefault="0031057A">
                                  <w:pPr>
                                    <w:rPr>
                                      <w:b/>
                                    </w:rPr>
                                  </w:pPr>
                                  <w:r>
                                    <w:rPr>
                                      <w:b/>
                                    </w:rPr>
                                    <w:t>//</w:t>
                                  </w:r>
                                </w:p>
                              </w:tc>
                              <w:tc>
                                <w:tcPr>
                                  <w:tcW w:w="913" w:type="dxa"/>
                                </w:tcPr>
                                <w:p w14:paraId="7EC53002" w14:textId="77777777" w:rsidR="0031057A" w:rsidRDefault="0031057A">
                                  <w:pPr>
                                    <w:rPr>
                                      <w:b/>
                                    </w:rPr>
                                  </w:pPr>
                                  <w:r>
                                    <w:rPr>
                                      <w:b/>
                                    </w:rPr>
                                    <w:t>//</w:t>
                                  </w:r>
                                </w:p>
                              </w:tc>
                            </w:tr>
                            <w:tr w:rsidR="0031057A" w14:paraId="06B9AA51" w14:textId="77777777" w:rsidTr="00481B9D">
                              <w:tc>
                                <w:tcPr>
                                  <w:tcW w:w="2093" w:type="dxa"/>
                                </w:tcPr>
                                <w:p w14:paraId="54D4F0B0" w14:textId="77777777" w:rsidR="0031057A" w:rsidRDefault="0031057A">
                                  <w:pPr>
                                    <w:rPr>
                                      <w:b/>
                                    </w:rPr>
                                  </w:pPr>
                                  <w:r>
                                    <w:rPr>
                                      <w:b/>
                                    </w:rPr>
                                    <w:t>Not infected</w:t>
                                  </w:r>
                                </w:p>
                              </w:tc>
                              <w:tc>
                                <w:tcPr>
                                  <w:tcW w:w="709" w:type="dxa"/>
                                </w:tcPr>
                                <w:p w14:paraId="082276AB" w14:textId="77777777" w:rsidR="0031057A" w:rsidRDefault="0031057A">
                                  <w:pPr>
                                    <w:rPr>
                                      <w:b/>
                                    </w:rPr>
                                  </w:pPr>
                                  <w:r>
                                    <w:rPr>
                                      <w:b/>
                                    </w:rPr>
                                    <w:t>//</w:t>
                                  </w:r>
                                </w:p>
                              </w:tc>
                              <w:tc>
                                <w:tcPr>
                                  <w:tcW w:w="913" w:type="dxa"/>
                                </w:tcPr>
                                <w:p w14:paraId="2D2F32B9" w14:textId="77777777" w:rsidR="0031057A" w:rsidRDefault="0031057A">
                                  <w:pPr>
                                    <w:rPr>
                                      <w:b/>
                                    </w:rPr>
                                  </w:pPr>
                                  <w:r>
                                    <w:rPr>
                                      <w:b/>
                                    </w:rPr>
                                    <w:t>//</w:t>
                                  </w:r>
                                </w:p>
                              </w:tc>
                            </w:tr>
                            <w:tr w:rsidR="0031057A" w14:paraId="2775273F" w14:textId="77777777" w:rsidTr="00481B9D">
                              <w:tc>
                                <w:tcPr>
                                  <w:tcW w:w="2093" w:type="dxa"/>
                                </w:tcPr>
                                <w:p w14:paraId="1BC7A75D" w14:textId="77777777" w:rsidR="0031057A" w:rsidRDefault="0031057A">
                                  <w:pPr>
                                    <w:rPr>
                                      <w:b/>
                                    </w:rPr>
                                  </w:pPr>
                                  <w:r>
                                    <w:rPr>
                                      <w:b/>
                                    </w:rPr>
                                    <w:t>Security level</w:t>
                                  </w:r>
                                </w:p>
                              </w:tc>
                              <w:tc>
                                <w:tcPr>
                                  <w:tcW w:w="709" w:type="dxa"/>
                                </w:tcPr>
                                <w:p w14:paraId="556C6EA1" w14:textId="77777777" w:rsidR="0031057A" w:rsidRDefault="0031057A">
                                  <w:pPr>
                                    <w:rPr>
                                      <w:b/>
                                    </w:rPr>
                                  </w:pPr>
                                  <w:r>
                                    <w:rPr>
                                      <w:b/>
                                    </w:rPr>
                                    <w:t>//</w:t>
                                  </w:r>
                                </w:p>
                              </w:tc>
                              <w:tc>
                                <w:tcPr>
                                  <w:tcW w:w="913" w:type="dxa"/>
                                </w:tcPr>
                                <w:p w14:paraId="3BDCFA25" w14:textId="77777777" w:rsidR="0031057A" w:rsidRDefault="0031057A">
                                  <w:pPr>
                                    <w:rPr>
                                      <w:b/>
                                    </w:rPr>
                                  </w:pPr>
                                  <w:r>
                                    <w:rPr>
                                      <w:b/>
                                    </w:rPr>
                                    <w:t>//</w:t>
                                  </w:r>
                                </w:p>
                              </w:tc>
                            </w:tr>
                            <w:tr w:rsidR="0031057A" w14:paraId="42D05F84" w14:textId="77777777" w:rsidTr="00481B9D">
                              <w:tc>
                                <w:tcPr>
                                  <w:tcW w:w="2093" w:type="dxa"/>
                                </w:tcPr>
                                <w:p w14:paraId="546F7281" w14:textId="77777777" w:rsidR="0031057A" w:rsidRDefault="0031057A">
                                  <w:pPr>
                                    <w:rPr>
                                      <w:b/>
                                    </w:rPr>
                                  </w:pPr>
                                  <w:r>
                                    <w:rPr>
                                      <w:b/>
                                    </w:rPr>
                                    <w:t xml:space="preserve">Infected London </w:t>
                                  </w:r>
                                </w:p>
                              </w:tc>
                              <w:tc>
                                <w:tcPr>
                                  <w:tcW w:w="709" w:type="dxa"/>
                                </w:tcPr>
                                <w:p w14:paraId="528897CD" w14:textId="77777777" w:rsidR="0031057A" w:rsidRDefault="0031057A">
                                  <w:pPr>
                                    <w:rPr>
                                      <w:b/>
                                    </w:rPr>
                                  </w:pPr>
                                  <w:r>
                                    <w:rPr>
                                      <w:b/>
                                    </w:rPr>
                                    <w:t>//</w:t>
                                  </w:r>
                                </w:p>
                              </w:tc>
                              <w:tc>
                                <w:tcPr>
                                  <w:tcW w:w="913" w:type="dxa"/>
                                </w:tcPr>
                                <w:p w14:paraId="5D34849D" w14:textId="77777777" w:rsidR="0031057A" w:rsidRDefault="0031057A">
                                  <w:pPr>
                                    <w:rPr>
                                      <w:b/>
                                    </w:rPr>
                                  </w:pPr>
                                  <w:r>
                                    <w:rPr>
                                      <w:b/>
                                    </w:rPr>
                                    <w:t>//</w:t>
                                  </w:r>
                                </w:p>
                              </w:tc>
                            </w:tr>
                            <w:tr w:rsidR="0031057A" w14:paraId="37C7301F" w14:textId="77777777" w:rsidTr="00481B9D">
                              <w:tc>
                                <w:tcPr>
                                  <w:tcW w:w="2093" w:type="dxa"/>
                                </w:tcPr>
                                <w:p w14:paraId="4EED14AF" w14:textId="77777777" w:rsidR="0031057A" w:rsidRDefault="0031057A">
                                  <w:pPr>
                                    <w:rPr>
                                      <w:b/>
                                    </w:rPr>
                                  </w:pPr>
                                  <w:r>
                                    <w:rPr>
                                      <w:b/>
                                    </w:rPr>
                                    <w:t>Infected Norwich</w:t>
                                  </w:r>
                                </w:p>
                              </w:tc>
                              <w:tc>
                                <w:tcPr>
                                  <w:tcW w:w="709" w:type="dxa"/>
                                </w:tcPr>
                                <w:p w14:paraId="783F4D38" w14:textId="77777777" w:rsidR="0031057A" w:rsidRDefault="0031057A">
                                  <w:pPr>
                                    <w:rPr>
                                      <w:b/>
                                    </w:rPr>
                                  </w:pPr>
                                  <w:r>
                                    <w:rPr>
                                      <w:b/>
                                    </w:rPr>
                                    <w:t>//</w:t>
                                  </w:r>
                                </w:p>
                              </w:tc>
                              <w:tc>
                                <w:tcPr>
                                  <w:tcW w:w="913" w:type="dxa"/>
                                </w:tcPr>
                                <w:p w14:paraId="2F8260C5" w14:textId="77777777" w:rsidR="0031057A" w:rsidRDefault="0031057A">
                                  <w:pPr>
                                    <w:rPr>
                                      <w:b/>
                                    </w:rPr>
                                  </w:pPr>
                                  <w:r>
                                    <w:rPr>
                                      <w:b/>
                                    </w:rPr>
                                    <w:t>//</w:t>
                                  </w:r>
                                </w:p>
                              </w:tc>
                            </w:tr>
                            <w:tr w:rsidR="0031057A" w14:paraId="6D592B32" w14:textId="77777777" w:rsidTr="00481B9D">
                              <w:tc>
                                <w:tcPr>
                                  <w:tcW w:w="2093" w:type="dxa"/>
                                </w:tcPr>
                                <w:p w14:paraId="6F8DE4D5" w14:textId="77777777" w:rsidR="0031057A" w:rsidRDefault="0031057A">
                                  <w:pPr>
                                    <w:rPr>
                                      <w:b/>
                                    </w:rPr>
                                  </w:pPr>
                                  <w:r>
                                    <w:rPr>
                                      <w:b/>
                                    </w:rPr>
                                    <w:t>Infected Edinburgh</w:t>
                                  </w:r>
                                </w:p>
                              </w:tc>
                              <w:tc>
                                <w:tcPr>
                                  <w:tcW w:w="709" w:type="dxa"/>
                                </w:tcPr>
                                <w:p w14:paraId="3190BBD6" w14:textId="77777777" w:rsidR="0031057A" w:rsidRDefault="0031057A">
                                  <w:pPr>
                                    <w:rPr>
                                      <w:b/>
                                    </w:rPr>
                                  </w:pPr>
                                  <w:r>
                                    <w:rPr>
                                      <w:b/>
                                    </w:rPr>
                                    <w:t>//</w:t>
                                  </w:r>
                                </w:p>
                              </w:tc>
                              <w:tc>
                                <w:tcPr>
                                  <w:tcW w:w="913" w:type="dxa"/>
                                </w:tcPr>
                                <w:p w14:paraId="1882CF58" w14:textId="77777777" w:rsidR="0031057A" w:rsidRDefault="0031057A">
                                  <w:pPr>
                                    <w:rPr>
                                      <w:b/>
                                    </w:rPr>
                                  </w:pPr>
                                  <w:r>
                                    <w:rPr>
                                      <w:b/>
                                    </w:rPr>
                                    <w:t>//</w:t>
                                  </w:r>
                                </w:p>
                              </w:tc>
                            </w:tr>
                            <w:tr w:rsidR="0031057A" w14:paraId="0FA6F2E0" w14:textId="77777777" w:rsidTr="00481B9D">
                              <w:tc>
                                <w:tcPr>
                                  <w:tcW w:w="2093" w:type="dxa"/>
                                </w:tcPr>
                                <w:p w14:paraId="10DB2144" w14:textId="77777777" w:rsidR="0031057A" w:rsidRDefault="0031057A">
                                  <w:pPr>
                                    <w:rPr>
                                      <w:b/>
                                    </w:rPr>
                                  </w:pPr>
                                  <w:r>
                                    <w:rPr>
                                      <w:b/>
                                    </w:rPr>
                                    <w:t>Infected Cardiff</w:t>
                                  </w:r>
                                </w:p>
                              </w:tc>
                              <w:tc>
                                <w:tcPr>
                                  <w:tcW w:w="709" w:type="dxa"/>
                                </w:tcPr>
                                <w:p w14:paraId="4197EA2C" w14:textId="77777777" w:rsidR="0031057A" w:rsidRDefault="0031057A">
                                  <w:pPr>
                                    <w:rPr>
                                      <w:b/>
                                    </w:rPr>
                                  </w:pPr>
                                  <w:r>
                                    <w:rPr>
                                      <w:b/>
                                    </w:rPr>
                                    <w:t>//</w:t>
                                  </w:r>
                                </w:p>
                              </w:tc>
                              <w:tc>
                                <w:tcPr>
                                  <w:tcW w:w="913" w:type="dxa"/>
                                </w:tcPr>
                                <w:p w14:paraId="7BFF63DC" w14:textId="77777777" w:rsidR="0031057A" w:rsidRDefault="0031057A">
                                  <w:pPr>
                                    <w:rPr>
                                      <w:b/>
                                    </w:rPr>
                                  </w:pPr>
                                  <w:r>
                                    <w:rPr>
                                      <w:b/>
                                    </w:rPr>
                                    <w:t>//</w:t>
                                  </w:r>
                                </w:p>
                              </w:tc>
                            </w:tr>
                          </w:tbl>
                          <w:p w14:paraId="12C029E9" w14:textId="77777777" w:rsidR="0031057A" w:rsidRPr="00032C41" w:rsidRDefault="0031057A"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2" o:spid="_x0000_s1062"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1057A" w14:paraId="24E1E8DD" w14:textId="77777777" w:rsidTr="00481B9D">
                        <w:tc>
                          <w:tcPr>
                            <w:tcW w:w="2093" w:type="dxa"/>
                          </w:tcPr>
                          <w:p w14:paraId="66B5BC08" w14:textId="77777777" w:rsidR="0031057A" w:rsidRDefault="0031057A">
                            <w:pPr>
                              <w:rPr>
                                <w:b/>
                              </w:rPr>
                            </w:pPr>
                          </w:p>
                        </w:tc>
                        <w:tc>
                          <w:tcPr>
                            <w:tcW w:w="709" w:type="dxa"/>
                          </w:tcPr>
                          <w:p w14:paraId="64FB6302" w14:textId="77777777" w:rsidR="0031057A" w:rsidRDefault="0031057A">
                            <w:pPr>
                              <w:rPr>
                                <w:b/>
                              </w:rPr>
                            </w:pPr>
                            <w:r>
                              <w:rPr>
                                <w:b/>
                              </w:rPr>
                              <w:t>%</w:t>
                            </w:r>
                          </w:p>
                        </w:tc>
                        <w:tc>
                          <w:tcPr>
                            <w:tcW w:w="913" w:type="dxa"/>
                          </w:tcPr>
                          <w:p w14:paraId="1B123758" w14:textId="77777777" w:rsidR="0031057A" w:rsidRDefault="0031057A">
                            <w:pPr>
                              <w:rPr>
                                <w:b/>
                              </w:rPr>
                            </w:pPr>
                            <w:r>
                              <w:rPr>
                                <w:b/>
                              </w:rPr>
                              <w:t>No.</w:t>
                            </w:r>
                          </w:p>
                        </w:tc>
                      </w:tr>
                      <w:tr w:rsidR="0031057A" w14:paraId="6DCFB80E" w14:textId="77777777" w:rsidTr="00481B9D">
                        <w:tc>
                          <w:tcPr>
                            <w:tcW w:w="2093" w:type="dxa"/>
                          </w:tcPr>
                          <w:p w14:paraId="09AF1B1D" w14:textId="77777777" w:rsidR="0031057A" w:rsidRDefault="0031057A">
                            <w:pPr>
                              <w:rPr>
                                <w:b/>
                              </w:rPr>
                            </w:pPr>
                            <w:r>
                              <w:rPr>
                                <w:b/>
                              </w:rPr>
                              <w:t>infected</w:t>
                            </w:r>
                          </w:p>
                        </w:tc>
                        <w:tc>
                          <w:tcPr>
                            <w:tcW w:w="709" w:type="dxa"/>
                          </w:tcPr>
                          <w:p w14:paraId="1DAFDD30" w14:textId="77777777" w:rsidR="0031057A" w:rsidRDefault="0031057A">
                            <w:pPr>
                              <w:rPr>
                                <w:b/>
                              </w:rPr>
                            </w:pPr>
                            <w:r>
                              <w:rPr>
                                <w:b/>
                              </w:rPr>
                              <w:t>//</w:t>
                            </w:r>
                          </w:p>
                        </w:tc>
                        <w:tc>
                          <w:tcPr>
                            <w:tcW w:w="913" w:type="dxa"/>
                          </w:tcPr>
                          <w:p w14:paraId="7EC53002" w14:textId="77777777" w:rsidR="0031057A" w:rsidRDefault="0031057A">
                            <w:pPr>
                              <w:rPr>
                                <w:b/>
                              </w:rPr>
                            </w:pPr>
                            <w:r>
                              <w:rPr>
                                <w:b/>
                              </w:rPr>
                              <w:t>//</w:t>
                            </w:r>
                          </w:p>
                        </w:tc>
                      </w:tr>
                      <w:tr w:rsidR="0031057A" w14:paraId="06B9AA51" w14:textId="77777777" w:rsidTr="00481B9D">
                        <w:tc>
                          <w:tcPr>
                            <w:tcW w:w="2093" w:type="dxa"/>
                          </w:tcPr>
                          <w:p w14:paraId="54D4F0B0" w14:textId="77777777" w:rsidR="0031057A" w:rsidRDefault="0031057A">
                            <w:pPr>
                              <w:rPr>
                                <w:b/>
                              </w:rPr>
                            </w:pPr>
                            <w:r>
                              <w:rPr>
                                <w:b/>
                              </w:rPr>
                              <w:t>Not infected</w:t>
                            </w:r>
                          </w:p>
                        </w:tc>
                        <w:tc>
                          <w:tcPr>
                            <w:tcW w:w="709" w:type="dxa"/>
                          </w:tcPr>
                          <w:p w14:paraId="082276AB" w14:textId="77777777" w:rsidR="0031057A" w:rsidRDefault="0031057A">
                            <w:pPr>
                              <w:rPr>
                                <w:b/>
                              </w:rPr>
                            </w:pPr>
                            <w:r>
                              <w:rPr>
                                <w:b/>
                              </w:rPr>
                              <w:t>//</w:t>
                            </w:r>
                          </w:p>
                        </w:tc>
                        <w:tc>
                          <w:tcPr>
                            <w:tcW w:w="913" w:type="dxa"/>
                          </w:tcPr>
                          <w:p w14:paraId="2D2F32B9" w14:textId="77777777" w:rsidR="0031057A" w:rsidRDefault="0031057A">
                            <w:pPr>
                              <w:rPr>
                                <w:b/>
                              </w:rPr>
                            </w:pPr>
                            <w:r>
                              <w:rPr>
                                <w:b/>
                              </w:rPr>
                              <w:t>//</w:t>
                            </w:r>
                          </w:p>
                        </w:tc>
                      </w:tr>
                      <w:tr w:rsidR="0031057A" w14:paraId="2775273F" w14:textId="77777777" w:rsidTr="00481B9D">
                        <w:tc>
                          <w:tcPr>
                            <w:tcW w:w="2093" w:type="dxa"/>
                          </w:tcPr>
                          <w:p w14:paraId="1BC7A75D" w14:textId="77777777" w:rsidR="0031057A" w:rsidRDefault="0031057A">
                            <w:pPr>
                              <w:rPr>
                                <w:b/>
                              </w:rPr>
                            </w:pPr>
                            <w:r>
                              <w:rPr>
                                <w:b/>
                              </w:rPr>
                              <w:t>Security level</w:t>
                            </w:r>
                          </w:p>
                        </w:tc>
                        <w:tc>
                          <w:tcPr>
                            <w:tcW w:w="709" w:type="dxa"/>
                          </w:tcPr>
                          <w:p w14:paraId="556C6EA1" w14:textId="77777777" w:rsidR="0031057A" w:rsidRDefault="0031057A">
                            <w:pPr>
                              <w:rPr>
                                <w:b/>
                              </w:rPr>
                            </w:pPr>
                            <w:r>
                              <w:rPr>
                                <w:b/>
                              </w:rPr>
                              <w:t>//</w:t>
                            </w:r>
                          </w:p>
                        </w:tc>
                        <w:tc>
                          <w:tcPr>
                            <w:tcW w:w="913" w:type="dxa"/>
                          </w:tcPr>
                          <w:p w14:paraId="3BDCFA25" w14:textId="77777777" w:rsidR="0031057A" w:rsidRDefault="0031057A">
                            <w:pPr>
                              <w:rPr>
                                <w:b/>
                              </w:rPr>
                            </w:pPr>
                            <w:r>
                              <w:rPr>
                                <w:b/>
                              </w:rPr>
                              <w:t>//</w:t>
                            </w:r>
                          </w:p>
                        </w:tc>
                      </w:tr>
                      <w:tr w:rsidR="0031057A" w14:paraId="42D05F84" w14:textId="77777777" w:rsidTr="00481B9D">
                        <w:tc>
                          <w:tcPr>
                            <w:tcW w:w="2093" w:type="dxa"/>
                          </w:tcPr>
                          <w:p w14:paraId="546F7281" w14:textId="77777777" w:rsidR="0031057A" w:rsidRDefault="0031057A">
                            <w:pPr>
                              <w:rPr>
                                <w:b/>
                              </w:rPr>
                            </w:pPr>
                            <w:r>
                              <w:rPr>
                                <w:b/>
                              </w:rPr>
                              <w:t xml:space="preserve">Infected London </w:t>
                            </w:r>
                          </w:p>
                        </w:tc>
                        <w:tc>
                          <w:tcPr>
                            <w:tcW w:w="709" w:type="dxa"/>
                          </w:tcPr>
                          <w:p w14:paraId="528897CD" w14:textId="77777777" w:rsidR="0031057A" w:rsidRDefault="0031057A">
                            <w:pPr>
                              <w:rPr>
                                <w:b/>
                              </w:rPr>
                            </w:pPr>
                            <w:r>
                              <w:rPr>
                                <w:b/>
                              </w:rPr>
                              <w:t>//</w:t>
                            </w:r>
                          </w:p>
                        </w:tc>
                        <w:tc>
                          <w:tcPr>
                            <w:tcW w:w="913" w:type="dxa"/>
                          </w:tcPr>
                          <w:p w14:paraId="5D34849D" w14:textId="77777777" w:rsidR="0031057A" w:rsidRDefault="0031057A">
                            <w:pPr>
                              <w:rPr>
                                <w:b/>
                              </w:rPr>
                            </w:pPr>
                            <w:r>
                              <w:rPr>
                                <w:b/>
                              </w:rPr>
                              <w:t>//</w:t>
                            </w:r>
                          </w:p>
                        </w:tc>
                      </w:tr>
                      <w:tr w:rsidR="0031057A" w14:paraId="37C7301F" w14:textId="77777777" w:rsidTr="00481B9D">
                        <w:tc>
                          <w:tcPr>
                            <w:tcW w:w="2093" w:type="dxa"/>
                          </w:tcPr>
                          <w:p w14:paraId="4EED14AF" w14:textId="77777777" w:rsidR="0031057A" w:rsidRDefault="0031057A">
                            <w:pPr>
                              <w:rPr>
                                <w:b/>
                              </w:rPr>
                            </w:pPr>
                            <w:r>
                              <w:rPr>
                                <w:b/>
                              </w:rPr>
                              <w:t>Infected Norwich</w:t>
                            </w:r>
                          </w:p>
                        </w:tc>
                        <w:tc>
                          <w:tcPr>
                            <w:tcW w:w="709" w:type="dxa"/>
                          </w:tcPr>
                          <w:p w14:paraId="783F4D38" w14:textId="77777777" w:rsidR="0031057A" w:rsidRDefault="0031057A">
                            <w:pPr>
                              <w:rPr>
                                <w:b/>
                              </w:rPr>
                            </w:pPr>
                            <w:r>
                              <w:rPr>
                                <w:b/>
                              </w:rPr>
                              <w:t>//</w:t>
                            </w:r>
                          </w:p>
                        </w:tc>
                        <w:tc>
                          <w:tcPr>
                            <w:tcW w:w="913" w:type="dxa"/>
                          </w:tcPr>
                          <w:p w14:paraId="2F8260C5" w14:textId="77777777" w:rsidR="0031057A" w:rsidRDefault="0031057A">
                            <w:pPr>
                              <w:rPr>
                                <w:b/>
                              </w:rPr>
                            </w:pPr>
                            <w:r>
                              <w:rPr>
                                <w:b/>
                              </w:rPr>
                              <w:t>//</w:t>
                            </w:r>
                          </w:p>
                        </w:tc>
                      </w:tr>
                      <w:tr w:rsidR="0031057A" w14:paraId="6D592B32" w14:textId="77777777" w:rsidTr="00481B9D">
                        <w:tc>
                          <w:tcPr>
                            <w:tcW w:w="2093" w:type="dxa"/>
                          </w:tcPr>
                          <w:p w14:paraId="6F8DE4D5" w14:textId="77777777" w:rsidR="0031057A" w:rsidRDefault="0031057A">
                            <w:pPr>
                              <w:rPr>
                                <w:b/>
                              </w:rPr>
                            </w:pPr>
                            <w:r>
                              <w:rPr>
                                <w:b/>
                              </w:rPr>
                              <w:t>Infected Edinburgh</w:t>
                            </w:r>
                          </w:p>
                        </w:tc>
                        <w:tc>
                          <w:tcPr>
                            <w:tcW w:w="709" w:type="dxa"/>
                          </w:tcPr>
                          <w:p w14:paraId="3190BBD6" w14:textId="77777777" w:rsidR="0031057A" w:rsidRDefault="0031057A">
                            <w:pPr>
                              <w:rPr>
                                <w:b/>
                              </w:rPr>
                            </w:pPr>
                            <w:r>
                              <w:rPr>
                                <w:b/>
                              </w:rPr>
                              <w:t>//</w:t>
                            </w:r>
                          </w:p>
                        </w:tc>
                        <w:tc>
                          <w:tcPr>
                            <w:tcW w:w="913" w:type="dxa"/>
                          </w:tcPr>
                          <w:p w14:paraId="1882CF58" w14:textId="77777777" w:rsidR="0031057A" w:rsidRDefault="0031057A">
                            <w:pPr>
                              <w:rPr>
                                <w:b/>
                              </w:rPr>
                            </w:pPr>
                            <w:r>
                              <w:rPr>
                                <w:b/>
                              </w:rPr>
                              <w:t>//</w:t>
                            </w:r>
                          </w:p>
                        </w:tc>
                      </w:tr>
                      <w:tr w:rsidR="0031057A" w14:paraId="0FA6F2E0" w14:textId="77777777" w:rsidTr="00481B9D">
                        <w:tc>
                          <w:tcPr>
                            <w:tcW w:w="2093" w:type="dxa"/>
                          </w:tcPr>
                          <w:p w14:paraId="10DB2144" w14:textId="77777777" w:rsidR="0031057A" w:rsidRDefault="0031057A">
                            <w:pPr>
                              <w:rPr>
                                <w:b/>
                              </w:rPr>
                            </w:pPr>
                            <w:r>
                              <w:rPr>
                                <w:b/>
                              </w:rPr>
                              <w:t>Infected Cardiff</w:t>
                            </w:r>
                          </w:p>
                        </w:tc>
                        <w:tc>
                          <w:tcPr>
                            <w:tcW w:w="709" w:type="dxa"/>
                          </w:tcPr>
                          <w:p w14:paraId="4197EA2C" w14:textId="77777777" w:rsidR="0031057A" w:rsidRDefault="0031057A">
                            <w:pPr>
                              <w:rPr>
                                <w:b/>
                              </w:rPr>
                            </w:pPr>
                            <w:r>
                              <w:rPr>
                                <w:b/>
                              </w:rPr>
                              <w:t>//</w:t>
                            </w:r>
                          </w:p>
                        </w:tc>
                        <w:tc>
                          <w:tcPr>
                            <w:tcW w:w="913" w:type="dxa"/>
                          </w:tcPr>
                          <w:p w14:paraId="7BFF63DC" w14:textId="77777777" w:rsidR="0031057A" w:rsidRDefault="0031057A">
                            <w:pPr>
                              <w:rPr>
                                <w:b/>
                              </w:rPr>
                            </w:pPr>
                            <w:r>
                              <w:rPr>
                                <w:b/>
                              </w:rPr>
                              <w:t>//</w:t>
                            </w:r>
                          </w:p>
                        </w:tc>
                      </w:tr>
                    </w:tbl>
                    <w:p w14:paraId="12C029E9" w14:textId="77777777" w:rsidR="0031057A" w:rsidRPr="00032C41" w:rsidRDefault="0031057A"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1A8EC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31057A" w:rsidRDefault="0031057A"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3"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w7mnw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">
                <v:shape id="Text Box 36" o:spid="_x0000_s1064"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31057A" w:rsidRDefault="0031057A" w:rsidP="00A57B38">
                        <w:r>
                          <w:t xml:space="preserve">This is where all the statistics go where there are three coulombs, and 7 rows. The reason why it is in black is because I need it to look professional. </w:t>
                        </w:r>
                      </w:p>
                    </w:txbxContent>
                  </v:textbox>
                </v:shape>
                <v:shape id="Straight Arrow Connector 39" o:spid="_x0000_s1065"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674066F"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3A6B169"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4847A8E"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88E052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0CFFAFF"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48EBCCD"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BDF34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55B90CF"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31057A" w:rsidRDefault="0031057A">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6"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L9/+KumAwAAtwkAAA4AAAAAAAAAAAAAAAAALgIAAGRycy9lMm9Eb2MueG1sUEsBAi0A&#10;FAAGAAgAAAAhABlQEHniAAAACwEAAA8AAAAAAAAAAAAAAAAAAAYAAGRycy9kb3ducmV2LnhtbFBL&#10;BQYAAAAABAAEAPMAAAAPBwAAAAA=&#10;">
                <v:shape id="Text Box 16" o:spid="_x0000_s1067"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31057A" w:rsidRDefault="0031057A">
                        <w:r>
                          <w:t>This is the green background which is consistent throughout my program. This makes the whole program hold together</w:t>
                        </w:r>
                      </w:p>
                    </w:txbxContent>
                  </v:textbox>
                </v:shape>
                <v:shape id="Straight Arrow Connector 17" o:spid="_x0000_s1068"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31057A" w:rsidRDefault="0031057A"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69"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">
                <v:shape id="Text Box 20" o:spid="_x0000_s1070"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31057A" w:rsidRDefault="0031057A" w:rsidP="00DF0476">
                        <w:r>
                          <w:t>This is the first demonstration of the red colour in my program and I think it is very visible from the green map</w:t>
                        </w:r>
                      </w:p>
                    </w:txbxContent>
                  </v:textbox>
                </v:shape>
                <v:shape id="Straight Arrow Connector 32" o:spid="_x0000_s1071"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31057A" w:rsidRDefault="0031057A"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2"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">
                <v:shape id="Text Box 34" o:spid="_x0000_s1073"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31057A" w:rsidRDefault="0031057A" w:rsidP="00D45BD6">
                        <w:r>
                          <w:t>The colour of the icons is a representation of C2 which will be used in the project. This is because it is an activator which means that it comes under my C2 bracket.</w:t>
                        </w:r>
                      </w:p>
                    </w:txbxContent>
                  </v:textbox>
                </v:shape>
                <v:shape id="Straight Arrow Connector 35" o:spid="_x0000_s1074"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31057A" w:rsidRDefault="0031057A"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5"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vv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c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KuaS++YAgAAvgUAAA4AAAAAAAAAAAAAAAAALgIAAGRycy9lMm9Eb2Mu&#10;eG1sUEsBAi0AFAAGAAgAAAAhAI2hdWTcAAAACgEAAA8AAAAAAAAAAAAAAAAA8gQAAGRycy9kb3du&#10;cmV2LnhtbFBLBQYAAAAABAAEAPMAAAD7BQAAAAA=&#10;" fillcolor="white [3201]" strokeweight=".5pt">
                <v:textbox>
                  <w:txbxContent>
                    <w:p w14:paraId="3F7894A9" w14:textId="77777777" w:rsidR="0031057A" w:rsidRDefault="0031057A"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7535609"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7535610"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8A583F2"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EF7E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6"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47khF6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7"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DZ0RzR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31057A" w:rsidRDefault="0031057A"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78"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" fillcolor="red" stroked="f" strokeweight=".5pt">
                <v:fill opacity="32896f"/>
                <v:textbox>
                  <w:txbxContent>
                    <w:p w14:paraId="5E68E2AD"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79"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" fillcolor="red" stroked="f" strokeweight=".5pt">
                <v:fill opacity="32896f"/>
                <v:textbox>
                  <w:txbxContent>
                    <w:p w14:paraId="6B7D7BF0"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0"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" fillcolor="red" stroked="f" strokeweight=".5pt">
                <v:fill opacity="32896f"/>
                <v:textbox>
                  <w:txbxContent>
                    <w:p w14:paraId="0B800323" w14:textId="77777777" w:rsidR="0031057A" w:rsidRDefault="0031057A"/>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DEE1E79"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Pr="00A77F75"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lastRenderedPageBreak/>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61D6256B" w14:textId="36D3F9CA" w:rsidR="00627E4F" w:rsidRPr="00645817" w:rsidRDefault="00627E4F" w:rsidP="00645817">
      <w:pPr>
        <w:rPr>
          <w:lang w:eastAsia="en-GB"/>
        </w:rPr>
      </w:pPr>
    </w:p>
    <w:sectPr w:rsidR="00627E4F"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31057A" w:rsidRDefault="0031057A" w:rsidP="00AE74D8">
      <w:pPr>
        <w:spacing w:after="0" w:line="240" w:lineRule="auto"/>
      </w:pPr>
      <w:r>
        <w:separator/>
      </w:r>
    </w:p>
  </w:endnote>
  <w:endnote w:type="continuationSeparator" w:id="0">
    <w:p w14:paraId="0F805853" w14:textId="77777777" w:rsidR="0031057A" w:rsidRDefault="0031057A"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0737CE6A" w:rsidR="0031057A" w:rsidRDefault="0031057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D62E1">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D62E1">
              <w:rPr>
                <w:b/>
                <w:bCs/>
                <w:noProof/>
              </w:rPr>
              <w:t>41</w:t>
            </w:r>
            <w:r>
              <w:rPr>
                <w:b/>
                <w:bCs/>
                <w:sz w:val="24"/>
                <w:szCs w:val="24"/>
              </w:rPr>
              <w:fldChar w:fldCharType="end"/>
            </w:r>
          </w:p>
        </w:sdtContent>
      </w:sdt>
    </w:sdtContent>
  </w:sdt>
  <w:p w14:paraId="4CFEDCF3" w14:textId="77777777" w:rsidR="0031057A" w:rsidRDefault="003105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31057A" w:rsidRDefault="0031057A" w:rsidP="00AE74D8">
      <w:pPr>
        <w:spacing w:after="0" w:line="240" w:lineRule="auto"/>
      </w:pPr>
      <w:r>
        <w:separator/>
      </w:r>
    </w:p>
  </w:footnote>
  <w:footnote w:type="continuationSeparator" w:id="0">
    <w:p w14:paraId="20B55E3F" w14:textId="77777777" w:rsidR="0031057A" w:rsidRDefault="0031057A"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31057A" w:rsidRDefault="0031057A">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
  </w:num>
  <w:num w:numId="3">
    <w:abstractNumId w:val="13"/>
  </w:num>
  <w:num w:numId="4">
    <w:abstractNumId w:val="9"/>
  </w:num>
  <w:num w:numId="5">
    <w:abstractNumId w:val="4"/>
  </w:num>
  <w:num w:numId="6">
    <w:abstractNumId w:val="5"/>
  </w:num>
  <w:num w:numId="7">
    <w:abstractNumId w:val="6"/>
  </w:num>
  <w:num w:numId="8">
    <w:abstractNumId w:val="15"/>
  </w:num>
  <w:num w:numId="9">
    <w:abstractNumId w:val="11"/>
  </w:num>
  <w:num w:numId="10">
    <w:abstractNumId w:val="14"/>
  </w:num>
  <w:num w:numId="11">
    <w:abstractNumId w:val="8"/>
  </w:num>
  <w:num w:numId="12">
    <w:abstractNumId w:val="1"/>
  </w:num>
  <w:num w:numId="13">
    <w:abstractNumId w:val="12"/>
  </w:num>
  <w:num w:numId="14">
    <w:abstractNumId w:val="16"/>
  </w:num>
  <w:num w:numId="15">
    <w:abstractNumId w:val="3"/>
  </w:num>
  <w:num w:numId="16">
    <w:abstractNumId w:val="0"/>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2F81"/>
    <w:rsid w:val="00683369"/>
    <w:rsid w:val="00687C76"/>
    <w:rsid w:val="00692383"/>
    <w:rsid w:val="006A1FCD"/>
    <w:rsid w:val="006B1E1F"/>
    <w:rsid w:val="006C422C"/>
    <w:rsid w:val="006D1782"/>
    <w:rsid w:val="006E08C1"/>
    <w:rsid w:val="006F1AF9"/>
    <w:rsid w:val="007055D6"/>
    <w:rsid w:val="00710BBD"/>
    <w:rsid w:val="00720A84"/>
    <w:rsid w:val="00726AC7"/>
    <w:rsid w:val="00731FC1"/>
    <w:rsid w:val="00740D06"/>
    <w:rsid w:val="0075130E"/>
    <w:rsid w:val="00762F47"/>
    <w:rsid w:val="00765FF3"/>
    <w:rsid w:val="00782CE2"/>
    <w:rsid w:val="007847B4"/>
    <w:rsid w:val="007855E0"/>
    <w:rsid w:val="007952F3"/>
    <w:rsid w:val="007A31B1"/>
    <w:rsid w:val="007A40A5"/>
    <w:rsid w:val="007B6B01"/>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F85"/>
    <w:rsid w:val="00980A50"/>
    <w:rsid w:val="0099024D"/>
    <w:rsid w:val="00990D29"/>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54B00"/>
    <w:rsid w:val="00A57B38"/>
    <w:rsid w:val="00A670A0"/>
    <w:rsid w:val="00A72EE8"/>
    <w:rsid w:val="00A75938"/>
    <w:rsid w:val="00A77F75"/>
    <w:rsid w:val="00A8477D"/>
    <w:rsid w:val="00A87C2D"/>
    <w:rsid w:val="00AA0E4E"/>
    <w:rsid w:val="00AB404A"/>
    <w:rsid w:val="00AC0561"/>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9301D"/>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E23B1-7C04-43E3-998C-CD5ABBD96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2DC279F9</Template>
  <TotalTime>68</TotalTime>
  <Pages>41</Pages>
  <Words>9631</Words>
  <Characters>54899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64402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cp:revision>
  <dcterms:created xsi:type="dcterms:W3CDTF">2018-01-11T14:40:00Z</dcterms:created>
  <dcterms:modified xsi:type="dcterms:W3CDTF">2018-01-15T15:34:00Z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