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 xml:space="preserve">computers in the </w:t>
      </w:r>
      <w:proofErr w:type="spellStart"/>
      <w:r w:rsidR="00975B30" w:rsidRPr="002F0BA4">
        <w:rPr>
          <w:rFonts w:ascii="Arial" w:hAnsi="Arial" w:cs="Arial"/>
        </w:rPr>
        <w:t>10’s</w:t>
      </w:r>
      <w:proofErr w:type="spellEnd"/>
      <w:r w:rsidR="00975B30" w:rsidRPr="002F0BA4">
        <w:rPr>
          <w:rFonts w:ascii="Arial" w:hAnsi="Arial" w:cs="Arial"/>
        </w:rPr>
        <w:t xml:space="preserve">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w:t>
      </w:r>
      <w:proofErr w:type="spellStart"/>
      <w:r w:rsidR="007F241C" w:rsidRPr="002F0BA4">
        <w:rPr>
          <w:rFonts w:ascii="Arial" w:hAnsi="Arial" w:cs="Arial"/>
        </w:rPr>
        <w:t>3d</w:t>
      </w:r>
      <w:proofErr w:type="spellEnd"/>
      <w:r w:rsidR="007F241C" w:rsidRPr="002F0BA4">
        <w:rPr>
          <w:rFonts w:ascii="Arial" w:hAnsi="Arial" w:cs="Arial"/>
        </w:rPr>
        <w:t xml:space="preserve">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3C098E" w:rsidRDefault="003C098E" w:rsidP="0030653D">
                            <w:r>
                              <w:t>This is the main menu where you can navigate between challenges to progress through the mail story.</w:t>
                            </w:r>
                          </w:p>
                          <w:p w14:paraId="075C278B" w14:textId="77777777" w:rsidR="003C098E" w:rsidRDefault="003C09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3C098E" w:rsidRDefault="003C098E" w:rsidP="0030653D">
                      <w:r>
                        <w:t>This is the main menu where you can navigate between challenges to progress through the mail story.</w:t>
                      </w:r>
                    </w:p>
                    <w:p w14:paraId="075C278B" w14:textId="77777777" w:rsidR="003C098E" w:rsidRDefault="003C098E"/>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3C098E" w:rsidRDefault="003C098E" w:rsidP="0030653D">
                            <w:r>
                              <w:t>This is the coding challenge where you navigate a character through a set of challenges to reach the end</w:t>
                            </w:r>
                          </w:p>
                          <w:p w14:paraId="09E723FA" w14:textId="77777777" w:rsidR="003C098E" w:rsidRDefault="003C09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3C098E" w:rsidRDefault="003C098E" w:rsidP="0030653D">
                      <w:r>
                        <w:t>This is the coding challenge where you navigate a character through a set of challenges to reach the end</w:t>
                      </w:r>
                    </w:p>
                    <w:p w14:paraId="09E723FA" w14:textId="77777777" w:rsidR="003C098E" w:rsidRDefault="003C098E"/>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w:t>
      </w:r>
      <w:proofErr w:type="spellStart"/>
      <w:r w:rsidR="00B55F1A" w:rsidRPr="002F0BA4">
        <w:rPr>
          <w:rFonts w:ascii="Arial" w:hAnsi="Arial" w:cs="Arial"/>
        </w:rPr>
        <w:t>NUKEMAP</w:t>
      </w:r>
      <w:proofErr w:type="spellEnd"/>
      <w:r w:rsidR="00B55F1A" w:rsidRPr="002F0BA4">
        <w:rPr>
          <w:rFonts w:ascii="Arial" w:hAnsi="Arial" w:cs="Arial"/>
        </w:rPr>
        <w:t xml:space="preserve">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w:t>
            </w:r>
            <w:proofErr w:type="spellStart"/>
            <w:r w:rsidRPr="002F0BA4">
              <w:rPr>
                <w:rFonts w:ascii="Arial" w:hAnsi="Arial" w:cs="Arial"/>
              </w:rPr>
              <w:t>1thousand</w:t>
            </w:r>
            <w:proofErr w:type="spellEnd"/>
            <w:r w:rsidRPr="002F0BA4">
              <w:rPr>
                <w:rFonts w:ascii="Arial" w:hAnsi="Arial" w:cs="Arial"/>
              </w:rPr>
              <w:t xml:space="preserve">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 xml:space="preserve">OS will require </w:t>
      </w:r>
      <w:proofErr w:type="spellStart"/>
      <w:r w:rsidR="00284AFB" w:rsidRPr="002F0BA4">
        <w:rPr>
          <w:rFonts w:ascii="Arial" w:hAnsi="Arial" w:cs="Arial"/>
        </w:rPr>
        <w:t>JKD</w:t>
      </w:r>
      <w:proofErr w:type="spellEnd"/>
      <w:r w:rsidR="00284AFB" w:rsidRPr="002F0BA4">
        <w:rPr>
          <w:rFonts w:ascii="Arial" w:hAnsi="Arial" w:cs="Arial"/>
        </w:rPr>
        <w:t xml:space="preserve"> or can be run from a USB which has </w:t>
      </w:r>
      <w:proofErr w:type="spellStart"/>
      <w:r w:rsidR="00284AFB" w:rsidRPr="002F0BA4">
        <w:rPr>
          <w:rFonts w:ascii="Arial" w:hAnsi="Arial" w:cs="Arial"/>
        </w:rPr>
        <w:t>JKD</w:t>
      </w:r>
      <w:proofErr w:type="spellEnd"/>
      <w:r w:rsidR="00284AFB" w:rsidRPr="002F0BA4">
        <w:rPr>
          <w:rFonts w:ascii="Arial" w:hAnsi="Arial" w:cs="Arial"/>
        </w:rPr>
        <w:t>.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w:t>
      </w:r>
      <w:proofErr w:type="spellStart"/>
      <w:r w:rsidR="00CB7CD4" w:rsidRPr="002F0BA4">
        <w:rPr>
          <w:rFonts w:ascii="Arial" w:hAnsi="Arial" w:cs="Arial"/>
        </w:rPr>
        <w:t>JKD</w:t>
      </w:r>
      <w:proofErr w:type="spellEnd"/>
      <w:r w:rsidR="00CB7CD4" w:rsidRPr="002F0BA4">
        <w:rPr>
          <w:rFonts w:ascii="Arial" w:hAnsi="Arial" w:cs="Arial"/>
        </w:rPr>
        <w:t xml:space="preserve">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lastRenderedPageBreak/>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3C098E" w:rsidRDefault="003C098E">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3C098E" w:rsidRDefault="003C098E">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3C098E" w:rsidRDefault="003C098E"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3C098E" w:rsidRDefault="003C098E"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lang w:eastAsia="en-GB"/>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p>
    <w:p w14:paraId="07AD5966" w14:textId="000B096A" w:rsidR="00CB38E0" w:rsidRDefault="00CB38E0" w:rsidP="008B244E">
      <w:r>
        <w:tab/>
      </w:r>
      <w:r w:rsidR="00683C27">
        <w:t xml:space="preserve">PUBLIC VOID </w:t>
      </w:r>
      <w:proofErr w:type="spellStart"/>
      <w:r w:rsidR="00683C27">
        <w:t>Sim1</w:t>
      </w:r>
      <w:proofErr w:type="spellEnd"/>
      <w:r w:rsidR="00683C27">
        <w:t>()</w:t>
      </w:r>
    </w:p>
    <w:p w14:paraId="4274D3F1" w14:textId="000A766A" w:rsidR="00683C27" w:rsidRDefault="00683C27" w:rsidP="008B244E">
      <w:r>
        <w:tab/>
      </w:r>
      <w:r>
        <w:tab/>
      </w:r>
      <w:proofErr w:type="spellStart"/>
      <w:r>
        <w:t>OpenPage</w:t>
      </w:r>
      <w:proofErr w:type="spellEnd"/>
      <w:r>
        <w:t xml:space="preserve"> </w:t>
      </w:r>
      <w:r w:rsidR="003A42F9">
        <w:t>(</w:t>
      </w:r>
      <w:proofErr w:type="spellStart"/>
      <w:r w:rsidR="003A42F9">
        <w:t>sim1</w:t>
      </w:r>
      <w:proofErr w:type="spellEnd"/>
      <w:r w:rsidR="003A42F9">
        <w:t>)</w:t>
      </w:r>
    </w:p>
    <w:p w14:paraId="2C6D831F" w14:textId="658CC066" w:rsidR="003A42F9" w:rsidRDefault="003A42F9" w:rsidP="008B244E">
      <w:r>
        <w:tab/>
        <w:t xml:space="preserve">PUBLIC VOID </w:t>
      </w:r>
      <w:proofErr w:type="spellStart"/>
      <w:r>
        <w:t>Sim2</w:t>
      </w:r>
      <w:proofErr w:type="spellEnd"/>
      <w:r>
        <w:t>()</w:t>
      </w:r>
    </w:p>
    <w:p w14:paraId="3745F227" w14:textId="4D65BD4A" w:rsidR="00520B56" w:rsidRDefault="003A42F9" w:rsidP="008B244E">
      <w:r>
        <w:tab/>
      </w:r>
      <w:r>
        <w:tab/>
      </w:r>
      <w:proofErr w:type="spellStart"/>
      <w:r>
        <w:t>openPage</w:t>
      </w:r>
      <w:proofErr w:type="spellEnd"/>
      <w:r>
        <w:t>(</w:t>
      </w:r>
      <w:proofErr w:type="spellStart"/>
      <w:r>
        <w:t>sim2</w:t>
      </w:r>
      <w:proofErr w:type="spellEnd"/>
      <w:r>
        <w:t>)</w:t>
      </w:r>
    </w:p>
    <w:p w14:paraId="6062BD93" w14:textId="0EB34BD2" w:rsidR="003A42F9" w:rsidRDefault="003A42F9" w:rsidP="008B244E">
      <w:r>
        <w:tab/>
      </w:r>
      <w:r w:rsidR="00B75EF1">
        <w:t xml:space="preserve">PUBLIC VOID </w:t>
      </w:r>
      <w:proofErr w:type="spellStart"/>
      <w:r w:rsidR="00B75EF1">
        <w:t>Sim3</w:t>
      </w:r>
      <w:proofErr w:type="spellEnd"/>
      <w:r w:rsidR="00B75EF1">
        <w:t>()</w:t>
      </w:r>
    </w:p>
    <w:p w14:paraId="0F7064EC" w14:textId="299F8B1C" w:rsidR="00B75EF1" w:rsidRDefault="00B75EF1" w:rsidP="008B244E">
      <w:r>
        <w:tab/>
      </w:r>
      <w:r>
        <w:tab/>
      </w:r>
      <w:proofErr w:type="spellStart"/>
      <w:r>
        <w:t>openPage</w:t>
      </w:r>
      <w:proofErr w:type="spellEnd"/>
      <w:r>
        <w:t>(</w:t>
      </w:r>
      <w:proofErr w:type="spellStart"/>
      <w:r>
        <w:t>sim3</w:t>
      </w:r>
      <w:proofErr w:type="spellEnd"/>
      <w:r>
        <w:t>)</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proofErr w:type="gramStart"/>
      <w:r>
        <w:lastRenderedPageBreak/>
        <w:t>script</w:t>
      </w:r>
      <w:proofErr w:type="gramEnd"/>
      <w:r>
        <w:t xml:space="preserve"> #2</w:t>
      </w:r>
    </w:p>
    <w:p w14:paraId="63F5C649" w14:textId="2E056E20" w:rsidR="00C36BB8" w:rsidRDefault="00C36BB8" w:rsidP="00C36BB8">
      <w:proofErr w:type="gramStart"/>
      <w:r>
        <w:t>inputting</w:t>
      </w:r>
      <w:proofErr w:type="gramEnd"/>
      <w:r>
        <w:t xml:space="preserve"> data values</w:t>
      </w:r>
    </w:p>
    <w:p w14:paraId="0CA4798B" w14:textId="1021C24F" w:rsidR="00C36BB8" w:rsidRDefault="00C36BB8" w:rsidP="00C36BB8">
      <w:proofErr w:type="spellStart"/>
      <w:r>
        <w:t>input1</w:t>
      </w:r>
      <w:proofErr w:type="spellEnd"/>
      <w:r>
        <w:t xml:space="preserve"> = get input</w:t>
      </w:r>
    </w:p>
    <w:p w14:paraId="5C8EBE1E" w14:textId="4C16299C" w:rsidR="00C36BB8" w:rsidRDefault="00C36BB8" w:rsidP="00C36BB8">
      <w:proofErr w:type="spellStart"/>
      <w:r>
        <w:t>input2</w:t>
      </w:r>
      <w:proofErr w:type="spellEnd"/>
      <w:r>
        <w:t xml:space="preserve"> = get input</w:t>
      </w:r>
    </w:p>
    <w:p w14:paraId="1CD77149" w14:textId="090970D5" w:rsidR="00C36BB8" w:rsidRDefault="00C36BB8" w:rsidP="00C36BB8">
      <w:proofErr w:type="spellStart"/>
      <w:r>
        <w:t>input3</w:t>
      </w:r>
      <w:proofErr w:type="spellEnd"/>
      <w:r>
        <w:t xml:space="preserve"> = get input</w:t>
      </w:r>
    </w:p>
    <w:p w14:paraId="7A47C2B4" w14:textId="42C75533" w:rsidR="00C36BB8" w:rsidRDefault="00C36BB8" w:rsidP="00C36BB8">
      <w:proofErr w:type="spellStart"/>
      <w:proofErr w:type="gramStart"/>
      <w:r>
        <w:t>validInput</w:t>
      </w:r>
      <w:proofErr w:type="spellEnd"/>
      <w:r>
        <w:t>()</w:t>
      </w:r>
      <w:proofErr w:type="gramEnd"/>
    </w:p>
    <w:p w14:paraId="1637B2FB" w14:textId="60AE7B27" w:rsidR="00553E28" w:rsidRDefault="00553E28" w:rsidP="00C36BB8">
      <w:r>
        <w:t>Valid = True</w:t>
      </w:r>
    </w:p>
    <w:p w14:paraId="12262B83" w14:textId="5750E2E7" w:rsidR="00553E28" w:rsidRDefault="00553E28" w:rsidP="00C36BB8">
      <w:r>
        <w:t>IF (</w:t>
      </w:r>
      <w:proofErr w:type="spellStart"/>
      <w:r>
        <w:t>input1</w:t>
      </w:r>
      <w:proofErr w:type="spellEnd"/>
      <w:r>
        <w:t xml:space="preserve"> == NULL</w:t>
      </w:r>
      <w:r w:rsidR="00034709">
        <w:t xml:space="preserve"> </w:t>
      </w:r>
      <w:proofErr w:type="gramStart"/>
      <w:r w:rsidR="00034709">
        <w:t xml:space="preserve">AND </w:t>
      </w:r>
      <w:r w:rsidR="00034709" w:rsidRPr="00034709">
        <w:t xml:space="preserve"> </w:t>
      </w:r>
      <w:proofErr w:type="spellStart"/>
      <w:r w:rsidR="00034709">
        <w:t>input1</w:t>
      </w:r>
      <w:proofErr w:type="spellEnd"/>
      <w:proofErr w:type="gramEnd"/>
      <w:r w:rsidR="00034709">
        <w:t xml:space="preserve"> &lt; 1 OR </w:t>
      </w:r>
      <w:proofErr w:type="spellStart"/>
      <w:r w:rsidR="00034709">
        <w:t>input1</w:t>
      </w:r>
      <w:proofErr w:type="spellEnd"/>
      <w:r w:rsidR="00034709">
        <w:t xml:space="preserve"> &gt;100</w:t>
      </w:r>
      <w:r>
        <w:t>)</w:t>
      </w:r>
    </w:p>
    <w:p w14:paraId="122B488C" w14:textId="7CBAB73F" w:rsidR="00553E28" w:rsidRDefault="00553E28" w:rsidP="00553E28">
      <w:pPr>
        <w:ind w:firstLine="720"/>
      </w:pPr>
      <w:r>
        <w:t xml:space="preserve">SET </w:t>
      </w:r>
      <w:proofErr w:type="spellStart"/>
      <w:r>
        <w:t>inputtxt1</w:t>
      </w:r>
      <w:proofErr w:type="spellEnd"/>
      <w:r>
        <w:t xml:space="preserve">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t>IF (</w:t>
      </w:r>
      <w:proofErr w:type="spellStart"/>
      <w:r>
        <w:t>input2</w:t>
      </w:r>
      <w:proofErr w:type="spellEnd"/>
      <w:r>
        <w:t xml:space="preserve"> == NULL</w:t>
      </w:r>
      <w:r w:rsidR="00034709">
        <w:t xml:space="preserve"> AND </w:t>
      </w:r>
      <w:proofErr w:type="spellStart"/>
      <w:r w:rsidR="00034709">
        <w:t>input2</w:t>
      </w:r>
      <w:proofErr w:type="spellEnd"/>
      <w:r w:rsidR="00034709">
        <w:t xml:space="preserve"> &lt;1 OR </w:t>
      </w:r>
      <w:proofErr w:type="spellStart"/>
      <w:r w:rsidR="00034709">
        <w:t>input2</w:t>
      </w:r>
      <w:proofErr w:type="spellEnd"/>
      <w:r w:rsidR="00034709">
        <w:t xml:space="preserve"> &gt;10</w:t>
      </w:r>
      <w:r>
        <w:t>)</w:t>
      </w:r>
    </w:p>
    <w:p w14:paraId="2214F4A2" w14:textId="0BB286BF" w:rsidR="00553E28" w:rsidRDefault="00553E28" w:rsidP="00C36BB8">
      <w:r>
        <w:tab/>
        <w:t xml:space="preserve">SET </w:t>
      </w:r>
      <w:proofErr w:type="spellStart"/>
      <w:r>
        <w:t>inputtxt2</w:t>
      </w:r>
      <w:proofErr w:type="spellEnd"/>
      <w:r>
        <w:t xml:space="preserve">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w:t>
      </w:r>
      <w:proofErr w:type="spellStart"/>
      <w:r>
        <w:t>input3</w:t>
      </w:r>
      <w:proofErr w:type="spellEnd"/>
      <w:r>
        <w:t>== NULL</w:t>
      </w:r>
      <w:r w:rsidR="00034709">
        <w:t xml:space="preserve"> AND </w:t>
      </w:r>
      <w:proofErr w:type="spellStart"/>
      <w:r w:rsidR="00034709">
        <w:t>input3</w:t>
      </w:r>
      <w:proofErr w:type="spellEnd"/>
      <w:r w:rsidR="00034709">
        <w:t xml:space="preserve"> &lt; 1</w:t>
      </w:r>
      <w:r>
        <w:t>)</w:t>
      </w:r>
    </w:p>
    <w:p w14:paraId="27DC2D0C" w14:textId="77777777" w:rsidR="00553E28" w:rsidRDefault="00553E28" w:rsidP="00553E28">
      <w:r>
        <w:tab/>
        <w:t xml:space="preserve">SET </w:t>
      </w:r>
      <w:proofErr w:type="spellStart"/>
      <w:r>
        <w:t>inputtxt2</w:t>
      </w:r>
      <w:proofErr w:type="spellEnd"/>
      <w:r>
        <w:t xml:space="preserve">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proofErr w:type="spellStart"/>
      <w:r>
        <w:t>PopulationsRatio</w:t>
      </w:r>
      <w:proofErr w:type="spellEnd"/>
      <w:r>
        <w:t xml:space="preserve">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 xml:space="preserve">FUNCTION </w:t>
      </w:r>
      <w:proofErr w:type="spellStart"/>
      <w:proofErr w:type="gramStart"/>
      <w:r>
        <w:t>definingPopulaiton</w:t>
      </w:r>
      <w:proofErr w:type="spellEnd"/>
      <w:r>
        <w:t>()</w:t>
      </w:r>
      <w:proofErr w:type="gramEnd"/>
    </w:p>
    <w:p w14:paraId="555059E4" w14:textId="3DF66EFD" w:rsidR="00936452" w:rsidRDefault="00936452" w:rsidP="00C36BB8">
      <w:r>
        <w:t>For (</w:t>
      </w:r>
      <w:proofErr w:type="spellStart"/>
      <w:r>
        <w:t>i</w:t>
      </w:r>
      <w:proofErr w:type="spellEnd"/>
      <w:r>
        <w:t xml:space="preserve"> = 0; </w:t>
      </w:r>
      <w:proofErr w:type="spellStart"/>
      <w:r>
        <w:t>i</w:t>
      </w:r>
      <w:proofErr w:type="spellEnd"/>
      <w:r>
        <w:t xml:space="preserve">-4; </w:t>
      </w:r>
      <w:proofErr w:type="spellStart"/>
      <w:r>
        <w:t>i</w:t>
      </w:r>
      <w:proofErr w:type="spellEnd"/>
      <w:r>
        <w:t>++)</w:t>
      </w:r>
    </w:p>
    <w:p w14:paraId="6D186F7F" w14:textId="5BAA0C10" w:rsidR="00936452" w:rsidRDefault="00936452" w:rsidP="00B24AAA">
      <w:pPr>
        <w:ind w:firstLine="720"/>
      </w:pPr>
      <w:r>
        <w:t>Population[</w:t>
      </w:r>
      <w:proofErr w:type="spellStart"/>
      <w:r>
        <w:t>i</w:t>
      </w:r>
      <w:proofErr w:type="spellEnd"/>
      <w:r>
        <w:t xml:space="preserve">] = </w:t>
      </w:r>
      <w:proofErr w:type="spellStart"/>
      <w:r>
        <w:t>totalPopulation</w:t>
      </w:r>
      <w:proofErr w:type="spellEnd"/>
      <w:r>
        <w:t xml:space="preserve"> *10000)* </w:t>
      </w:r>
      <w:proofErr w:type="spellStart"/>
      <w:r>
        <w:t>populationRatio</w:t>
      </w:r>
      <w:proofErr w:type="spellEnd"/>
      <w:r>
        <w:t>[</w:t>
      </w:r>
      <w:proofErr w:type="spellStart"/>
      <w:r>
        <w:t>i</w:t>
      </w:r>
      <w:proofErr w:type="spellEnd"/>
      <w:r>
        <w:t>]</w:t>
      </w:r>
    </w:p>
    <w:p w14:paraId="408ABF29" w14:textId="27B7577D" w:rsidR="00936452" w:rsidRDefault="00FE2ED7" w:rsidP="00C36BB8">
      <w:r>
        <w:lastRenderedPageBreak/>
        <w:t xml:space="preserve">FUNCTION </w:t>
      </w:r>
      <w:proofErr w:type="gramStart"/>
      <w:r>
        <w:t>spreader()</w:t>
      </w:r>
      <w:proofErr w:type="gramEnd"/>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w:t>
      </w:r>
      <w:proofErr w:type="spellStart"/>
      <w:r w:rsidR="008073BF">
        <w:t>C1</w:t>
      </w:r>
      <w:proofErr w:type="spellEnd"/>
      <w:r w:rsidR="008073BF">
        <w:t xml:space="preserve"> </w:t>
      </w:r>
      <w:proofErr w:type="spellStart"/>
      <w:r w:rsidR="008073BF">
        <w:t>C2</w:t>
      </w:r>
      <w:proofErr w:type="spellEnd"/>
      <w:r w:rsidR="008073BF">
        <w:t xml:space="preserve"> and </w:t>
      </w:r>
      <w:proofErr w:type="spellStart"/>
      <w:r w:rsidR="008073BF">
        <w:t>C3</w:t>
      </w:r>
      <w:proofErr w:type="spellEnd"/>
      <w:r w:rsidR="008073BF">
        <w:t xml:space="preserve">. </w:t>
      </w:r>
      <w:proofErr w:type="spellStart"/>
      <w:r w:rsidR="008073BF">
        <w:t>C1</w:t>
      </w:r>
      <w:proofErr w:type="spellEnd"/>
      <w:r w:rsidR="008073BF">
        <w:t xml:space="preserve"> is going to be light green the purp</w:t>
      </w:r>
      <w:r w:rsidR="007D6BD2">
        <w:t xml:space="preserve">ose to compliment the other colours. </w:t>
      </w:r>
      <w:proofErr w:type="spellStart"/>
      <w:r w:rsidR="007D6BD2">
        <w:t>C2</w:t>
      </w:r>
      <w:proofErr w:type="spellEnd"/>
      <w:r w:rsidR="007D6BD2">
        <w:t xml:space="preserve"> will be used for any buttons or cities and will be a light blue this is to go nicely with both </w:t>
      </w:r>
      <w:proofErr w:type="spellStart"/>
      <w:r w:rsidR="007D6BD2">
        <w:t>C1</w:t>
      </w:r>
      <w:proofErr w:type="spellEnd"/>
      <w:r w:rsidR="007D6BD2">
        <w:t xml:space="preserve"> which is green and </w:t>
      </w:r>
      <w:proofErr w:type="spellStart"/>
      <w:r w:rsidR="007D6BD2">
        <w:t>C3</w:t>
      </w:r>
      <w:proofErr w:type="spellEnd"/>
      <w:r w:rsidR="007D6BD2">
        <w:t xml:space="preserve"> which will be red. </w:t>
      </w:r>
      <w:proofErr w:type="spellStart"/>
      <w:r w:rsidR="007D6BD2">
        <w:t>C3</w:t>
      </w:r>
      <w:proofErr w:type="spellEnd"/>
      <w:r w:rsidR="007D6BD2">
        <w:t xml:space="preserve">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3C098E" w:rsidRPr="00F36790" w:rsidRDefault="003C098E"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3C098E" w:rsidRPr="00F36790" w:rsidRDefault="003C098E"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3C098E" w:rsidRPr="00AF2C98" w:rsidRDefault="003C098E"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3C098E" w:rsidRPr="00F36790" w:rsidRDefault="003C098E"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3C098E" w:rsidRPr="00F36790" w:rsidRDefault="003C098E"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3C098E" w:rsidRPr="00AF2C98" w:rsidRDefault="003C098E"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3C098E" w:rsidRDefault="003C098E">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3C098E" w:rsidRDefault="003C098E">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3C098E" w:rsidRDefault="003C098E">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3C098E" w:rsidRDefault="003C098E">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3C098E" w:rsidRDefault="003C098E">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3C098E" w:rsidRDefault="003C098E">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3C098E" w:rsidRPr="00F36790" w:rsidRDefault="003C098E"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3C098E" w:rsidRPr="00F36790" w:rsidRDefault="003C098E"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3C098E" w:rsidRPr="00F36790" w:rsidRDefault="003C098E"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3C098E" w:rsidRPr="00D44A33" w:rsidRDefault="003C098E"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3C098E" w:rsidRPr="00D44A33" w:rsidRDefault="003C098E"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3C098E" w:rsidRPr="00D44A33" w:rsidRDefault="003C098E">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3C098E" w:rsidRPr="00F36790" w:rsidRDefault="003C098E"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3C098E" w:rsidRPr="00F36790" w:rsidRDefault="003C098E"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3C098E" w:rsidRPr="00F36790" w:rsidRDefault="003C098E"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3C098E" w:rsidRPr="00D44A33" w:rsidRDefault="003C098E"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3C098E" w:rsidRPr="00D44A33" w:rsidRDefault="003C098E"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3C098E" w:rsidRPr="00D44A33" w:rsidRDefault="003C098E">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3C098E" w:rsidRDefault="003C098E">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3C098E" w:rsidRDefault="003C098E">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3C098E" w:rsidRDefault="003C098E">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3C098E" w:rsidRDefault="003C098E">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3C098E" w:rsidRPr="00F36790" w:rsidRDefault="003C098E"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3C098E" w:rsidRPr="00F36790" w:rsidRDefault="003C098E"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3C098E" w:rsidRDefault="003C098E"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3C098E" w:rsidRDefault="003C098E"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3C098E" w:rsidRPr="00BB09A7" w:rsidRDefault="003C098E" w:rsidP="00BB09A7">
                            <w:pPr>
                              <w:spacing w:after="180" w:line="240" w:lineRule="auto"/>
                              <w:rPr>
                                <w:rFonts w:ascii="Arial" w:eastAsia="Times New Roman" w:hAnsi="Arial" w:cs="Arial"/>
                                <w:color w:val="222222"/>
                                <w:sz w:val="27"/>
                                <w:szCs w:val="27"/>
                                <w:lang w:eastAsia="en-GB"/>
                              </w:rPr>
                            </w:pPr>
                          </w:p>
                          <w:p w14:paraId="62DFE854" w14:textId="77777777" w:rsidR="003C098E" w:rsidRDefault="003C098E"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3C098E" w:rsidRPr="00BB09A7" w:rsidRDefault="003C098E" w:rsidP="00BB09A7">
                      <w:pPr>
                        <w:spacing w:after="180" w:line="240" w:lineRule="auto"/>
                        <w:rPr>
                          <w:rFonts w:ascii="Arial" w:eastAsia="Times New Roman" w:hAnsi="Arial" w:cs="Arial"/>
                          <w:color w:val="222222"/>
                          <w:sz w:val="27"/>
                          <w:szCs w:val="27"/>
                          <w:lang w:eastAsia="en-GB"/>
                        </w:rPr>
                      </w:pPr>
                    </w:p>
                    <w:p w14:paraId="62DFE854" w14:textId="77777777" w:rsidR="003C098E" w:rsidRDefault="003C098E"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3C098E" w:rsidRPr="00F36790" w:rsidRDefault="003C098E"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3C098E" w:rsidRPr="00F36790" w:rsidRDefault="003C098E"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C098E" w14:paraId="24E1E8DD" w14:textId="77777777" w:rsidTr="00481B9D">
                              <w:tc>
                                <w:tcPr>
                                  <w:tcW w:w="2093" w:type="dxa"/>
                                </w:tcPr>
                                <w:p w14:paraId="66B5BC08" w14:textId="77777777" w:rsidR="003C098E" w:rsidRDefault="003C098E">
                                  <w:pPr>
                                    <w:rPr>
                                      <w:b/>
                                    </w:rPr>
                                  </w:pPr>
                                </w:p>
                              </w:tc>
                              <w:tc>
                                <w:tcPr>
                                  <w:tcW w:w="709" w:type="dxa"/>
                                </w:tcPr>
                                <w:p w14:paraId="64FB6302" w14:textId="77777777" w:rsidR="003C098E" w:rsidRDefault="003C098E">
                                  <w:pPr>
                                    <w:rPr>
                                      <w:b/>
                                    </w:rPr>
                                  </w:pPr>
                                  <w:r>
                                    <w:rPr>
                                      <w:b/>
                                    </w:rPr>
                                    <w:t>%</w:t>
                                  </w:r>
                                </w:p>
                              </w:tc>
                              <w:tc>
                                <w:tcPr>
                                  <w:tcW w:w="913" w:type="dxa"/>
                                </w:tcPr>
                                <w:p w14:paraId="1B123758" w14:textId="77777777" w:rsidR="003C098E" w:rsidRDefault="003C098E">
                                  <w:pPr>
                                    <w:rPr>
                                      <w:b/>
                                    </w:rPr>
                                  </w:pPr>
                                  <w:r>
                                    <w:rPr>
                                      <w:b/>
                                    </w:rPr>
                                    <w:t>No.</w:t>
                                  </w:r>
                                </w:p>
                              </w:tc>
                            </w:tr>
                            <w:tr w:rsidR="003C098E" w14:paraId="6DCFB80E" w14:textId="77777777" w:rsidTr="00481B9D">
                              <w:tc>
                                <w:tcPr>
                                  <w:tcW w:w="2093" w:type="dxa"/>
                                </w:tcPr>
                                <w:p w14:paraId="09AF1B1D" w14:textId="77777777" w:rsidR="003C098E" w:rsidRDefault="003C098E">
                                  <w:pPr>
                                    <w:rPr>
                                      <w:b/>
                                    </w:rPr>
                                  </w:pPr>
                                  <w:r>
                                    <w:rPr>
                                      <w:b/>
                                    </w:rPr>
                                    <w:t>infected</w:t>
                                  </w:r>
                                </w:p>
                              </w:tc>
                              <w:tc>
                                <w:tcPr>
                                  <w:tcW w:w="709" w:type="dxa"/>
                                </w:tcPr>
                                <w:p w14:paraId="1DAFDD30" w14:textId="77777777" w:rsidR="003C098E" w:rsidRDefault="003C098E">
                                  <w:pPr>
                                    <w:rPr>
                                      <w:b/>
                                    </w:rPr>
                                  </w:pPr>
                                  <w:r>
                                    <w:rPr>
                                      <w:b/>
                                    </w:rPr>
                                    <w:t>//</w:t>
                                  </w:r>
                                </w:p>
                              </w:tc>
                              <w:tc>
                                <w:tcPr>
                                  <w:tcW w:w="913" w:type="dxa"/>
                                </w:tcPr>
                                <w:p w14:paraId="7EC53002" w14:textId="77777777" w:rsidR="003C098E" w:rsidRDefault="003C098E">
                                  <w:pPr>
                                    <w:rPr>
                                      <w:b/>
                                    </w:rPr>
                                  </w:pPr>
                                  <w:r>
                                    <w:rPr>
                                      <w:b/>
                                    </w:rPr>
                                    <w:t>//</w:t>
                                  </w:r>
                                </w:p>
                              </w:tc>
                            </w:tr>
                            <w:tr w:rsidR="003C098E" w14:paraId="06B9AA51" w14:textId="77777777" w:rsidTr="00481B9D">
                              <w:tc>
                                <w:tcPr>
                                  <w:tcW w:w="2093" w:type="dxa"/>
                                </w:tcPr>
                                <w:p w14:paraId="54D4F0B0" w14:textId="77777777" w:rsidR="003C098E" w:rsidRDefault="003C098E">
                                  <w:pPr>
                                    <w:rPr>
                                      <w:b/>
                                    </w:rPr>
                                  </w:pPr>
                                  <w:r>
                                    <w:rPr>
                                      <w:b/>
                                    </w:rPr>
                                    <w:t>Not infected</w:t>
                                  </w:r>
                                </w:p>
                              </w:tc>
                              <w:tc>
                                <w:tcPr>
                                  <w:tcW w:w="709" w:type="dxa"/>
                                </w:tcPr>
                                <w:p w14:paraId="082276AB" w14:textId="77777777" w:rsidR="003C098E" w:rsidRDefault="003C098E">
                                  <w:pPr>
                                    <w:rPr>
                                      <w:b/>
                                    </w:rPr>
                                  </w:pPr>
                                  <w:r>
                                    <w:rPr>
                                      <w:b/>
                                    </w:rPr>
                                    <w:t>//</w:t>
                                  </w:r>
                                </w:p>
                              </w:tc>
                              <w:tc>
                                <w:tcPr>
                                  <w:tcW w:w="913" w:type="dxa"/>
                                </w:tcPr>
                                <w:p w14:paraId="2D2F32B9" w14:textId="77777777" w:rsidR="003C098E" w:rsidRDefault="003C098E">
                                  <w:pPr>
                                    <w:rPr>
                                      <w:b/>
                                    </w:rPr>
                                  </w:pPr>
                                  <w:r>
                                    <w:rPr>
                                      <w:b/>
                                    </w:rPr>
                                    <w:t>//</w:t>
                                  </w:r>
                                </w:p>
                              </w:tc>
                            </w:tr>
                            <w:tr w:rsidR="003C098E" w14:paraId="2775273F" w14:textId="77777777" w:rsidTr="00481B9D">
                              <w:tc>
                                <w:tcPr>
                                  <w:tcW w:w="2093" w:type="dxa"/>
                                </w:tcPr>
                                <w:p w14:paraId="1BC7A75D" w14:textId="77777777" w:rsidR="003C098E" w:rsidRDefault="003C098E">
                                  <w:pPr>
                                    <w:rPr>
                                      <w:b/>
                                    </w:rPr>
                                  </w:pPr>
                                  <w:r>
                                    <w:rPr>
                                      <w:b/>
                                    </w:rPr>
                                    <w:t>Security level</w:t>
                                  </w:r>
                                </w:p>
                              </w:tc>
                              <w:tc>
                                <w:tcPr>
                                  <w:tcW w:w="709" w:type="dxa"/>
                                </w:tcPr>
                                <w:p w14:paraId="556C6EA1" w14:textId="77777777" w:rsidR="003C098E" w:rsidRDefault="003C098E">
                                  <w:pPr>
                                    <w:rPr>
                                      <w:b/>
                                    </w:rPr>
                                  </w:pPr>
                                  <w:r>
                                    <w:rPr>
                                      <w:b/>
                                    </w:rPr>
                                    <w:t>//</w:t>
                                  </w:r>
                                </w:p>
                              </w:tc>
                              <w:tc>
                                <w:tcPr>
                                  <w:tcW w:w="913" w:type="dxa"/>
                                </w:tcPr>
                                <w:p w14:paraId="3BDCFA25" w14:textId="77777777" w:rsidR="003C098E" w:rsidRDefault="003C098E">
                                  <w:pPr>
                                    <w:rPr>
                                      <w:b/>
                                    </w:rPr>
                                  </w:pPr>
                                  <w:r>
                                    <w:rPr>
                                      <w:b/>
                                    </w:rPr>
                                    <w:t>//</w:t>
                                  </w:r>
                                </w:p>
                              </w:tc>
                            </w:tr>
                            <w:tr w:rsidR="003C098E" w14:paraId="42D05F84" w14:textId="77777777" w:rsidTr="00481B9D">
                              <w:tc>
                                <w:tcPr>
                                  <w:tcW w:w="2093" w:type="dxa"/>
                                </w:tcPr>
                                <w:p w14:paraId="546F7281" w14:textId="77777777" w:rsidR="003C098E" w:rsidRDefault="003C098E">
                                  <w:pPr>
                                    <w:rPr>
                                      <w:b/>
                                    </w:rPr>
                                  </w:pPr>
                                  <w:r>
                                    <w:rPr>
                                      <w:b/>
                                    </w:rPr>
                                    <w:t xml:space="preserve">Infected London </w:t>
                                  </w:r>
                                </w:p>
                              </w:tc>
                              <w:tc>
                                <w:tcPr>
                                  <w:tcW w:w="709" w:type="dxa"/>
                                </w:tcPr>
                                <w:p w14:paraId="528897CD" w14:textId="77777777" w:rsidR="003C098E" w:rsidRDefault="003C098E">
                                  <w:pPr>
                                    <w:rPr>
                                      <w:b/>
                                    </w:rPr>
                                  </w:pPr>
                                  <w:r>
                                    <w:rPr>
                                      <w:b/>
                                    </w:rPr>
                                    <w:t>//</w:t>
                                  </w:r>
                                </w:p>
                              </w:tc>
                              <w:tc>
                                <w:tcPr>
                                  <w:tcW w:w="913" w:type="dxa"/>
                                </w:tcPr>
                                <w:p w14:paraId="5D34849D" w14:textId="77777777" w:rsidR="003C098E" w:rsidRDefault="003C098E">
                                  <w:pPr>
                                    <w:rPr>
                                      <w:b/>
                                    </w:rPr>
                                  </w:pPr>
                                  <w:r>
                                    <w:rPr>
                                      <w:b/>
                                    </w:rPr>
                                    <w:t>//</w:t>
                                  </w:r>
                                </w:p>
                              </w:tc>
                            </w:tr>
                            <w:tr w:rsidR="003C098E" w14:paraId="37C7301F" w14:textId="77777777" w:rsidTr="00481B9D">
                              <w:tc>
                                <w:tcPr>
                                  <w:tcW w:w="2093" w:type="dxa"/>
                                </w:tcPr>
                                <w:p w14:paraId="4EED14AF" w14:textId="77777777" w:rsidR="003C098E" w:rsidRDefault="003C098E">
                                  <w:pPr>
                                    <w:rPr>
                                      <w:b/>
                                    </w:rPr>
                                  </w:pPr>
                                  <w:r>
                                    <w:rPr>
                                      <w:b/>
                                    </w:rPr>
                                    <w:t>Infected Norwich</w:t>
                                  </w:r>
                                </w:p>
                              </w:tc>
                              <w:tc>
                                <w:tcPr>
                                  <w:tcW w:w="709" w:type="dxa"/>
                                </w:tcPr>
                                <w:p w14:paraId="783F4D38" w14:textId="77777777" w:rsidR="003C098E" w:rsidRDefault="003C098E">
                                  <w:pPr>
                                    <w:rPr>
                                      <w:b/>
                                    </w:rPr>
                                  </w:pPr>
                                  <w:r>
                                    <w:rPr>
                                      <w:b/>
                                    </w:rPr>
                                    <w:t>//</w:t>
                                  </w:r>
                                </w:p>
                              </w:tc>
                              <w:tc>
                                <w:tcPr>
                                  <w:tcW w:w="913" w:type="dxa"/>
                                </w:tcPr>
                                <w:p w14:paraId="2F8260C5" w14:textId="77777777" w:rsidR="003C098E" w:rsidRDefault="003C098E">
                                  <w:pPr>
                                    <w:rPr>
                                      <w:b/>
                                    </w:rPr>
                                  </w:pPr>
                                  <w:r>
                                    <w:rPr>
                                      <w:b/>
                                    </w:rPr>
                                    <w:t>//</w:t>
                                  </w:r>
                                </w:p>
                              </w:tc>
                            </w:tr>
                            <w:tr w:rsidR="003C098E" w14:paraId="6D592B32" w14:textId="77777777" w:rsidTr="00481B9D">
                              <w:tc>
                                <w:tcPr>
                                  <w:tcW w:w="2093" w:type="dxa"/>
                                </w:tcPr>
                                <w:p w14:paraId="6F8DE4D5" w14:textId="77777777" w:rsidR="003C098E" w:rsidRDefault="003C098E">
                                  <w:pPr>
                                    <w:rPr>
                                      <w:b/>
                                    </w:rPr>
                                  </w:pPr>
                                  <w:r>
                                    <w:rPr>
                                      <w:b/>
                                    </w:rPr>
                                    <w:t>Infected Edinburgh</w:t>
                                  </w:r>
                                </w:p>
                              </w:tc>
                              <w:tc>
                                <w:tcPr>
                                  <w:tcW w:w="709" w:type="dxa"/>
                                </w:tcPr>
                                <w:p w14:paraId="3190BBD6" w14:textId="77777777" w:rsidR="003C098E" w:rsidRDefault="003C098E">
                                  <w:pPr>
                                    <w:rPr>
                                      <w:b/>
                                    </w:rPr>
                                  </w:pPr>
                                  <w:r>
                                    <w:rPr>
                                      <w:b/>
                                    </w:rPr>
                                    <w:t>//</w:t>
                                  </w:r>
                                </w:p>
                              </w:tc>
                              <w:tc>
                                <w:tcPr>
                                  <w:tcW w:w="913" w:type="dxa"/>
                                </w:tcPr>
                                <w:p w14:paraId="1882CF58" w14:textId="77777777" w:rsidR="003C098E" w:rsidRDefault="003C098E">
                                  <w:pPr>
                                    <w:rPr>
                                      <w:b/>
                                    </w:rPr>
                                  </w:pPr>
                                  <w:r>
                                    <w:rPr>
                                      <w:b/>
                                    </w:rPr>
                                    <w:t>//</w:t>
                                  </w:r>
                                </w:p>
                              </w:tc>
                            </w:tr>
                            <w:tr w:rsidR="003C098E" w14:paraId="0FA6F2E0" w14:textId="77777777" w:rsidTr="00481B9D">
                              <w:tc>
                                <w:tcPr>
                                  <w:tcW w:w="2093" w:type="dxa"/>
                                </w:tcPr>
                                <w:p w14:paraId="10DB2144" w14:textId="77777777" w:rsidR="003C098E" w:rsidRDefault="003C098E">
                                  <w:pPr>
                                    <w:rPr>
                                      <w:b/>
                                    </w:rPr>
                                  </w:pPr>
                                  <w:r>
                                    <w:rPr>
                                      <w:b/>
                                    </w:rPr>
                                    <w:t>Infected Cardiff</w:t>
                                  </w:r>
                                </w:p>
                              </w:tc>
                              <w:tc>
                                <w:tcPr>
                                  <w:tcW w:w="709" w:type="dxa"/>
                                </w:tcPr>
                                <w:p w14:paraId="4197EA2C" w14:textId="77777777" w:rsidR="003C098E" w:rsidRDefault="003C098E">
                                  <w:pPr>
                                    <w:rPr>
                                      <w:b/>
                                    </w:rPr>
                                  </w:pPr>
                                  <w:r>
                                    <w:rPr>
                                      <w:b/>
                                    </w:rPr>
                                    <w:t>//</w:t>
                                  </w:r>
                                </w:p>
                              </w:tc>
                              <w:tc>
                                <w:tcPr>
                                  <w:tcW w:w="913" w:type="dxa"/>
                                </w:tcPr>
                                <w:p w14:paraId="7BFF63DC" w14:textId="77777777" w:rsidR="003C098E" w:rsidRDefault="003C098E">
                                  <w:pPr>
                                    <w:rPr>
                                      <w:b/>
                                    </w:rPr>
                                  </w:pPr>
                                  <w:r>
                                    <w:rPr>
                                      <w:b/>
                                    </w:rPr>
                                    <w:t>//</w:t>
                                  </w:r>
                                </w:p>
                              </w:tc>
                            </w:tr>
                          </w:tbl>
                          <w:p w14:paraId="12C029E9" w14:textId="77777777" w:rsidR="003C098E" w:rsidRPr="00032C41" w:rsidRDefault="003C098E"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3C098E" w14:paraId="24E1E8DD" w14:textId="77777777" w:rsidTr="00481B9D">
                        <w:tc>
                          <w:tcPr>
                            <w:tcW w:w="2093" w:type="dxa"/>
                          </w:tcPr>
                          <w:p w14:paraId="66B5BC08" w14:textId="77777777" w:rsidR="003C098E" w:rsidRDefault="003C098E">
                            <w:pPr>
                              <w:rPr>
                                <w:b/>
                              </w:rPr>
                            </w:pPr>
                          </w:p>
                        </w:tc>
                        <w:tc>
                          <w:tcPr>
                            <w:tcW w:w="709" w:type="dxa"/>
                          </w:tcPr>
                          <w:p w14:paraId="64FB6302" w14:textId="77777777" w:rsidR="003C098E" w:rsidRDefault="003C098E">
                            <w:pPr>
                              <w:rPr>
                                <w:b/>
                              </w:rPr>
                            </w:pPr>
                            <w:r>
                              <w:rPr>
                                <w:b/>
                              </w:rPr>
                              <w:t>%</w:t>
                            </w:r>
                          </w:p>
                        </w:tc>
                        <w:tc>
                          <w:tcPr>
                            <w:tcW w:w="913" w:type="dxa"/>
                          </w:tcPr>
                          <w:p w14:paraId="1B123758" w14:textId="77777777" w:rsidR="003C098E" w:rsidRDefault="003C098E">
                            <w:pPr>
                              <w:rPr>
                                <w:b/>
                              </w:rPr>
                            </w:pPr>
                            <w:r>
                              <w:rPr>
                                <w:b/>
                              </w:rPr>
                              <w:t>No.</w:t>
                            </w:r>
                          </w:p>
                        </w:tc>
                      </w:tr>
                      <w:tr w:rsidR="003C098E" w14:paraId="6DCFB80E" w14:textId="77777777" w:rsidTr="00481B9D">
                        <w:tc>
                          <w:tcPr>
                            <w:tcW w:w="2093" w:type="dxa"/>
                          </w:tcPr>
                          <w:p w14:paraId="09AF1B1D" w14:textId="77777777" w:rsidR="003C098E" w:rsidRDefault="003C098E">
                            <w:pPr>
                              <w:rPr>
                                <w:b/>
                              </w:rPr>
                            </w:pPr>
                            <w:r>
                              <w:rPr>
                                <w:b/>
                              </w:rPr>
                              <w:t>infected</w:t>
                            </w:r>
                          </w:p>
                        </w:tc>
                        <w:tc>
                          <w:tcPr>
                            <w:tcW w:w="709" w:type="dxa"/>
                          </w:tcPr>
                          <w:p w14:paraId="1DAFDD30" w14:textId="77777777" w:rsidR="003C098E" w:rsidRDefault="003C098E">
                            <w:pPr>
                              <w:rPr>
                                <w:b/>
                              </w:rPr>
                            </w:pPr>
                            <w:r>
                              <w:rPr>
                                <w:b/>
                              </w:rPr>
                              <w:t>//</w:t>
                            </w:r>
                          </w:p>
                        </w:tc>
                        <w:tc>
                          <w:tcPr>
                            <w:tcW w:w="913" w:type="dxa"/>
                          </w:tcPr>
                          <w:p w14:paraId="7EC53002" w14:textId="77777777" w:rsidR="003C098E" w:rsidRDefault="003C098E">
                            <w:pPr>
                              <w:rPr>
                                <w:b/>
                              </w:rPr>
                            </w:pPr>
                            <w:r>
                              <w:rPr>
                                <w:b/>
                              </w:rPr>
                              <w:t>//</w:t>
                            </w:r>
                          </w:p>
                        </w:tc>
                      </w:tr>
                      <w:tr w:rsidR="003C098E" w14:paraId="06B9AA51" w14:textId="77777777" w:rsidTr="00481B9D">
                        <w:tc>
                          <w:tcPr>
                            <w:tcW w:w="2093" w:type="dxa"/>
                          </w:tcPr>
                          <w:p w14:paraId="54D4F0B0" w14:textId="77777777" w:rsidR="003C098E" w:rsidRDefault="003C098E">
                            <w:pPr>
                              <w:rPr>
                                <w:b/>
                              </w:rPr>
                            </w:pPr>
                            <w:r>
                              <w:rPr>
                                <w:b/>
                              </w:rPr>
                              <w:t>Not infected</w:t>
                            </w:r>
                          </w:p>
                        </w:tc>
                        <w:tc>
                          <w:tcPr>
                            <w:tcW w:w="709" w:type="dxa"/>
                          </w:tcPr>
                          <w:p w14:paraId="082276AB" w14:textId="77777777" w:rsidR="003C098E" w:rsidRDefault="003C098E">
                            <w:pPr>
                              <w:rPr>
                                <w:b/>
                              </w:rPr>
                            </w:pPr>
                            <w:r>
                              <w:rPr>
                                <w:b/>
                              </w:rPr>
                              <w:t>//</w:t>
                            </w:r>
                          </w:p>
                        </w:tc>
                        <w:tc>
                          <w:tcPr>
                            <w:tcW w:w="913" w:type="dxa"/>
                          </w:tcPr>
                          <w:p w14:paraId="2D2F32B9" w14:textId="77777777" w:rsidR="003C098E" w:rsidRDefault="003C098E">
                            <w:pPr>
                              <w:rPr>
                                <w:b/>
                              </w:rPr>
                            </w:pPr>
                            <w:r>
                              <w:rPr>
                                <w:b/>
                              </w:rPr>
                              <w:t>//</w:t>
                            </w:r>
                          </w:p>
                        </w:tc>
                      </w:tr>
                      <w:tr w:rsidR="003C098E" w14:paraId="2775273F" w14:textId="77777777" w:rsidTr="00481B9D">
                        <w:tc>
                          <w:tcPr>
                            <w:tcW w:w="2093" w:type="dxa"/>
                          </w:tcPr>
                          <w:p w14:paraId="1BC7A75D" w14:textId="77777777" w:rsidR="003C098E" w:rsidRDefault="003C098E">
                            <w:pPr>
                              <w:rPr>
                                <w:b/>
                              </w:rPr>
                            </w:pPr>
                            <w:r>
                              <w:rPr>
                                <w:b/>
                              </w:rPr>
                              <w:t>Security level</w:t>
                            </w:r>
                          </w:p>
                        </w:tc>
                        <w:tc>
                          <w:tcPr>
                            <w:tcW w:w="709" w:type="dxa"/>
                          </w:tcPr>
                          <w:p w14:paraId="556C6EA1" w14:textId="77777777" w:rsidR="003C098E" w:rsidRDefault="003C098E">
                            <w:pPr>
                              <w:rPr>
                                <w:b/>
                              </w:rPr>
                            </w:pPr>
                            <w:r>
                              <w:rPr>
                                <w:b/>
                              </w:rPr>
                              <w:t>//</w:t>
                            </w:r>
                          </w:p>
                        </w:tc>
                        <w:tc>
                          <w:tcPr>
                            <w:tcW w:w="913" w:type="dxa"/>
                          </w:tcPr>
                          <w:p w14:paraId="3BDCFA25" w14:textId="77777777" w:rsidR="003C098E" w:rsidRDefault="003C098E">
                            <w:pPr>
                              <w:rPr>
                                <w:b/>
                              </w:rPr>
                            </w:pPr>
                            <w:r>
                              <w:rPr>
                                <w:b/>
                              </w:rPr>
                              <w:t>//</w:t>
                            </w:r>
                          </w:p>
                        </w:tc>
                      </w:tr>
                      <w:tr w:rsidR="003C098E" w14:paraId="42D05F84" w14:textId="77777777" w:rsidTr="00481B9D">
                        <w:tc>
                          <w:tcPr>
                            <w:tcW w:w="2093" w:type="dxa"/>
                          </w:tcPr>
                          <w:p w14:paraId="546F7281" w14:textId="77777777" w:rsidR="003C098E" w:rsidRDefault="003C098E">
                            <w:pPr>
                              <w:rPr>
                                <w:b/>
                              </w:rPr>
                            </w:pPr>
                            <w:r>
                              <w:rPr>
                                <w:b/>
                              </w:rPr>
                              <w:t xml:space="preserve">Infected London </w:t>
                            </w:r>
                          </w:p>
                        </w:tc>
                        <w:tc>
                          <w:tcPr>
                            <w:tcW w:w="709" w:type="dxa"/>
                          </w:tcPr>
                          <w:p w14:paraId="528897CD" w14:textId="77777777" w:rsidR="003C098E" w:rsidRDefault="003C098E">
                            <w:pPr>
                              <w:rPr>
                                <w:b/>
                              </w:rPr>
                            </w:pPr>
                            <w:r>
                              <w:rPr>
                                <w:b/>
                              </w:rPr>
                              <w:t>//</w:t>
                            </w:r>
                          </w:p>
                        </w:tc>
                        <w:tc>
                          <w:tcPr>
                            <w:tcW w:w="913" w:type="dxa"/>
                          </w:tcPr>
                          <w:p w14:paraId="5D34849D" w14:textId="77777777" w:rsidR="003C098E" w:rsidRDefault="003C098E">
                            <w:pPr>
                              <w:rPr>
                                <w:b/>
                              </w:rPr>
                            </w:pPr>
                            <w:r>
                              <w:rPr>
                                <w:b/>
                              </w:rPr>
                              <w:t>//</w:t>
                            </w:r>
                          </w:p>
                        </w:tc>
                      </w:tr>
                      <w:tr w:rsidR="003C098E" w14:paraId="37C7301F" w14:textId="77777777" w:rsidTr="00481B9D">
                        <w:tc>
                          <w:tcPr>
                            <w:tcW w:w="2093" w:type="dxa"/>
                          </w:tcPr>
                          <w:p w14:paraId="4EED14AF" w14:textId="77777777" w:rsidR="003C098E" w:rsidRDefault="003C098E">
                            <w:pPr>
                              <w:rPr>
                                <w:b/>
                              </w:rPr>
                            </w:pPr>
                            <w:r>
                              <w:rPr>
                                <w:b/>
                              </w:rPr>
                              <w:t>Infected Norwich</w:t>
                            </w:r>
                          </w:p>
                        </w:tc>
                        <w:tc>
                          <w:tcPr>
                            <w:tcW w:w="709" w:type="dxa"/>
                          </w:tcPr>
                          <w:p w14:paraId="783F4D38" w14:textId="77777777" w:rsidR="003C098E" w:rsidRDefault="003C098E">
                            <w:pPr>
                              <w:rPr>
                                <w:b/>
                              </w:rPr>
                            </w:pPr>
                            <w:r>
                              <w:rPr>
                                <w:b/>
                              </w:rPr>
                              <w:t>//</w:t>
                            </w:r>
                          </w:p>
                        </w:tc>
                        <w:tc>
                          <w:tcPr>
                            <w:tcW w:w="913" w:type="dxa"/>
                          </w:tcPr>
                          <w:p w14:paraId="2F8260C5" w14:textId="77777777" w:rsidR="003C098E" w:rsidRDefault="003C098E">
                            <w:pPr>
                              <w:rPr>
                                <w:b/>
                              </w:rPr>
                            </w:pPr>
                            <w:r>
                              <w:rPr>
                                <w:b/>
                              </w:rPr>
                              <w:t>//</w:t>
                            </w:r>
                          </w:p>
                        </w:tc>
                      </w:tr>
                      <w:tr w:rsidR="003C098E" w14:paraId="6D592B32" w14:textId="77777777" w:rsidTr="00481B9D">
                        <w:tc>
                          <w:tcPr>
                            <w:tcW w:w="2093" w:type="dxa"/>
                          </w:tcPr>
                          <w:p w14:paraId="6F8DE4D5" w14:textId="77777777" w:rsidR="003C098E" w:rsidRDefault="003C098E">
                            <w:pPr>
                              <w:rPr>
                                <w:b/>
                              </w:rPr>
                            </w:pPr>
                            <w:r>
                              <w:rPr>
                                <w:b/>
                              </w:rPr>
                              <w:t>Infected Edinburgh</w:t>
                            </w:r>
                          </w:p>
                        </w:tc>
                        <w:tc>
                          <w:tcPr>
                            <w:tcW w:w="709" w:type="dxa"/>
                          </w:tcPr>
                          <w:p w14:paraId="3190BBD6" w14:textId="77777777" w:rsidR="003C098E" w:rsidRDefault="003C098E">
                            <w:pPr>
                              <w:rPr>
                                <w:b/>
                              </w:rPr>
                            </w:pPr>
                            <w:r>
                              <w:rPr>
                                <w:b/>
                              </w:rPr>
                              <w:t>//</w:t>
                            </w:r>
                          </w:p>
                        </w:tc>
                        <w:tc>
                          <w:tcPr>
                            <w:tcW w:w="913" w:type="dxa"/>
                          </w:tcPr>
                          <w:p w14:paraId="1882CF58" w14:textId="77777777" w:rsidR="003C098E" w:rsidRDefault="003C098E">
                            <w:pPr>
                              <w:rPr>
                                <w:b/>
                              </w:rPr>
                            </w:pPr>
                            <w:r>
                              <w:rPr>
                                <w:b/>
                              </w:rPr>
                              <w:t>//</w:t>
                            </w:r>
                          </w:p>
                        </w:tc>
                      </w:tr>
                      <w:tr w:rsidR="003C098E" w14:paraId="0FA6F2E0" w14:textId="77777777" w:rsidTr="00481B9D">
                        <w:tc>
                          <w:tcPr>
                            <w:tcW w:w="2093" w:type="dxa"/>
                          </w:tcPr>
                          <w:p w14:paraId="10DB2144" w14:textId="77777777" w:rsidR="003C098E" w:rsidRDefault="003C098E">
                            <w:pPr>
                              <w:rPr>
                                <w:b/>
                              </w:rPr>
                            </w:pPr>
                            <w:r>
                              <w:rPr>
                                <w:b/>
                              </w:rPr>
                              <w:t>Infected Cardiff</w:t>
                            </w:r>
                          </w:p>
                        </w:tc>
                        <w:tc>
                          <w:tcPr>
                            <w:tcW w:w="709" w:type="dxa"/>
                          </w:tcPr>
                          <w:p w14:paraId="4197EA2C" w14:textId="77777777" w:rsidR="003C098E" w:rsidRDefault="003C098E">
                            <w:pPr>
                              <w:rPr>
                                <w:b/>
                              </w:rPr>
                            </w:pPr>
                            <w:r>
                              <w:rPr>
                                <w:b/>
                              </w:rPr>
                              <w:t>//</w:t>
                            </w:r>
                          </w:p>
                        </w:tc>
                        <w:tc>
                          <w:tcPr>
                            <w:tcW w:w="913" w:type="dxa"/>
                          </w:tcPr>
                          <w:p w14:paraId="7BFF63DC" w14:textId="77777777" w:rsidR="003C098E" w:rsidRDefault="003C098E">
                            <w:pPr>
                              <w:rPr>
                                <w:b/>
                              </w:rPr>
                            </w:pPr>
                            <w:r>
                              <w:rPr>
                                <w:b/>
                              </w:rPr>
                              <w:t>//</w:t>
                            </w:r>
                          </w:p>
                        </w:tc>
                      </w:tr>
                    </w:tbl>
                    <w:p w14:paraId="12C029E9" w14:textId="77777777" w:rsidR="003C098E" w:rsidRPr="00032C41" w:rsidRDefault="003C098E"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3C098E" w:rsidRDefault="003C098E"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3C098E" w:rsidRDefault="003C098E"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3C098E" w:rsidRDefault="003C098E">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3C098E" w:rsidRDefault="003C098E">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3C098E" w:rsidRDefault="003C098E"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3C098E" w:rsidRDefault="003C098E"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3C098E" w:rsidRDefault="003C098E"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3C098E" w:rsidRDefault="003C098E"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3C098E" w:rsidRDefault="003C098E"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3C098E" w:rsidRDefault="003C098E"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7" o:title=""/>
          </v:shape>
          <o:OLEObject Type="Embed" ProgID="Photoshop.Image.16" ShapeID="_x0000_i1025" DrawAspect="Content" ObjectID="_1583314026"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7" o:title=""/>
          </v:shape>
          <o:OLEObject Type="Embed" ProgID="Photoshop.Image.16" ShapeID="_x0000_i1026" DrawAspect="Content" ObjectID="_1583314027"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w:t>
        </w:r>
        <w:proofErr w:type="spellStart"/>
        <w:r w:rsidRPr="00C6143E">
          <w:rPr>
            <w:rStyle w:val="Hyperlink"/>
          </w:rPr>
          <w:t>flamingtext.com</w:t>
        </w:r>
        <w:proofErr w:type="spellEnd"/>
        <w:r w:rsidRPr="00C6143E">
          <w:rPr>
            <w:rStyle w:val="Hyperlink"/>
          </w:rPr>
          <w:t>/</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3C098E" w:rsidRDefault="003C098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3C098E" w:rsidRDefault="003C098E"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3C098E" w:rsidRDefault="003C098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3C098E" w:rsidRDefault="003C098E"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3C098E" w:rsidRDefault="003C098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3C098E" w:rsidRDefault="003C098E"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3C098E" w:rsidRDefault="003C098E"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3C098E" w:rsidRDefault="003C098E"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3C098E" w:rsidRDefault="003C09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3C098E" w:rsidRDefault="003C098E"/>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3" w:history="1">
        <w:r w:rsidRPr="005951C6">
          <w:rPr>
            <w:rStyle w:val="Hyperlink"/>
            <w:lang w:eastAsia="en-GB"/>
          </w:rPr>
          <w:t>https://</w:t>
        </w:r>
        <w:proofErr w:type="spellStart"/>
        <w:r w:rsidRPr="005951C6">
          <w:rPr>
            <w:rStyle w:val="Hyperlink"/>
            <w:lang w:eastAsia="en-GB"/>
          </w:rPr>
          <w:t>www.greenfoot.org</w:t>
        </w:r>
        <w:proofErr w:type="spellEnd"/>
        <w:r w:rsidRPr="005951C6">
          <w:rPr>
            <w:rStyle w:val="Hyperlink"/>
            <w:lang w:eastAsia="en-GB"/>
          </w:rPr>
          <w:t>/topics/2272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t>
        </w:r>
        <w:proofErr w:type="spellStart"/>
        <w:r w:rsidR="00A670A0" w:rsidRPr="005951C6">
          <w:rPr>
            <w:rStyle w:val="Hyperlink"/>
            <w:lang w:eastAsia="en-GB"/>
          </w:rPr>
          <w:t>www.greenfoot.org</w:t>
        </w:r>
        <w:proofErr w:type="spellEnd"/>
        <w:r w:rsidR="00A670A0" w:rsidRPr="005951C6">
          <w:rPr>
            <w:rStyle w:val="Hyperlink"/>
            <w:lang w:eastAsia="en-GB"/>
          </w:rPr>
          <w:t>/topics/2245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w:t>
      </w:r>
      <w:proofErr w:type="spellStart"/>
      <w:r>
        <w:rPr>
          <w:lang w:eastAsia="en-GB"/>
        </w:rPr>
        <w:t>2d</w:t>
      </w:r>
      <w:proofErr w:type="spellEnd"/>
      <w:r>
        <w:rPr>
          <w:lang w:eastAsia="en-GB"/>
        </w:rPr>
        <w:t xml:space="preserve">.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6"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w:t>
      </w:r>
      <w:proofErr w:type="spellStart"/>
      <w:r>
        <w:rPr>
          <w:lang w:eastAsia="en-GB"/>
        </w:rPr>
        <w:t>sim1</w:t>
      </w:r>
      <w:proofErr w:type="spellEnd"/>
      <w:r>
        <w:rPr>
          <w:lang w:eastAsia="en-GB"/>
        </w:rPr>
        <w:t xml:space="preserve">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This part of the code is just used to say which screen needs to be opened. The “</w:t>
      </w:r>
      <w:proofErr w:type="spellStart"/>
      <w:r>
        <w:rPr>
          <w:lang w:eastAsia="en-GB"/>
        </w:rPr>
        <w:t>SimDataInput1</w:t>
      </w:r>
      <w:proofErr w:type="spellEnd"/>
      <w:r>
        <w:rPr>
          <w:lang w:eastAsia="en-GB"/>
        </w:rPr>
        <w:t xml:space="preserve">”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w:t>
      </w:r>
      <w:proofErr w:type="spellStart"/>
      <w:r>
        <w:rPr>
          <w:rFonts w:ascii="Arial" w:hAnsi="Arial" w:cs="Arial"/>
          <w:color w:val="222222"/>
        </w:rPr>
        <w:t>4k</w:t>
      </w:r>
      <w:proofErr w:type="spellEnd"/>
      <w:r>
        <w:rPr>
          <w:rFonts w:ascii="Arial" w:hAnsi="Arial" w:cs="Arial"/>
          <w:color w:val="222222"/>
        </w:rPr>
        <w:t xml:space="preserve"> all the game objects will shrink and become tiny. This meant that the game was unusable so I had to go back and add anchors to them this involved setting relative coordinates to where the object should be, this means that when the simulation was put onto a </w:t>
      </w:r>
      <w:proofErr w:type="spellStart"/>
      <w:r>
        <w:rPr>
          <w:rFonts w:ascii="Arial" w:hAnsi="Arial" w:cs="Arial"/>
          <w:color w:val="222222"/>
        </w:rPr>
        <w:t>4k</w:t>
      </w:r>
      <w:proofErr w:type="spellEnd"/>
      <w:r>
        <w:rPr>
          <w:rFonts w:ascii="Arial" w:hAnsi="Arial" w:cs="Arial"/>
          <w:color w:val="222222"/>
        </w:rPr>
        <w:t xml:space="preserve">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w:t>
      </w:r>
      <w:proofErr w:type="spellStart"/>
      <w:r>
        <w:rPr>
          <w:rFonts w:ascii="Arial" w:hAnsi="Arial" w:cs="Arial"/>
          <w:color w:val="222222"/>
        </w:rPr>
        <w:t>i+3</w:t>
      </w:r>
      <w:proofErr w:type="spellEnd"/>
      <w:r>
        <w:rPr>
          <w:rFonts w:ascii="Arial" w:hAnsi="Arial" w:cs="Arial"/>
          <w:color w:val="222222"/>
        </w:rPr>
        <w:t xml:space="preserve">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proofErr w:type="spellStart"/>
      <w:r w:rsidR="00D81705">
        <w:rPr>
          <w:lang w:eastAsia="en-GB"/>
        </w:rPr>
        <w:t>DefinePopulation</w:t>
      </w:r>
      <w:proofErr w:type="spellEnd"/>
      <w:r w:rsidR="00D81705">
        <w:rPr>
          <w:lang w:eastAsia="en-GB"/>
        </w:rPr>
        <w:t xml:space="preserve">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0D1772CA" w14:textId="20CC72FB" w:rsidR="003366F5" w:rsidRPr="007E1A1B" w:rsidRDefault="007E1A1B" w:rsidP="00645817">
      <w:pPr>
        <w:rPr>
          <w:sz w:val="56"/>
          <w:lang w:eastAsia="en-GB"/>
        </w:rPr>
      </w:pPr>
      <w:proofErr w:type="spellStart"/>
      <w:r>
        <w:rPr>
          <w:sz w:val="56"/>
          <w:lang w:eastAsia="en-GB"/>
        </w:rPr>
        <w:t>WIP</w:t>
      </w:r>
      <w:proofErr w:type="spellEnd"/>
    </w:p>
    <w:p w14:paraId="6CB14DA5" w14:textId="77777777" w:rsidR="003366F5" w:rsidRDefault="003366F5" w:rsidP="00645817">
      <w:pPr>
        <w:rPr>
          <w:lang w:eastAsia="en-GB"/>
        </w:rPr>
      </w:pPr>
    </w:p>
    <w:p w14:paraId="434EF354" w14:textId="77341BCA" w:rsidR="003366F5" w:rsidRDefault="007E1A1B" w:rsidP="00645817">
      <w:pPr>
        <w:rPr>
          <w:lang w:eastAsia="en-GB"/>
        </w:rPr>
      </w:pPr>
      <w:r>
        <w:rPr>
          <w:lang w:eastAsia="en-GB"/>
        </w:rPr>
        <w:t xml:space="preserve">Due to time restraints I have been unable to finish the coded solution and I will talk to the stake holder and I </w:t>
      </w:r>
      <w:r w:rsidR="00A8418C">
        <w:rPr>
          <w:lang w:eastAsia="en-GB"/>
        </w:rPr>
        <w:t>will now move onto the testing of the incomplete coded solution.</w:t>
      </w:r>
    </w:p>
    <w:p w14:paraId="05CBD196" w14:textId="77777777" w:rsidR="00A8418C" w:rsidRDefault="00A8418C" w:rsidP="00645817">
      <w:pPr>
        <w:rPr>
          <w:lang w:eastAsia="en-GB"/>
        </w:rPr>
      </w:pPr>
    </w:p>
    <w:p w14:paraId="251B0C58" w14:textId="77777777" w:rsidR="00A8418C" w:rsidRPr="00645817" w:rsidRDefault="00A8418C" w:rsidP="00645817">
      <w:pPr>
        <w:rPr>
          <w:lang w:eastAsia="en-GB"/>
        </w:rPr>
      </w:pPr>
      <w:bookmarkStart w:id="0" w:name="_GoBack"/>
      <w:bookmarkEnd w:id="0"/>
    </w:p>
    <w:sectPr w:rsidR="00A8418C" w:rsidRPr="00645817">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1C639" w14:textId="77777777" w:rsidR="003C098E" w:rsidRDefault="003C098E" w:rsidP="00AE74D8">
      <w:pPr>
        <w:spacing w:after="0" w:line="240" w:lineRule="auto"/>
      </w:pPr>
      <w:r>
        <w:separator/>
      </w:r>
    </w:p>
  </w:endnote>
  <w:endnote w:type="continuationSeparator" w:id="0">
    <w:p w14:paraId="07195232" w14:textId="77777777" w:rsidR="003C098E" w:rsidRDefault="003C098E" w:rsidP="00AE74D8">
      <w:pPr>
        <w:spacing w:after="0" w:line="240" w:lineRule="auto"/>
      </w:pPr>
      <w:r>
        <w:continuationSeparator/>
      </w:r>
    </w:p>
  </w:endnote>
  <w:endnote w:type="continuationNotice" w:id="1">
    <w:p w14:paraId="620A414F" w14:textId="77777777" w:rsidR="003C098E" w:rsidRDefault="003C09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5299084" w:rsidR="003C098E" w:rsidRDefault="003C09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8418C">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8418C">
              <w:rPr>
                <w:b/>
                <w:bCs/>
                <w:noProof/>
              </w:rPr>
              <w:t>48</w:t>
            </w:r>
            <w:r>
              <w:rPr>
                <w:b/>
                <w:bCs/>
                <w:sz w:val="24"/>
                <w:szCs w:val="24"/>
              </w:rPr>
              <w:fldChar w:fldCharType="end"/>
            </w:r>
          </w:p>
        </w:sdtContent>
      </w:sdt>
    </w:sdtContent>
  </w:sdt>
  <w:p w14:paraId="4CFEDCF3" w14:textId="77777777" w:rsidR="003C098E" w:rsidRDefault="003C09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E4565" w14:textId="77777777" w:rsidR="003C098E" w:rsidRDefault="003C098E" w:rsidP="00AE74D8">
      <w:pPr>
        <w:spacing w:after="0" w:line="240" w:lineRule="auto"/>
      </w:pPr>
      <w:r>
        <w:separator/>
      </w:r>
    </w:p>
  </w:footnote>
  <w:footnote w:type="continuationSeparator" w:id="0">
    <w:p w14:paraId="25234B8C" w14:textId="77777777" w:rsidR="003C098E" w:rsidRDefault="003C098E" w:rsidP="00AE74D8">
      <w:pPr>
        <w:spacing w:after="0" w:line="240" w:lineRule="auto"/>
      </w:pPr>
      <w:r>
        <w:continuationSeparator/>
      </w:r>
    </w:p>
  </w:footnote>
  <w:footnote w:type="continuationNotice" w:id="1">
    <w:p w14:paraId="24751470" w14:textId="77777777" w:rsidR="003C098E" w:rsidRDefault="003C098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3C098E" w:rsidRDefault="003C098E">
    <w:pPr>
      <w:pStyle w:val="Header"/>
    </w:pPr>
    <w:r>
      <w:t>Jamie Ferro</w:t>
    </w:r>
    <w:r>
      <w:ptab w:relativeTo="margin" w:alignment="center" w:leader="none"/>
    </w:r>
    <w:r>
      <w:ptab w:relativeTo="margin" w:alignment="right" w:leader="none"/>
    </w:r>
    <w:proofErr w:type="spellStart"/>
    <w:r>
      <w:t>h446</w:t>
    </w:r>
    <w:proofErr w:type="spellEnd"/>
    <w:r>
      <w:t>/4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8"/>
  </w:num>
  <w:num w:numId="4">
    <w:abstractNumId w:val="14"/>
  </w:num>
  <w:num w:numId="5">
    <w:abstractNumId w:val="5"/>
  </w:num>
  <w:num w:numId="6">
    <w:abstractNumId w:val="9"/>
  </w:num>
  <w:num w:numId="7">
    <w:abstractNumId w:val="10"/>
  </w:num>
  <w:num w:numId="8">
    <w:abstractNumId w:val="20"/>
  </w:num>
  <w:num w:numId="9">
    <w:abstractNumId w:val="16"/>
  </w:num>
  <w:num w:numId="10">
    <w:abstractNumId w:val="19"/>
  </w:num>
  <w:num w:numId="11">
    <w:abstractNumId w:val="13"/>
  </w:num>
  <w:num w:numId="12">
    <w:abstractNumId w:val="1"/>
  </w:num>
  <w:num w:numId="13">
    <w:abstractNumId w:val="17"/>
  </w:num>
  <w:num w:numId="14">
    <w:abstractNumId w:val="21"/>
  </w:num>
  <w:num w:numId="15">
    <w:abstractNumId w:val="4"/>
  </w:num>
  <w:num w:numId="16">
    <w:abstractNumId w:val="0"/>
  </w:num>
  <w:num w:numId="17">
    <w:abstractNumId w:val="12"/>
  </w:num>
  <w:num w:numId="18">
    <w:abstractNumId w:val="15"/>
  </w:num>
  <w:num w:numId="19">
    <w:abstractNumId w:val="2"/>
  </w:num>
  <w:num w:numId="20">
    <w:abstractNumId w:val="6"/>
  </w:num>
  <w:num w:numId="21">
    <w:abstractNumId w:val="11"/>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C098E"/>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28"/>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D580F"/>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0E5"/>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4442"/>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1A1B"/>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35D0"/>
    <w:rsid w:val="00924FBE"/>
    <w:rsid w:val="00936452"/>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698"/>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18C"/>
    <w:rsid w:val="00A8477D"/>
    <w:rsid w:val="00A87C2D"/>
    <w:rsid w:val="00AA0E4E"/>
    <w:rsid w:val="00AA20E7"/>
    <w:rsid w:val="00AB0720"/>
    <w:rsid w:val="00AB404A"/>
    <w:rsid w:val="00AC0561"/>
    <w:rsid w:val="00AC4428"/>
    <w:rsid w:val="00AD33EF"/>
    <w:rsid w:val="00AD6CA4"/>
    <w:rsid w:val="00AE03D1"/>
    <w:rsid w:val="00AE088B"/>
    <w:rsid w:val="00AE6113"/>
    <w:rsid w:val="00AE74D8"/>
    <w:rsid w:val="00AE7ACB"/>
    <w:rsid w:val="00AF2C98"/>
    <w:rsid w:val="00AF59F1"/>
    <w:rsid w:val="00AF70F2"/>
    <w:rsid w:val="00B009CE"/>
    <w:rsid w:val="00B052AC"/>
    <w:rsid w:val="00B10A4C"/>
    <w:rsid w:val="00B20115"/>
    <w:rsid w:val="00B22BAE"/>
    <w:rsid w:val="00B23B3F"/>
    <w:rsid w:val="00B24AAA"/>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2ED7"/>
    <w:rsid w:val="00FE3E08"/>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1.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image" Target="media/image1.png"/><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reenfoot.org/topics/2245"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file:///\\SGSE-FP001\Users-Students\16Students\16FerroJ\cached\A-level\computer%20science\component%203\scrolingPage.avi"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5054E-9D5E-4384-A9FA-8CBD2D833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8104C9BA</Template>
  <TotalTime>1628</TotalTime>
  <Pages>48</Pages>
  <Words>10492</Words>
  <Characters>59805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70157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173</cp:revision>
  <cp:lastPrinted>2018-01-30T15:14:00Z</cp:lastPrinted>
  <dcterms:created xsi:type="dcterms:W3CDTF">2018-01-11T14:40:00Z</dcterms:created>
  <dcterms:modified xsi:type="dcterms:W3CDTF">2018-03-23T12:41:00Z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