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 xml:space="preserve">computers in the </w:t>
      </w:r>
      <w:proofErr w:type="spellStart"/>
      <w:r w:rsidR="00975B30" w:rsidRPr="002F0BA4">
        <w:rPr>
          <w:rFonts w:ascii="Arial" w:hAnsi="Arial" w:cs="Arial"/>
        </w:rPr>
        <w:t>10’s</w:t>
      </w:r>
      <w:proofErr w:type="spellEnd"/>
      <w:r w:rsidR="00975B30" w:rsidRPr="002F0BA4">
        <w:rPr>
          <w:rFonts w:ascii="Arial" w:hAnsi="Arial" w:cs="Arial"/>
        </w:rPr>
        <w:t xml:space="preserve">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w:t>
      </w:r>
      <w:proofErr w:type="spellStart"/>
      <w:r w:rsidR="007F241C" w:rsidRPr="002F0BA4">
        <w:rPr>
          <w:rFonts w:ascii="Arial" w:hAnsi="Arial" w:cs="Arial"/>
        </w:rPr>
        <w:t>3d</w:t>
      </w:r>
      <w:proofErr w:type="spellEnd"/>
      <w:r w:rsidR="007F241C" w:rsidRPr="002F0BA4">
        <w:rPr>
          <w:rFonts w:ascii="Arial" w:hAnsi="Arial" w:cs="Arial"/>
        </w:rPr>
        <w:t xml:space="preserve">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2"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704442" w:rsidRDefault="00704442" w:rsidP="0030653D">
                            <w:r>
                              <w:t>This is the main menu where you can navigate between challenges to progress through the mail story.</w:t>
                            </w:r>
                          </w:p>
                          <w:p w14:paraId="075C278B" w14:textId="77777777" w:rsidR="00704442" w:rsidRDefault="0070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704442" w:rsidRDefault="00704442" w:rsidP="0030653D">
                      <w:r>
                        <w:t>This is the main menu where you can navigate between challenges to progress through the mail story.</w:t>
                      </w:r>
                    </w:p>
                    <w:p w14:paraId="075C278B" w14:textId="77777777" w:rsidR="00704442" w:rsidRDefault="00704442"/>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1"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704442" w:rsidRDefault="00704442" w:rsidP="0030653D">
                            <w:r>
                              <w:t>This is the coding challenge where you navigate a character through a set of challenges to reach the end</w:t>
                            </w:r>
                          </w:p>
                          <w:p w14:paraId="09E723FA" w14:textId="77777777" w:rsidR="00704442" w:rsidRDefault="0070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7" type="#_x0000_t202" style="position:absolute;margin-left:250.45pt;margin-top:.05pt;width:232.3pt;height:134.6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704442" w:rsidRDefault="00704442" w:rsidP="0030653D">
                      <w:r>
                        <w:t>This is the coding challenge where you navigate a character through a set of challenges to reach the end</w:t>
                      </w:r>
                    </w:p>
                    <w:p w14:paraId="09E723FA" w14:textId="77777777" w:rsidR="00704442" w:rsidRDefault="00704442"/>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w:t>
      </w:r>
      <w:proofErr w:type="spellStart"/>
      <w:r w:rsidR="00B55F1A" w:rsidRPr="002F0BA4">
        <w:rPr>
          <w:rFonts w:ascii="Arial" w:hAnsi="Arial" w:cs="Arial"/>
        </w:rPr>
        <w:t>NUKEMAP</w:t>
      </w:r>
      <w:proofErr w:type="spellEnd"/>
      <w:r w:rsidR="00B55F1A" w:rsidRPr="002F0BA4">
        <w:rPr>
          <w:rFonts w:ascii="Arial" w:hAnsi="Arial" w:cs="Arial"/>
        </w:rPr>
        <w:t xml:space="preserve">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w:t>
            </w:r>
            <w:proofErr w:type="spellStart"/>
            <w:r w:rsidRPr="002F0BA4">
              <w:rPr>
                <w:rFonts w:ascii="Arial" w:hAnsi="Arial" w:cs="Arial"/>
              </w:rPr>
              <w:t>1thousand</w:t>
            </w:r>
            <w:proofErr w:type="spellEnd"/>
            <w:r w:rsidRPr="002F0BA4">
              <w:rPr>
                <w:rFonts w:ascii="Arial" w:hAnsi="Arial" w:cs="Arial"/>
              </w:rPr>
              <w:t xml:space="preserve">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w:t>
      </w:r>
      <w:proofErr w:type="spellStart"/>
      <w:r w:rsidRPr="002F0BA4">
        <w:rPr>
          <w:rFonts w:ascii="Arial" w:hAnsi="Arial" w:cs="Arial"/>
        </w:rPr>
        <w:t>Debian</w:t>
      </w:r>
      <w:proofErr w:type="spellEnd"/>
      <w:r w:rsidRPr="002F0BA4">
        <w:rPr>
          <w:rFonts w:ascii="Arial" w:hAnsi="Arial" w:cs="Arial"/>
        </w:rPr>
        <w:t xml:space="preserve">, </w:t>
      </w:r>
      <w:r w:rsidR="00284AFB" w:rsidRPr="002F0BA4">
        <w:rPr>
          <w:rFonts w:ascii="Arial" w:hAnsi="Arial" w:cs="Arial"/>
        </w:rPr>
        <w:t xml:space="preserve">OS will require </w:t>
      </w:r>
      <w:proofErr w:type="spellStart"/>
      <w:r w:rsidR="00284AFB" w:rsidRPr="002F0BA4">
        <w:rPr>
          <w:rFonts w:ascii="Arial" w:hAnsi="Arial" w:cs="Arial"/>
        </w:rPr>
        <w:t>JKD</w:t>
      </w:r>
      <w:proofErr w:type="spellEnd"/>
      <w:r w:rsidR="00284AFB" w:rsidRPr="002F0BA4">
        <w:rPr>
          <w:rFonts w:ascii="Arial" w:hAnsi="Arial" w:cs="Arial"/>
        </w:rPr>
        <w:t xml:space="preserve"> or can be run from a USB which has </w:t>
      </w:r>
      <w:proofErr w:type="spellStart"/>
      <w:r w:rsidR="00284AFB" w:rsidRPr="002F0BA4">
        <w:rPr>
          <w:rFonts w:ascii="Arial" w:hAnsi="Arial" w:cs="Arial"/>
        </w:rPr>
        <w:t>JKD</w:t>
      </w:r>
      <w:proofErr w:type="spellEnd"/>
      <w:r w:rsidR="00284AFB" w:rsidRPr="002F0BA4">
        <w:rPr>
          <w:rFonts w:ascii="Arial" w:hAnsi="Arial" w:cs="Arial"/>
        </w:rPr>
        <w:t>.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 xml:space="preserve">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w:t>
      </w:r>
      <w:proofErr w:type="spellStart"/>
      <w:r w:rsidR="00CB7CD4" w:rsidRPr="002F0BA4">
        <w:rPr>
          <w:rFonts w:ascii="Arial" w:hAnsi="Arial" w:cs="Arial"/>
        </w:rPr>
        <w:t>JKD</w:t>
      </w:r>
      <w:proofErr w:type="spellEnd"/>
      <w:r w:rsidR="00CB7CD4" w:rsidRPr="002F0BA4">
        <w:rPr>
          <w:rFonts w:ascii="Arial" w:hAnsi="Arial" w:cs="Arial"/>
        </w:rPr>
        <w:t xml:space="preserve">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5B268961" w:rsidR="000D648C" w:rsidRDefault="00AB0720" w:rsidP="00C93193">
      <w:pPr>
        <w:rPr>
          <w:rFonts w:ascii="Arial" w:hAnsi="Arial" w:cs="Arial"/>
        </w:rPr>
      </w:pPr>
      <w:r>
        <w:rPr>
          <w:rFonts w:ascii="Arial" w:hAnsi="Arial" w:cs="Arial"/>
        </w:rPr>
        <w:t xml:space="preserve">For my project there are many criteria that I will need to achieve for the coded solution to be successful. </w:t>
      </w:r>
    </w:p>
    <w:p w14:paraId="04F172E8" w14:textId="1E1E1F19" w:rsidR="00704442" w:rsidRPr="00704442" w:rsidRDefault="00704442" w:rsidP="00704442">
      <w:pPr>
        <w:pStyle w:val="ListParagraph"/>
        <w:numPr>
          <w:ilvl w:val="0"/>
          <w:numId w:val="23"/>
        </w:numPr>
        <w:rPr>
          <w:rFonts w:ascii="Arial" w:hAnsi="Arial" w:cs="Arial"/>
        </w:rPr>
      </w:pPr>
      <w:r>
        <w:rPr>
          <w:rFonts w:ascii="Arial" w:hAnsi="Arial" w:cs="Arial"/>
        </w:rPr>
        <w:t xml:space="preserve">The finished coded solution should be able to run on any computer system </w:t>
      </w:r>
      <w:bookmarkStart w:id="0" w:name="_GoBack"/>
      <w:bookmarkEnd w:id="0"/>
      <w:r>
        <w:rPr>
          <w:rFonts w:ascii="Arial" w:hAnsi="Arial" w:cs="Arial"/>
        </w:rPr>
        <w:br/>
      </w:r>
      <w:r>
        <w:rPr>
          <w:rFonts w:ascii="Arial" w:hAnsi="Arial" w:cs="Arial"/>
        </w:rPr>
        <w:br/>
      </w:r>
    </w:p>
    <w:p w14:paraId="24DBB169" w14:textId="77777777" w:rsidR="00C93193" w:rsidRDefault="00C93193" w:rsidP="00C93193">
      <w:pPr>
        <w:rPr>
          <w:rFonts w:ascii="Arial" w:hAnsi="Arial" w:cs="Arial"/>
        </w:rPr>
      </w:pPr>
      <w:r>
        <w:rPr>
          <w:rFonts w:ascii="Arial" w:hAnsi="Arial" w:cs="Arial"/>
        </w:rPr>
        <w:t xml:space="preserve">From both my research into existing problems and the questionnaire that I asked my two </w:t>
      </w:r>
      <w:proofErr w:type="gramStart"/>
      <w:r>
        <w:rPr>
          <w:rFonts w:ascii="Arial" w:hAnsi="Arial" w:cs="Arial"/>
        </w:rPr>
        <w:t>stakeholders</w:t>
      </w:r>
      <w:proofErr w:type="gramEnd"/>
      <w:r>
        <w:rPr>
          <w:rFonts w:ascii="Arial" w:hAnsi="Arial" w:cs="Arial"/>
        </w:rPr>
        <w:t xml:space="preserve">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lastRenderedPageBreak/>
        <w:t>It will need to be user friendly. This means that I will put a help button on the starting page this is to help the user navigate between pages with ease. I will also try to make every page accessible using buttons I will also make all the pages look astatically 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w:t>
      </w:r>
      <w:r>
        <w:rPr>
          <w:rFonts w:ascii="Arial" w:hAnsi="Arial" w:cs="Arial"/>
        </w:rPr>
        <w:lastRenderedPageBreak/>
        <w:t>9 students study for their exam about the cyber security perfection and how useful cyber security is. I will know if this is successful if there is a description next to each button. I will find out if it is useful by my beta testers say it is good, I will want a 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658293"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704442" w:rsidRDefault="00704442">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7" o:spid="_x0000_s1028" type="#_x0000_t202" style="position:absolute;margin-left:21pt;margin-top:7.95pt;width:87.75pt;height:18.7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704442" w:rsidRDefault="00704442">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658295"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704442" w:rsidRDefault="00704442"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 o:spid="_x0000_s1029" type="#_x0000_t202" style="position:absolute;margin-left:21pt;margin-top:5.8pt;width:87.75pt;height:18.7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704442" w:rsidRDefault="00704442"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658294"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193E22" id="Rectangle 140" o:spid="_x0000_s1026" style="position:absolute;margin-left:.75pt;margin-top:5.05pt;width:16.5pt;height:15.75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3458B4A2" w14:textId="4A167807" w:rsidR="00AB0720" w:rsidRPr="00AB0720" w:rsidRDefault="001A15F8" w:rsidP="00AB0720">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w:t>
            </w:r>
            <w:proofErr w:type="gramStart"/>
            <w:r>
              <w:t>between 1-10</w:t>
            </w:r>
            <w:proofErr w:type="gramEnd"/>
            <w:r>
              <w:t xml:space="preserve">.  </w:t>
            </w:r>
            <w:r w:rsidR="00F453E8">
              <w:t>T</w:t>
            </w:r>
            <w:r>
              <w:t>he</w:t>
            </w:r>
            <w:r w:rsidR="00F453E8">
              <w:t xml:space="preserve"> next type of test data was abnormal data this </w:t>
            </w:r>
            <w:r w:rsidR="00F453E8">
              <w:lastRenderedPageBreak/>
              <w:t xml:space="preserve">includes ‘one’ instead of 1 this should return back as </w:t>
            </w:r>
            <w:proofErr w:type="gramStart"/>
            <w:r w:rsidR="00F453E8">
              <w:t>an</w:t>
            </w:r>
            <w:proofErr w:type="gramEnd"/>
            <w:r w:rsidR="00F453E8">
              <w:t xml:space="preserve"> error or it will not let them input it in the first place. The final type of test data is border line, for this I will </w:t>
            </w:r>
            <w:r w:rsidR="00977F85">
              <w:t xml:space="preserve">first get value on the edge but still legal data, for example 1 or 10, after 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690C3D" w14:paraId="105AC413" w14:textId="77777777" w:rsidTr="00A438D3">
        <w:tc>
          <w:tcPr>
            <w:tcW w:w="959" w:type="dxa"/>
            <w:shd w:val="clear" w:color="auto" w:fill="FFFFFF" w:themeFill="background1"/>
          </w:tcPr>
          <w:p w14:paraId="41233A52" w14:textId="4A0C8153" w:rsidR="00690C3D" w:rsidRDefault="00AB0720" w:rsidP="001A15F8">
            <w:r>
              <w:t>6</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528BACD7" w:rsidR="00977954" w:rsidRDefault="00AB0720" w:rsidP="001A15F8">
            <w:r>
              <w:t>7</w:t>
            </w:r>
            <w:r w:rsidR="00977954">
              <w:t xml:space="preserve">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6F17F36D" w:rsidR="00AC4428" w:rsidRDefault="00AB0720" w:rsidP="001A15F8">
            <w:r>
              <w:t>8</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w:t>
            </w:r>
            <w:r>
              <w:lastRenderedPageBreak/>
              <w:t xml:space="preserve">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15EDBFD" w:rsidR="007C7DAE" w:rsidRDefault="00AB0720" w:rsidP="001A15F8">
            <w:r>
              <w:lastRenderedPageBreak/>
              <w:t>9</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However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39AA52A5" w:rsidR="00A3771F" w:rsidRDefault="00A3771F" w:rsidP="006F1AF9"/>
    <w:p w14:paraId="5631462D" w14:textId="248D30D0" w:rsidR="00B35897" w:rsidRDefault="00B35897" w:rsidP="006F1AF9"/>
    <w:p w14:paraId="579667EA" w14:textId="77777777" w:rsidR="00B35897" w:rsidRPr="006F1AF9" w:rsidRDefault="00B35897" w:rsidP="006F1AF9"/>
    <w:p w14:paraId="4E92F986" w14:textId="77777777" w:rsidR="0084660E" w:rsidRPr="00B35897" w:rsidRDefault="0084660E" w:rsidP="00B35897">
      <w:pPr>
        <w:pStyle w:val="Heading2"/>
        <w:rPr>
          <w:u w:val="single"/>
        </w:rPr>
      </w:pPr>
    </w:p>
    <w:p w14:paraId="33A2EC26" w14:textId="77777777" w:rsidR="00D57AE2" w:rsidRPr="00B35897" w:rsidRDefault="00D57AE2" w:rsidP="00B35897">
      <w:pPr>
        <w:pStyle w:val="Heading2"/>
        <w:rPr>
          <w:u w:val="single"/>
        </w:rPr>
      </w:pPr>
      <w:r w:rsidRPr="00B35897">
        <w:rPr>
          <w:u w:val="single"/>
        </w:rPr>
        <w:t xml:space="preserve">Described the solution fully using appropriate and accurate algorithms justifying how these algorithms form a complete solution to the problem. </w:t>
      </w:r>
    </w:p>
    <w:p w14:paraId="349D833E" w14:textId="77777777" w:rsidR="00B67D0E" w:rsidRDefault="00B67D0E" w:rsidP="008B244E">
      <w:pPr>
        <w:rPr>
          <w:noProof/>
        </w:rPr>
      </w:pPr>
    </w:p>
    <w:p w14:paraId="777B76EC" w14:textId="2D551899" w:rsidR="009D5830" w:rsidRDefault="00E60412" w:rsidP="008B244E">
      <w:r>
        <w:rPr>
          <w:noProof/>
          <w:lang w:eastAsia="en-GB"/>
        </w:rPr>
        <w:drawing>
          <wp:inline distT="0" distB="0" distL="0" distR="0" wp14:anchorId="7DBBB4AA" wp14:editId="1AED6569">
            <wp:extent cx="6386380" cy="2762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4883" b="51263"/>
                    <a:stretch/>
                  </pic:blipFill>
                  <pic:spPr bwMode="auto">
                    <a:xfrm>
                      <a:off x="0" y="0"/>
                      <a:ext cx="6392745" cy="2765003"/>
                    </a:xfrm>
                    <a:prstGeom prst="rect">
                      <a:avLst/>
                    </a:prstGeom>
                    <a:ln>
                      <a:noFill/>
                    </a:ln>
                    <a:extLst>
                      <a:ext uri="{53640926-AAD7-44D8-BBD7-CCE9431645EC}">
                        <a14:shadowObscured xmlns:a14="http://schemas.microsoft.com/office/drawing/2010/main"/>
                      </a:ext>
                    </a:extLst>
                  </pic:spPr>
                </pic:pic>
              </a:graphicData>
            </a:graphic>
          </wp:inline>
        </w:drawing>
      </w:r>
    </w:p>
    <w:p w14:paraId="3A0A69B5" w14:textId="17D7430C" w:rsidR="003523D0" w:rsidRDefault="00593F3E" w:rsidP="008B244E">
      <w:r>
        <w:t xml:space="preserve">Script #1 </w:t>
      </w:r>
    </w:p>
    <w:p w14:paraId="3833D497" w14:textId="7E27D11F" w:rsidR="00593F3E" w:rsidRDefault="00593F3E" w:rsidP="008B244E">
      <w:r>
        <w:t>Linking pages</w:t>
      </w:r>
    </w:p>
    <w:p w14:paraId="60AD44DC" w14:textId="021C030A" w:rsidR="00520B56" w:rsidRDefault="00CB38E0" w:rsidP="008B244E">
      <w:r>
        <w:t xml:space="preserve">PUBLIC VOID </w:t>
      </w:r>
      <w:proofErr w:type="spellStart"/>
      <w:proofErr w:type="gramStart"/>
      <w:r>
        <w:t>openPages</w:t>
      </w:r>
      <w:proofErr w:type="spellEnd"/>
      <w:r>
        <w:t>()</w:t>
      </w:r>
      <w:proofErr w:type="gramEnd"/>
    </w:p>
    <w:p w14:paraId="07AD5966" w14:textId="000B096A" w:rsidR="00CB38E0" w:rsidRDefault="00CB38E0" w:rsidP="008B244E">
      <w:r>
        <w:tab/>
      </w:r>
      <w:r w:rsidR="00683C27">
        <w:t xml:space="preserve">PUBLIC VOID </w:t>
      </w:r>
      <w:proofErr w:type="spellStart"/>
      <w:r w:rsidR="00683C27">
        <w:t>Sim1</w:t>
      </w:r>
      <w:proofErr w:type="spellEnd"/>
      <w:r w:rsidR="00683C27">
        <w:t>()</w:t>
      </w:r>
    </w:p>
    <w:p w14:paraId="4274D3F1" w14:textId="000A766A" w:rsidR="00683C27" w:rsidRDefault="00683C27" w:rsidP="008B244E">
      <w:r>
        <w:tab/>
      </w:r>
      <w:r>
        <w:tab/>
      </w:r>
      <w:proofErr w:type="spellStart"/>
      <w:r>
        <w:t>OpenPage</w:t>
      </w:r>
      <w:proofErr w:type="spellEnd"/>
      <w:r>
        <w:t xml:space="preserve"> </w:t>
      </w:r>
      <w:r w:rsidR="003A42F9">
        <w:t>(</w:t>
      </w:r>
      <w:proofErr w:type="spellStart"/>
      <w:r w:rsidR="003A42F9">
        <w:t>sim1</w:t>
      </w:r>
      <w:proofErr w:type="spellEnd"/>
      <w:r w:rsidR="003A42F9">
        <w:t>)</w:t>
      </w:r>
    </w:p>
    <w:p w14:paraId="2C6D831F" w14:textId="658CC066" w:rsidR="003A42F9" w:rsidRDefault="003A42F9" w:rsidP="008B244E">
      <w:r>
        <w:tab/>
        <w:t xml:space="preserve">PUBLIC VOID </w:t>
      </w:r>
      <w:proofErr w:type="spellStart"/>
      <w:r>
        <w:t>Sim2</w:t>
      </w:r>
      <w:proofErr w:type="spellEnd"/>
      <w:r>
        <w:t>()</w:t>
      </w:r>
    </w:p>
    <w:p w14:paraId="3745F227" w14:textId="4D65BD4A" w:rsidR="00520B56" w:rsidRDefault="003A42F9" w:rsidP="008B244E">
      <w:r>
        <w:tab/>
      </w:r>
      <w:r>
        <w:tab/>
      </w:r>
      <w:proofErr w:type="spellStart"/>
      <w:r>
        <w:t>openPage</w:t>
      </w:r>
      <w:proofErr w:type="spellEnd"/>
      <w:r>
        <w:t>(</w:t>
      </w:r>
      <w:proofErr w:type="spellStart"/>
      <w:r>
        <w:t>sim2</w:t>
      </w:r>
      <w:proofErr w:type="spellEnd"/>
      <w:r>
        <w:t>)</w:t>
      </w:r>
    </w:p>
    <w:p w14:paraId="6062BD93" w14:textId="0EB34BD2" w:rsidR="003A42F9" w:rsidRDefault="003A42F9" w:rsidP="008B244E">
      <w:r>
        <w:tab/>
      </w:r>
      <w:r w:rsidR="00B75EF1">
        <w:t xml:space="preserve">PUBLIC VOID </w:t>
      </w:r>
      <w:proofErr w:type="spellStart"/>
      <w:r w:rsidR="00B75EF1">
        <w:t>Sim3</w:t>
      </w:r>
      <w:proofErr w:type="spellEnd"/>
      <w:r w:rsidR="00B75EF1">
        <w:t>()</w:t>
      </w:r>
    </w:p>
    <w:p w14:paraId="0F7064EC" w14:textId="299F8B1C" w:rsidR="00B75EF1" w:rsidRDefault="00B75EF1" w:rsidP="008B244E">
      <w:r>
        <w:tab/>
      </w:r>
      <w:r>
        <w:tab/>
      </w:r>
      <w:proofErr w:type="spellStart"/>
      <w:r>
        <w:t>openPage</w:t>
      </w:r>
      <w:proofErr w:type="spellEnd"/>
      <w:r>
        <w:t>(</w:t>
      </w:r>
      <w:proofErr w:type="spellStart"/>
      <w:r>
        <w:t>sim3</w:t>
      </w:r>
      <w:proofErr w:type="spellEnd"/>
      <w:r>
        <w:t>)</w:t>
      </w:r>
    </w:p>
    <w:p w14:paraId="68A878CD" w14:textId="2CA3FAD8" w:rsidR="00B75EF1" w:rsidRDefault="009A25C3" w:rsidP="008B244E">
      <w:r>
        <w:tab/>
      </w:r>
      <w:r w:rsidR="00594034">
        <w:t xml:space="preserve">PUBLIC VOID </w:t>
      </w:r>
      <w:proofErr w:type="spellStart"/>
      <w:proofErr w:type="gramStart"/>
      <w:r w:rsidR="00594034">
        <w:t>homePage</w:t>
      </w:r>
      <w:proofErr w:type="spellEnd"/>
      <w:r w:rsidR="00594034">
        <w:t>()</w:t>
      </w:r>
      <w:proofErr w:type="gramEnd"/>
    </w:p>
    <w:p w14:paraId="28A7030F" w14:textId="7C030605" w:rsidR="009D5830" w:rsidRDefault="00594034" w:rsidP="008B244E">
      <w:r>
        <w:tab/>
      </w:r>
      <w:r>
        <w:tab/>
      </w:r>
      <w:proofErr w:type="spellStart"/>
      <w:r>
        <w:t>openPage</w:t>
      </w:r>
      <w:proofErr w:type="spellEnd"/>
      <w:r>
        <w:t>(</w:t>
      </w:r>
      <w:proofErr w:type="spellStart"/>
      <w:r>
        <w:t>homeP</w:t>
      </w:r>
      <w:proofErr w:type="spellEnd"/>
      <w:r>
        <w:t>)</w:t>
      </w:r>
    </w:p>
    <w:p w14:paraId="1B0ADF2F" w14:textId="77777777" w:rsidR="00A452C1" w:rsidRDefault="00A452C1" w:rsidP="008B244E"/>
    <w:p w14:paraId="7F6C6BDA" w14:textId="77777777" w:rsidR="00C36BB8" w:rsidRDefault="00C36BB8" w:rsidP="00C36BB8"/>
    <w:p w14:paraId="7D72848D" w14:textId="77777777" w:rsidR="00C36BB8" w:rsidRDefault="00C36BB8" w:rsidP="00C36BB8"/>
    <w:p w14:paraId="2D5406E4" w14:textId="77777777" w:rsidR="00C36BB8" w:rsidRDefault="00C36BB8" w:rsidP="00C36BB8"/>
    <w:p w14:paraId="2A2D1996" w14:textId="65BECE1B" w:rsidR="005873CD" w:rsidRDefault="00C36BB8" w:rsidP="00C36BB8">
      <w:proofErr w:type="gramStart"/>
      <w:r>
        <w:lastRenderedPageBreak/>
        <w:t>script</w:t>
      </w:r>
      <w:proofErr w:type="gramEnd"/>
      <w:r>
        <w:t xml:space="preserve"> #2</w:t>
      </w:r>
    </w:p>
    <w:p w14:paraId="63F5C649" w14:textId="2E056E20" w:rsidR="00C36BB8" w:rsidRDefault="00C36BB8" w:rsidP="00C36BB8">
      <w:proofErr w:type="gramStart"/>
      <w:r>
        <w:t>inputting</w:t>
      </w:r>
      <w:proofErr w:type="gramEnd"/>
      <w:r>
        <w:t xml:space="preserve"> data values</w:t>
      </w:r>
    </w:p>
    <w:p w14:paraId="0CA4798B" w14:textId="1021C24F" w:rsidR="00C36BB8" w:rsidRDefault="00C36BB8" w:rsidP="00C36BB8">
      <w:proofErr w:type="spellStart"/>
      <w:r>
        <w:t>input1</w:t>
      </w:r>
      <w:proofErr w:type="spellEnd"/>
      <w:r>
        <w:t xml:space="preserve"> = get input</w:t>
      </w:r>
    </w:p>
    <w:p w14:paraId="5C8EBE1E" w14:textId="4C16299C" w:rsidR="00C36BB8" w:rsidRDefault="00C36BB8" w:rsidP="00C36BB8">
      <w:proofErr w:type="spellStart"/>
      <w:r>
        <w:t>input2</w:t>
      </w:r>
      <w:proofErr w:type="spellEnd"/>
      <w:r>
        <w:t xml:space="preserve"> = get input</w:t>
      </w:r>
    </w:p>
    <w:p w14:paraId="1CD77149" w14:textId="090970D5" w:rsidR="00C36BB8" w:rsidRDefault="00C36BB8" w:rsidP="00C36BB8">
      <w:proofErr w:type="spellStart"/>
      <w:r>
        <w:t>input3</w:t>
      </w:r>
      <w:proofErr w:type="spellEnd"/>
      <w:r>
        <w:t xml:space="preserve"> = get input</w:t>
      </w:r>
    </w:p>
    <w:p w14:paraId="7A47C2B4" w14:textId="42C75533" w:rsidR="00C36BB8" w:rsidRDefault="00C36BB8" w:rsidP="00C36BB8">
      <w:proofErr w:type="spellStart"/>
      <w:proofErr w:type="gramStart"/>
      <w:r>
        <w:t>validInput</w:t>
      </w:r>
      <w:proofErr w:type="spellEnd"/>
      <w:r>
        <w:t>()</w:t>
      </w:r>
      <w:proofErr w:type="gramEnd"/>
    </w:p>
    <w:p w14:paraId="1637B2FB" w14:textId="60AE7B27" w:rsidR="00553E28" w:rsidRDefault="00553E28" w:rsidP="00C36BB8">
      <w:r>
        <w:t>Valid = True</w:t>
      </w:r>
    </w:p>
    <w:p w14:paraId="12262B83" w14:textId="5750E2E7" w:rsidR="00553E28" w:rsidRDefault="00553E28" w:rsidP="00C36BB8">
      <w:r>
        <w:t>IF (</w:t>
      </w:r>
      <w:proofErr w:type="spellStart"/>
      <w:r>
        <w:t>input1</w:t>
      </w:r>
      <w:proofErr w:type="spellEnd"/>
      <w:r>
        <w:t xml:space="preserve"> == NULL</w:t>
      </w:r>
      <w:r w:rsidR="00034709">
        <w:t xml:space="preserve"> </w:t>
      </w:r>
      <w:proofErr w:type="gramStart"/>
      <w:r w:rsidR="00034709">
        <w:t xml:space="preserve">AND </w:t>
      </w:r>
      <w:r w:rsidR="00034709" w:rsidRPr="00034709">
        <w:t xml:space="preserve"> </w:t>
      </w:r>
      <w:proofErr w:type="spellStart"/>
      <w:r w:rsidR="00034709">
        <w:t>input1</w:t>
      </w:r>
      <w:proofErr w:type="spellEnd"/>
      <w:proofErr w:type="gramEnd"/>
      <w:r w:rsidR="00034709">
        <w:t xml:space="preserve"> &lt; 1 OR </w:t>
      </w:r>
      <w:proofErr w:type="spellStart"/>
      <w:r w:rsidR="00034709">
        <w:t>input1</w:t>
      </w:r>
      <w:proofErr w:type="spellEnd"/>
      <w:r w:rsidR="00034709">
        <w:t xml:space="preserve"> &gt;100</w:t>
      </w:r>
      <w:r>
        <w:t>)</w:t>
      </w:r>
    </w:p>
    <w:p w14:paraId="122B488C" w14:textId="7CBAB73F" w:rsidR="00553E28" w:rsidRDefault="00553E28" w:rsidP="00553E28">
      <w:pPr>
        <w:ind w:firstLine="720"/>
      </w:pPr>
      <w:r>
        <w:t xml:space="preserve">SET </w:t>
      </w:r>
      <w:proofErr w:type="spellStart"/>
      <w:r>
        <w:t>inputtxt1</w:t>
      </w:r>
      <w:proofErr w:type="spellEnd"/>
      <w:r>
        <w:t xml:space="preserve"> == </w:t>
      </w:r>
      <w:proofErr w:type="spellStart"/>
      <w:r>
        <w:t>visable</w:t>
      </w:r>
      <w:proofErr w:type="spellEnd"/>
      <w:r>
        <w:t xml:space="preserve"> </w:t>
      </w:r>
    </w:p>
    <w:p w14:paraId="0C05069C" w14:textId="20362C9E" w:rsidR="00553E28" w:rsidRDefault="00553E28" w:rsidP="00C36BB8">
      <w:r>
        <w:tab/>
        <w:t>Valid = false</w:t>
      </w:r>
    </w:p>
    <w:p w14:paraId="4E07E703" w14:textId="551D9760" w:rsidR="00553E28" w:rsidRDefault="00553E28" w:rsidP="00C36BB8">
      <w:r>
        <w:t>IF (</w:t>
      </w:r>
      <w:proofErr w:type="spellStart"/>
      <w:r>
        <w:t>input2</w:t>
      </w:r>
      <w:proofErr w:type="spellEnd"/>
      <w:r>
        <w:t xml:space="preserve"> == NULL</w:t>
      </w:r>
      <w:r w:rsidR="00034709">
        <w:t xml:space="preserve"> AND </w:t>
      </w:r>
      <w:proofErr w:type="spellStart"/>
      <w:r w:rsidR="00034709">
        <w:t>input2</w:t>
      </w:r>
      <w:proofErr w:type="spellEnd"/>
      <w:r w:rsidR="00034709">
        <w:t xml:space="preserve"> &lt;1 OR </w:t>
      </w:r>
      <w:proofErr w:type="spellStart"/>
      <w:r w:rsidR="00034709">
        <w:t>input2</w:t>
      </w:r>
      <w:proofErr w:type="spellEnd"/>
      <w:r w:rsidR="00034709">
        <w:t xml:space="preserve"> &gt;10</w:t>
      </w:r>
      <w:r>
        <w:t>)</w:t>
      </w:r>
    </w:p>
    <w:p w14:paraId="2214F4A2" w14:textId="0BB286BF" w:rsidR="00553E28" w:rsidRDefault="00553E28" w:rsidP="00C36BB8">
      <w:r>
        <w:tab/>
        <w:t xml:space="preserve">SET </w:t>
      </w:r>
      <w:proofErr w:type="spellStart"/>
      <w:r>
        <w:t>inputtxt2</w:t>
      </w:r>
      <w:proofErr w:type="spellEnd"/>
      <w:r>
        <w:t xml:space="preserve"> == </w:t>
      </w:r>
      <w:proofErr w:type="spellStart"/>
      <w:r>
        <w:t>visable</w:t>
      </w:r>
      <w:proofErr w:type="spellEnd"/>
    </w:p>
    <w:p w14:paraId="6A3EF10E" w14:textId="6AB36472" w:rsidR="00553E28" w:rsidRDefault="00553E28" w:rsidP="00C36BB8">
      <w:r>
        <w:tab/>
        <w:t>Valid = false</w:t>
      </w:r>
    </w:p>
    <w:p w14:paraId="6D607101" w14:textId="57073DFE" w:rsidR="00553E28" w:rsidRDefault="00553E28" w:rsidP="00553E28">
      <w:r>
        <w:t>IF (</w:t>
      </w:r>
      <w:proofErr w:type="spellStart"/>
      <w:r>
        <w:t>input3</w:t>
      </w:r>
      <w:proofErr w:type="spellEnd"/>
      <w:r>
        <w:t>== NULL</w:t>
      </w:r>
      <w:r w:rsidR="00034709">
        <w:t xml:space="preserve"> AND </w:t>
      </w:r>
      <w:proofErr w:type="spellStart"/>
      <w:r w:rsidR="00034709">
        <w:t>input3</w:t>
      </w:r>
      <w:proofErr w:type="spellEnd"/>
      <w:r w:rsidR="00034709">
        <w:t xml:space="preserve"> &lt; 1</w:t>
      </w:r>
      <w:r>
        <w:t>)</w:t>
      </w:r>
    </w:p>
    <w:p w14:paraId="27DC2D0C" w14:textId="77777777" w:rsidR="00553E28" w:rsidRDefault="00553E28" w:rsidP="00553E28">
      <w:r>
        <w:tab/>
        <w:t xml:space="preserve">SET </w:t>
      </w:r>
      <w:proofErr w:type="spellStart"/>
      <w:r>
        <w:t>inputtxt2</w:t>
      </w:r>
      <w:proofErr w:type="spellEnd"/>
      <w:r>
        <w:t xml:space="preserve"> == </w:t>
      </w:r>
      <w:proofErr w:type="spellStart"/>
      <w:r>
        <w:t>visable</w:t>
      </w:r>
      <w:proofErr w:type="spellEnd"/>
    </w:p>
    <w:p w14:paraId="75B88B9C" w14:textId="6BB817FB" w:rsidR="00034709" w:rsidRDefault="00553E28" w:rsidP="00C36BB8">
      <w:r>
        <w:tab/>
        <w:t>Valid = false</w:t>
      </w:r>
      <w:r w:rsidR="00034709">
        <w:t xml:space="preserve"> </w:t>
      </w:r>
    </w:p>
    <w:p w14:paraId="5F9E44B7" w14:textId="6A090FA9" w:rsidR="00553E28" w:rsidRDefault="00553E28" w:rsidP="00C36BB8">
      <w:r>
        <w:t>IF (valid == True)</w:t>
      </w:r>
    </w:p>
    <w:p w14:paraId="0390C1B0" w14:textId="438E81F8" w:rsidR="00553E28" w:rsidRDefault="00553E28" w:rsidP="00553E28">
      <w:pPr>
        <w:ind w:firstLine="720"/>
      </w:pPr>
      <w:r>
        <w:t>Open sim</w:t>
      </w:r>
    </w:p>
    <w:p w14:paraId="0C5A4CDF" w14:textId="77777777" w:rsidR="00034709" w:rsidRDefault="00034709" w:rsidP="00C36BB8"/>
    <w:p w14:paraId="7F43BD2E" w14:textId="6ED1D403" w:rsidR="00034709" w:rsidRDefault="00034709" w:rsidP="00C36BB8">
      <w:r>
        <w:t>Script #3</w:t>
      </w:r>
    </w:p>
    <w:p w14:paraId="185ACF5D" w14:textId="7C53EC11" w:rsidR="00034709" w:rsidRDefault="00BF0281" w:rsidP="00C36BB8">
      <w:r>
        <w:t>Spreader</w:t>
      </w:r>
    </w:p>
    <w:p w14:paraId="259DA5C5" w14:textId="3AAAABBA" w:rsidR="00936452" w:rsidRDefault="00936452" w:rsidP="00C36BB8">
      <w:proofErr w:type="spellStart"/>
      <w:r>
        <w:t>PopulationsRatio</w:t>
      </w:r>
      <w:proofErr w:type="spellEnd"/>
      <w:r>
        <w:t xml:space="preserve"> = [</w:t>
      </w:r>
      <w:r>
        <w:rPr>
          <w:rFonts w:ascii="Consolas" w:hAnsi="Consolas" w:cs="Consolas"/>
          <w:color w:val="000000"/>
          <w:sz w:val="19"/>
          <w:szCs w:val="19"/>
        </w:rPr>
        <w:t>5, 15, 50, 30</w:t>
      </w:r>
      <w:r>
        <w:t>]</w:t>
      </w:r>
    </w:p>
    <w:p w14:paraId="7054C50B" w14:textId="6DA41AD8" w:rsidR="00936452" w:rsidRDefault="00936452" w:rsidP="00C36BB8">
      <w:r>
        <w:t>Populations = array</w:t>
      </w:r>
    </w:p>
    <w:p w14:paraId="7548319C" w14:textId="77777777" w:rsidR="00936452" w:rsidRDefault="00936452" w:rsidP="00C36BB8"/>
    <w:p w14:paraId="4BA6B3E6" w14:textId="2D07CAFD" w:rsidR="00936452" w:rsidRDefault="00936452" w:rsidP="00C36BB8">
      <w:r>
        <w:t xml:space="preserve">FUNCTION </w:t>
      </w:r>
      <w:proofErr w:type="spellStart"/>
      <w:proofErr w:type="gramStart"/>
      <w:r>
        <w:t>definingPopulaiton</w:t>
      </w:r>
      <w:proofErr w:type="spellEnd"/>
      <w:r>
        <w:t>()</w:t>
      </w:r>
      <w:proofErr w:type="gramEnd"/>
    </w:p>
    <w:p w14:paraId="555059E4" w14:textId="3DF66EFD" w:rsidR="00936452" w:rsidRDefault="00936452" w:rsidP="00C36BB8">
      <w:r>
        <w:t>For (</w:t>
      </w:r>
      <w:proofErr w:type="spellStart"/>
      <w:r>
        <w:t>i</w:t>
      </w:r>
      <w:proofErr w:type="spellEnd"/>
      <w:r>
        <w:t xml:space="preserve"> = 0; </w:t>
      </w:r>
      <w:proofErr w:type="spellStart"/>
      <w:r>
        <w:t>i</w:t>
      </w:r>
      <w:proofErr w:type="spellEnd"/>
      <w:r>
        <w:t xml:space="preserve">-4; </w:t>
      </w:r>
      <w:proofErr w:type="spellStart"/>
      <w:r>
        <w:t>i</w:t>
      </w:r>
      <w:proofErr w:type="spellEnd"/>
      <w:r>
        <w:t>++)</w:t>
      </w:r>
    </w:p>
    <w:p w14:paraId="6D186F7F" w14:textId="5BAA0C10" w:rsidR="00936452" w:rsidRDefault="00936452" w:rsidP="00B24AAA">
      <w:pPr>
        <w:ind w:firstLine="720"/>
      </w:pPr>
      <w:r>
        <w:t>Population[</w:t>
      </w:r>
      <w:proofErr w:type="spellStart"/>
      <w:r>
        <w:t>i</w:t>
      </w:r>
      <w:proofErr w:type="spellEnd"/>
      <w:r>
        <w:t xml:space="preserve">] = </w:t>
      </w:r>
      <w:proofErr w:type="spellStart"/>
      <w:r>
        <w:t>totalPopulation</w:t>
      </w:r>
      <w:proofErr w:type="spellEnd"/>
      <w:r>
        <w:t xml:space="preserve"> *10000)* </w:t>
      </w:r>
      <w:proofErr w:type="spellStart"/>
      <w:r>
        <w:t>populationRatio</w:t>
      </w:r>
      <w:proofErr w:type="spellEnd"/>
      <w:r>
        <w:t>[</w:t>
      </w:r>
      <w:proofErr w:type="spellStart"/>
      <w:r>
        <w:t>i</w:t>
      </w:r>
      <w:proofErr w:type="spellEnd"/>
      <w:r>
        <w:t>]</w:t>
      </w:r>
    </w:p>
    <w:p w14:paraId="408ABF29" w14:textId="27B7577D" w:rsidR="00936452" w:rsidRDefault="00FE2ED7" w:rsidP="00C36BB8">
      <w:r>
        <w:lastRenderedPageBreak/>
        <w:t xml:space="preserve">FUNCTION </w:t>
      </w:r>
      <w:proofErr w:type="gramStart"/>
      <w:r>
        <w:t>spreader()</w:t>
      </w:r>
      <w:proofErr w:type="gramEnd"/>
    </w:p>
    <w:p w14:paraId="6057E9F5" w14:textId="15160461" w:rsidR="00FE2ED7" w:rsidRDefault="00FE2ED7" w:rsidP="00C36BB8"/>
    <w:p w14:paraId="4BE22399" w14:textId="77777777" w:rsidR="00034709" w:rsidRDefault="00034709" w:rsidP="00C36BB8"/>
    <w:p w14:paraId="3D7C74C1" w14:textId="77777777" w:rsidR="00034709" w:rsidRDefault="00034709" w:rsidP="00C36BB8"/>
    <w:p w14:paraId="6A97F796" w14:textId="77777777" w:rsidR="00034709" w:rsidRDefault="00034709" w:rsidP="00C36BB8"/>
    <w:p w14:paraId="63022FC6" w14:textId="77777777" w:rsidR="00034709" w:rsidRDefault="00034709" w:rsidP="00C36BB8"/>
    <w:p w14:paraId="65EFA98D" w14:textId="77777777" w:rsidR="00034709" w:rsidRDefault="00034709" w:rsidP="00C36BB8"/>
    <w:p w14:paraId="741C5EC4" w14:textId="77777777" w:rsidR="00C36BB8" w:rsidRDefault="00C36BB8" w:rsidP="00C36BB8">
      <w:pPr>
        <w:rPr>
          <w:sz w:val="28"/>
          <w:u w:val="single"/>
        </w:rPr>
      </w:pPr>
    </w:p>
    <w:p w14:paraId="14549810" w14:textId="77777777" w:rsidR="00034709" w:rsidRPr="005873CD" w:rsidRDefault="00034709" w:rsidP="00C36BB8">
      <w:pPr>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w:t>
      </w:r>
      <w:proofErr w:type="spellStart"/>
      <w:r w:rsidR="008073BF">
        <w:t>C1</w:t>
      </w:r>
      <w:proofErr w:type="spellEnd"/>
      <w:r w:rsidR="008073BF">
        <w:t xml:space="preserve"> </w:t>
      </w:r>
      <w:proofErr w:type="spellStart"/>
      <w:r w:rsidR="008073BF">
        <w:t>C2</w:t>
      </w:r>
      <w:proofErr w:type="spellEnd"/>
      <w:r w:rsidR="008073BF">
        <w:t xml:space="preserve"> and </w:t>
      </w:r>
      <w:proofErr w:type="spellStart"/>
      <w:r w:rsidR="008073BF">
        <w:t>C3</w:t>
      </w:r>
      <w:proofErr w:type="spellEnd"/>
      <w:r w:rsidR="008073BF">
        <w:t xml:space="preserve">. </w:t>
      </w:r>
      <w:proofErr w:type="spellStart"/>
      <w:r w:rsidR="008073BF">
        <w:t>C1</w:t>
      </w:r>
      <w:proofErr w:type="spellEnd"/>
      <w:r w:rsidR="008073BF">
        <w:t xml:space="preserve"> is going to be light green the purp</w:t>
      </w:r>
      <w:r w:rsidR="007D6BD2">
        <w:t xml:space="preserve">ose to compliment the other colours. </w:t>
      </w:r>
      <w:proofErr w:type="spellStart"/>
      <w:r w:rsidR="007D6BD2">
        <w:t>C2</w:t>
      </w:r>
      <w:proofErr w:type="spellEnd"/>
      <w:r w:rsidR="007D6BD2">
        <w:t xml:space="preserve"> will be used for any buttons or cities and will be a light blue this is to go nicely with both </w:t>
      </w:r>
      <w:proofErr w:type="spellStart"/>
      <w:r w:rsidR="007D6BD2">
        <w:t>C1</w:t>
      </w:r>
      <w:proofErr w:type="spellEnd"/>
      <w:r w:rsidR="007D6BD2">
        <w:t xml:space="preserve"> which is green and </w:t>
      </w:r>
      <w:proofErr w:type="spellStart"/>
      <w:r w:rsidR="007D6BD2">
        <w:t>C3</w:t>
      </w:r>
      <w:proofErr w:type="spellEnd"/>
      <w:r w:rsidR="007D6BD2">
        <w:t xml:space="preserve"> which will be red. </w:t>
      </w:r>
      <w:proofErr w:type="spellStart"/>
      <w:r w:rsidR="007D6BD2">
        <w:t>C3</w:t>
      </w:r>
      <w:proofErr w:type="spellEnd"/>
      <w:r w:rsidR="007D6BD2">
        <w:t xml:space="preserve">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1F88B75" w:rsidR="00F36790" w:rsidRDefault="00F36790"/>
    <w:p w14:paraId="670AF0C7" w14:textId="6C9DA9FF" w:rsidR="0013601C" w:rsidRDefault="0013601C">
      <w:r>
        <w:br w:type="page"/>
      </w:r>
    </w:p>
    <w:p w14:paraId="778F8DC0" w14:textId="77777777" w:rsidR="0013601C" w:rsidRPr="00BB09A7" w:rsidRDefault="0013601C"/>
    <w:p w14:paraId="03EAD0DD" w14:textId="77777777" w:rsidR="00F36790" w:rsidRDefault="00F36790" w:rsidP="00F36790">
      <w:pPr>
        <w:pStyle w:val="Heading2"/>
      </w:pPr>
      <w:r>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58243"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704442" w:rsidRPr="00F36790" w:rsidRDefault="00704442"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704442" w:rsidRPr="00F36790" w:rsidRDefault="00704442"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704442" w:rsidRPr="00AF2C98" w:rsidRDefault="00704442"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14" o:spid="_x0000_s1030" style="position:absolute;margin-left:-36.5pt;margin-top:20.95pt;width:532.5pt;height:370.5pt;z-index:251658243"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DQcMA&#10;AADaAAAADwAAAGRycy9kb3ducmV2LnhtbESPQWvCQBSE74X+h+UVvNVNhapEVymFQlF7UINen9ln&#10;Nph9G7Orif++Kwgeh5n5hpnOO1uJKzW+dKzgo5+AIM6dLrlQkG1/3scgfEDWWDkmBTfyMJ+9vkwx&#10;1a7lNV03oRARwj5FBSaEOpXS54Ys+r6riaN3dI3FEGVTSN1gG+G2koMkGUqLJccFgzV9G8pPm4tV&#10;cMrMYH/4PC+W6792QefRKtkdcqV6b93XBESgLjzDj/avVjCC+5V4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gDQcMAAADaAAAADwAAAAAAAAAAAAAAAACYAgAAZHJzL2Rv&#10;d25yZXYueG1sUEsFBgAAAAAEAAQA9QAAAIgDAAAAAA==&#10;" fillcolor="#d6e3bc [1302]" strokecolor="black [3213]" strokeweight="2pt"/>
                <v:rect id="Rectangle 12" o:spid="_x0000_s1032" style="position:absolute;left:7642;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r/9MQA&#10;AADbAAAADwAAAGRycy9kb3ducmV2LnhtbERPTWvCQBC9C/0PyxR6Ed1UpbWpq4gg2IMHtYjHaXaa&#10;xGZnw+42if31riD0No/3ObNFZyrRkPOlZQXPwwQEcWZ1ybmCz8N6MAXhA7LGyjIpuJCHxfyhN8NU&#10;25Z31OxDLmII+xQVFCHUqZQ+K8igH9qaOHLf1hkMEbpcaodtDDeVHCXJizRYcmwosKZVQdnP/tco&#10;eDueX7u6PYxdv/2YNH/byfnLnJR6euyW7yACdeFffHdvdJw/gtsv8Q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6//TEAAAA2wAAAA8AAAAAAAAAAAAAAAAAmAIAAGRycy9k&#10;b3ducmV2LnhtbFBLBQYAAAAABAAEAPUAAACJAwAAAAA=&#10;" fillcolor="#b8cce4 [1300]" strokecolor="#b8cce4 [1300]" strokeweight="2pt">
                  <v:textbox>
                    <w:txbxContent>
                      <w:p w14:paraId="79DE6FBF" w14:textId="77777777" w:rsidR="00704442" w:rsidRPr="00F36790" w:rsidRDefault="00704442"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NngMQA&#10;AADbAAAADwAAAGRycy9kb3ducmV2LnhtbERPTUvDQBC9C/0PyxS8iNlUo9Y02yCCoIcebEV6HLPT&#10;JG12NuyuSfTXu4LgbR7vc4pyMp0YyPnWsoJFkoIgrqxuuVbwtnu6XILwAVljZ5kUfJGHcj07KzDX&#10;duRXGrahFjGEfY4KmhD6XEpfNWTQJ7YnjtzBOoMhQldL7XCM4aaTV2l6Kw22HBsa7Omxoeq0/TQK&#10;7t+Pd1M/7q7dxfiSDd+b7Phh9kqdz6eHFYhAU/gX/7mfdZx/A7+/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Z4DEAAAA2wAAAA8AAAAAAAAAAAAAAAAAmAIAAGRycy9k&#10;b3ducmV2LnhtbFBLBQYAAAAABAAEAPUAAACJAwAAAAA=&#10;" fillcolor="#b8cce4 [1300]" strokecolor="#b8cce4 [1300]" strokeweight="2pt">
                  <v:textbox>
                    <w:txbxContent>
                      <w:p w14:paraId="6137A839" w14:textId="77777777" w:rsidR="00704442" w:rsidRPr="00F36790" w:rsidRDefault="00704442"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632F2062" w14:textId="77777777" w:rsidR="00704442" w:rsidRPr="00AF2C98" w:rsidRDefault="00704442"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658260"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37E5342"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658259"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41AAE7" id="Straight Arrow Connector 55" o:spid="_x0000_s1026" type="#_x0000_t32" style="position:absolute;margin-left:159.3pt;margin-top:12.8pt;width:58.2pt;height:128.7pt;flip:x y;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658263"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11C389" id="Straight Arrow Connector 59" o:spid="_x0000_s1026" type="#_x0000_t32" style="position:absolute;margin-left:64.35pt;margin-top:24.75pt;width:13pt;height:55.9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658265"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874338" id="Straight Arrow Connector 61" o:spid="_x0000_s1026" type="#_x0000_t32" style="position:absolute;margin-left:143.25pt;margin-top:22.3pt;width:12.25pt;height:155.5pt;flip:x y;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658262"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704442" w:rsidRDefault="00704442">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5" type="#_x0000_t202" style="position:absolute;margin-left:-3.05pt;margin-top:4.35pt;width:133.3pt;height:101.8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704442" w:rsidRDefault="00704442">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658261"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704442" w:rsidRDefault="00704442">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6" type="#_x0000_t202" style="position:absolute;margin-left:170.05pt;margin-top:14.3pt;width:160.1pt;height:73.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704442" w:rsidRDefault="00704442">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658264"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704442" w:rsidRDefault="00704442">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7" type="#_x0000_t202" style="position:absolute;margin-left:57.45pt;margin-top:101.45pt;width:209.9pt;height:65.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704442" w:rsidRDefault="00704442">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58244"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704442" w:rsidRPr="00F36790" w:rsidRDefault="00704442"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704442" w:rsidRPr="00F36790" w:rsidRDefault="00704442"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704442" w:rsidRPr="00F36790" w:rsidRDefault="00704442"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704442" w:rsidRPr="00D44A33" w:rsidRDefault="00704442"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704442" w:rsidRPr="00D44A33" w:rsidRDefault="00704442"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704442" w:rsidRPr="00D44A33" w:rsidRDefault="00704442">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38" style="position:absolute;margin-left:-29.8pt;margin-top:3.6pt;width:532.5pt;height:370.5pt;z-index:251658244"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21" o:spid="_x0000_s1040"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4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xM8UA&#10;AADbAAAADwAAAGRycy9kb3ducmV2LnhtbESPW2vCQBSE3wv9D8sp9K1uGqiW6CpSEMTLgxfq6zF7&#10;zAazZ2N2Nem/7wqCj8PMfMOMJp2txI0aXzpW8NlLQBDnTpdcKNjvZh/fIHxA1lg5JgV/5GEyfn0Z&#10;YaZdyxu6bUMhIoR9hgpMCHUmpc8NWfQ9VxNH7+QaiyHKppC6wTbCbSXTJOlLiyXHBYM1/RjKz9ur&#10;VXDem/Rw/Loslpt1u6DLYJX8HnOl3t+66RBEoC48w4/2XCtIU7h/iT9Aj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bEzxQAAANsAAAAPAAAAAAAAAAAAAAAAAJgCAABkcnMv&#10;ZG93bnJldi54bWxQSwUGAAAAAAQABAD1AAAAigMAAAAA&#10;" fillcolor="#d6e3bc [1302]" strokecolor="black [3213]" strokeweight="2pt"/>
                    <v:rect id="Rectangle 23" o:spid="_x0000_s1042" style="position:absolute;left:2320;top:2183;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Q0scA&#10;AADbAAAADwAAAGRycy9kb3ducmV2LnhtbESPT2vCQBTE74LfYXmFXkQ3/kFr6ipSKNhDD1URj6/Z&#10;ZxLNvg272yT203cLhR6HmfkNs9p0phINOV9aVjAeJSCIM6tLzhUcD6/DJxA+IGusLJOCO3nYrPu9&#10;FabatvxBzT7kIkLYp6igCKFOpfRZQQb9yNbE0btYZzBE6XKpHbYRbio5SZK5NFhyXCiwppeCstv+&#10;yyhYnq6Lrm4PUzdo32bN9/vs+mnOSj0+dNtnEIG68B/+a++0gskUfr/EH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akNLHAAAA2wAAAA8AAAAAAAAAAAAAAAAAmAIAAGRy&#10;cy9kb3ducmV2LnhtbFBLBQYAAAAABAAEAPUAAACMAwAAAAA=&#10;" fillcolor="#b8cce4 [1300]" strokecolor="#b8cce4 [1300]" strokeweight="2pt">
                      <v:textbox>
                        <w:txbxContent>
                          <w:p w14:paraId="31C01042" w14:textId="77777777" w:rsidR="00704442" w:rsidRPr="00F36790" w:rsidRDefault="00704442"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IpscA&#10;AADbAAAADwAAAGRycy9kb3ducmV2LnhtbESPQWvCQBSE74X+h+UVvBTd1AZbo6uIUKiHHtQiPT6z&#10;zyQ2+zbsrknqr+8WCh6HmfmGmS97U4uWnK8sK3gaJSCIc6srLhR87t+GryB8QNZYWyYFP+Rhubi/&#10;m2OmbcdbanehEBHCPkMFZQhNJqXPSzLoR7Yhjt7JOoMhSldI7bCLcFPLcZJMpMGK40KJDa1Lyr93&#10;F6Ngeji/9E23f3aP3SZtrx/p+Wi+lBo89KsZiEB9uIX/2+9awTiFvy/x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zCKbHAAAA2wAAAA8AAAAAAAAAAAAAAAAAmAIAAGRy&#10;cy9kb3ducmV2LnhtbFBLBQYAAAAABAAEAPUAAACMAwAAAAA=&#10;" fillcolor="#b8cce4 [1300]" strokecolor="#b8cce4 [1300]" strokeweight="2pt">
                      <v:textbox>
                        <w:txbxContent>
                          <w:p w14:paraId="1DA0A208" w14:textId="77777777" w:rsidR="00704442" w:rsidRPr="00F36790" w:rsidRDefault="00704442"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zSscA&#10;AADbAAAADwAAAGRycy9kb3ducmV2LnhtbESPT2vCQBTE74LfYXmFXkQ3VdGaukopFOyhB/8gHl+z&#10;zySafRt2t0naT98tCB6HmfkNs1x3phINOV9aVvA0SkAQZ1aXnCs47N+HzyB8QNZYWSYFP+Rhver3&#10;lphq2/KWml3IRYSwT1FBEUKdSumzggz6ka2Jo3e2zmCI0uVSO2wj3FRynCQzabDkuFBgTW8FZdfd&#10;t1GwOF7mXd3uJ27Qfkyb38/p5cuclHp86F5fQATqwj18a2+0gvEM/r/EH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M0rHAAAA2wAAAA8AAAAAAAAAAAAAAAAAmAIAAGRy&#10;cy9kb3ducmV2LnhtbFBLBQYAAAAABAAEAPUAAACMAwAAAAA=&#10;" fillcolor="#b8cce4 [1300]" strokecolor="#b8cce4 [1300]" strokeweight="2pt">
                    <v:textbox>
                      <w:txbxContent>
                        <w:p w14:paraId="3AE5202B" w14:textId="77777777" w:rsidR="00704442" w:rsidRPr="00F36790" w:rsidRDefault="00704442"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11D7C16D" w14:textId="77777777" w:rsidR="00704442" w:rsidRPr="00D44A33" w:rsidRDefault="00704442"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14:paraId="0F9906C9" w14:textId="77777777" w:rsidR="00704442" w:rsidRPr="00D44A33" w:rsidRDefault="00704442"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A001C32" w14:textId="77777777" w:rsidR="00704442" w:rsidRPr="00D44A33" w:rsidRDefault="00704442">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658267"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704442" w:rsidRDefault="00704442">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1" o:spid="_x0000_s1048" style="position:absolute;margin-left:334.7pt;margin-top:20.9pt;width:156.2pt;height:406.7pt;z-index:251658267;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type id="_x0000_t32" coordsize="21600,21600" o:spt="32" o:oned="t" path="m,l21600,21600e" filled="f">
                  <v:path arrowok="t" fillok="f" o:connecttype="none"/>
                  <o:lock v:ext="edit" shapetype="t"/>
                </v:shapetype>
                <v:shape id="Straight Arrow Connector 67" o:spid="_x0000_s1049" type="#_x0000_t32" style="position:absolute;top:28109;width:4374;height:107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ksMAAADbAAAADwAAAGRycy9kb3ducmV2LnhtbESPQWsCMRSE70L/Q3iF3jSrRS1bo4gg&#10;6KFI1bbXR/LcXbp5WTZP3f57IxQ8DjPzDTNbdL5WF2pjFdjAcJCBIrbBVVwYOB7W/TdQUZAd1oHJ&#10;wB9FWMyfejPMXbjyJ132UqgE4ZijgVKkybWOtiSPcRAa4uSdQutRkmwL7Vq8Jriv9SjLJtpjxWmh&#10;xIZWJdnf/dkbOIfTx/LLTV+/hz+ytZVsd2THxrw8d8t3UEKdPML/7Y0zMJnC/Uv6AX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EHZLDAAAA2wAAAA8AAAAAAAAAAAAA&#10;AAAAoQIAAGRycy9kb3ducmV2LnhtbFBLBQYAAAAABAAEAPkAAACRAwAAAAA=&#10;" strokecolor="#4579b8 [3044]">
                  <v:stroke endarrow="open"/>
                </v:shape>
                <v:shape id="Straight Arrow Connector 68" o:spid="_x0000_s1050" type="#_x0000_t32" style="position:absolute;left:3013;top:13519;width:1361;height:253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J4MAAAADbAAAADwAAAGRycy9kb3ducmV2LnhtbERPTWsCMRC9C/6HMEJvmrWlWrZGkYKg&#10;B5Gq1euQjLtLN5NlM+r675uD0OPjfc8Wna/VjdpYBTYwHmWgiG1wFRcGjofV8ANUFGSHdWAy8KAI&#10;i3m/N8PchTt/020vhUohHHM0UIo0udbRluQxjkJDnLhLaD1Kgm2hXYv3FO5r/ZplE+2x4tRQYkNf&#10;Jdnf/dUbuIbLdvnjpm+n8Vk2tpLNjuy7MS+DbvkJSqiTf/HTvXYGJmls+pJ+gJ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bieDAAAAA2wAAAA8AAAAAAAAAAAAAAAAA&#10;oQIAAGRycy9kb3ducmV2LnhtbFBLBQYAAAAABAAEAPkAAACOAwAAAAA=&#10;" strokecolor="#4579b8 [3044]">
                  <v:stroke endarrow="open"/>
                </v:shape>
                <v:shape id="Straight Arrow Connector 69" o:spid="_x0000_s1051" type="#_x0000_t32" style="position:absolute;left:4374;width:874;height:38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Text Box 66" o:spid="_x0000_s1052" type="#_x0000_t202" style="position:absolute;left:-5544;top:38908;width:19837;height:1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14:paraId="45C21462" w14:textId="77777777" w:rsidR="00704442" w:rsidRDefault="00704442">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658266"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704442" w:rsidRDefault="00704442">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53" style="position:absolute;margin-left:16.1pt;margin-top:9.45pt;width:199.65pt;height:416.95pt;z-index:251658266;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8bkcQAAADbAAAADwAAAGRycy9kb3ducmV2LnhtbESPzWoCQRCE74LvMLTgTWeNRMPGUUQI&#10;6CGE+JNcm5l2d3GnZ9lpdfP2mUDAY1FVX1GLVedrdaM2VoENTMYZKGIbXMWFgePhbfQCKgqywzow&#10;GfihCKtlv7fA3IU7f9JtL4VKEI45GihFmlzraEvyGMehIU7eObQeJcm20K7Fe4L7Wj9l2Ux7rDgt&#10;lNjQpiR72V+9gWs4v69Pbj79mnzLzlay+yD7bMxw0K1fQQl18gj/t7fOwGwK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uRxAAAANsAAAAPAAAAAAAAAAAA&#10;AAAAAKECAABkcnMvZG93bnJldi54bWxQSwUGAAAAAAQABAD5AAAAkgMAAAAA&#10;" strokecolor="#4579b8 [3044]">
                  <v:stroke endarrow="open"/>
                </v:shape>
                <v:shape id="Straight Arrow Connector 64" o:spid="_x0000_s1055" type="#_x0000_t32" style="position:absolute;left:-9241;top:15301;width:5188;height:265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aD5cQAAADbAAAADwAAAGRycy9kb3ducmV2LnhtbESPzWoCQRCE7wHfYWjBW5w1URM2jiKB&#10;gB4kqPm5NjPt7pKdnmWn1fXtnYDgsaiqr6jZovO1OlEbq8AGRsMMFLENruLCwNf+4/EVVBRkh3Vg&#10;MnChCIt572GGuQtn3tJpJ4VKEI45GihFmlzraEvyGIehIU7eIbQeJcm20K7Fc4L7Wj9l2VR7rDgt&#10;lNjQe0n2b3f0Bo7hsFl+u5fnn9GvrG0l60+yE2MG/W75Bkqok3v41l45A9Mx/H9JP0DP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oPlxAAAANsAAAAPAAAAAAAAAAAA&#10;AAAAAKECAABkcnMvZG93bnJldi54bWxQSwUGAAAAAAQABAD5AAAAkgMAAAAA&#10;" strokecolor="#4579b8 [3044]">
                  <v:stroke endarrow="open"/>
                </v:shape>
                <v:shape id="Straight Arrow Connector 65" o:spid="_x0000_s1056" type="#_x0000_t32" style="position:absolute;left:-6031;top:1419;width:1978;height:40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mfsMAAADbAAAADwAAAGRycy9kb3ducmV2LnhtbESPzWoCQRCE74LvMHTAm86aoIaNo4gQ&#10;iIcgan6uzUy7u2SnZ9lpdX37jCB4LKrqK2q+7HytztTGKrCB8SgDRWyDq7gw8HV4H76CioLssA5M&#10;Bq4UYbno9+aYu3DhHZ33UqgE4ZijgVKkybWOtiSPcRQa4uQdQ+tRkmwL7Vq8JLiv9XOWTbXHitNC&#10;iQ2tS7J/+5M3cArHz9W3m738jH9lYyvZbMlOjBk8das3UEKdPML39oczMJ3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aJn7DAAAA2wAAAA8AAAAAAAAAAAAA&#10;AAAAoQIAAGRycy9kb3ducmV2LnhtbFBLBQYAAAAABAAEAPkAAACRAwAAAAA=&#10;" strokecolor="#4579b8 [3044]">
                  <v:stroke endarrow="open"/>
                </v:shape>
                <v:shape id="Text Box 62" o:spid="_x0000_s1057" type="#_x0000_t202" style="position:absolute;left:-16731;top:41828;width:25355;height:1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14:paraId="077FD85C" w14:textId="77777777" w:rsidR="00704442" w:rsidRDefault="00704442">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658282"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704442" w:rsidRPr="00F36790" w:rsidRDefault="00704442"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58" style="position:absolute;margin-left:-24.75pt;margin-top:5.7pt;width:85.65pt;height:34.4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704442" w:rsidRPr="00F36790" w:rsidRDefault="00704442"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6582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704442" w:rsidRDefault="00704442"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1" o:spid="_x0000_s1059" style="position:absolute;margin-left:-56.25pt;margin-top:14.75pt;width:156.2pt;height:218.25pt;z-index:2516582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BpcEA&#10;AADbAAAADwAAAGRycy9kb3ducmV2LnhtbESPQUsDMRSE74L/ITzBm5u1B9ldmxaVKkJPbcXzY/Oa&#10;BDcvS5Ju139vhEKPw8x8wyzXsx/ERDG5wAoeqxoEcR+0Y6Pg6/D+0IBIGVnjEJgU/FKC9er2Zomd&#10;Dmfe0bTPRhQIpw4V2JzHTsrUW/KYqjASF+8YosdcZDRSRzwXuB/koq6fpEfHZcHiSG+W+p/9ySvY&#10;vJrW9A1Gu2m0c9P8fdyaD6Xu7+aXZxCZ5nwNX9qfWkHbwv+X8g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waXBAAAA2wAAAA8AAAAAAAAAAAAAAAAAmAIAAGRycy9kb3du&#10;cmV2LnhtbFBLBQYAAAAABAAEAPUAAACGAwAAAAA=&#10;" fillcolor="white [3201]" strokeweight=".5pt">
                  <v:textbox>
                    <w:txbxContent>
                      <w:p w14:paraId="25DA907B" w14:textId="77777777" w:rsidR="00704442" w:rsidRDefault="00704442"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k/8UAAADcAAAADwAAAGRycy9kb3ducmV2LnhtbESPTWvCQBCG74X+h2UKvdVNxZYSXUUq&#10;hRahJSqItzE7JsHsbNjdmvjvnUOhtxnm/Xhmthhcqy4UYuPZwPMoA0VcettwZWC3/Xh6AxUTssXW&#10;Mxm4UoTF/P5uhrn1PRd02aRKSQjHHA3UKXW51rGsyWEc+Y5YbicfHCZZQ6VtwF7CXavHWfaqHTYs&#10;DTV29F5Ted78OilZTYqX9X59nFCx/OmPX4fvFA7GPD4MyymoREP6F/+5P63gZ4Iv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Pk/8UAAADcAAAADwAAAAAAAAAA&#10;AAAAAAChAgAAZHJzL2Rvd25yZXYueG1sUEsFBgAAAAAEAAQA+QAAAJMDA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58246"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1"/>
                    </pic:cNvPr>
                    <pic:cNvPicPr>
                      <a:picLocks noChangeAspect="1" noChangeArrowheads="1"/>
                    </pic:cNvPicPr>
                  </pic:nvPicPr>
                  <pic:blipFill>
                    <a:blip r:embed="rId22" cstate="print">
                      <a:extLst>
                        <a:ext uri="{BEBA8EAE-BF5A-486C-A8C5-ECC9F3942E4B}">
                          <a14:imgProps xmlns:a14="http://schemas.microsoft.com/office/drawing/2010/main">
                            <a14:imgLayer r:embed="rId23">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58245"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704442" w:rsidRPr="00BB09A7" w:rsidRDefault="00704442" w:rsidP="00BB09A7">
                            <w:pPr>
                              <w:spacing w:after="180" w:line="240" w:lineRule="auto"/>
                              <w:rPr>
                                <w:rFonts w:ascii="Arial" w:eastAsia="Times New Roman" w:hAnsi="Arial" w:cs="Arial"/>
                                <w:color w:val="222222"/>
                                <w:sz w:val="27"/>
                                <w:szCs w:val="27"/>
                                <w:lang w:eastAsia="en-GB"/>
                              </w:rPr>
                            </w:pPr>
                          </w:p>
                          <w:p w14:paraId="62DFE854" w14:textId="77777777" w:rsidR="00704442" w:rsidRDefault="00704442"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62" style="position:absolute;margin-left:-46.9pt;margin-top:49.4pt;width:532.5pt;height:370.5pt;z-index:-2516582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704442" w:rsidRPr="00BB09A7" w:rsidRDefault="00704442" w:rsidP="00BB09A7">
                      <w:pPr>
                        <w:spacing w:after="180" w:line="240" w:lineRule="auto"/>
                        <w:rPr>
                          <w:rFonts w:ascii="Arial" w:eastAsia="Times New Roman" w:hAnsi="Arial" w:cs="Arial"/>
                          <w:color w:val="222222"/>
                          <w:sz w:val="27"/>
                          <w:szCs w:val="27"/>
                          <w:lang w:eastAsia="en-GB"/>
                        </w:rPr>
                      </w:pPr>
                    </w:p>
                    <w:p w14:paraId="62DFE854" w14:textId="77777777" w:rsidR="00704442" w:rsidRDefault="00704442"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658283"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704442" w:rsidRPr="00F36790" w:rsidRDefault="00704442"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63" style="position:absolute;margin-left:-42.75pt;margin-top:12.4pt;width:85.65pt;height:34.4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704442" w:rsidRPr="00F36790" w:rsidRDefault="00704442"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658268"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704442" w14:paraId="24E1E8DD" w14:textId="77777777" w:rsidTr="00481B9D">
                              <w:tc>
                                <w:tcPr>
                                  <w:tcW w:w="2093" w:type="dxa"/>
                                </w:tcPr>
                                <w:p w14:paraId="66B5BC08" w14:textId="77777777" w:rsidR="00704442" w:rsidRDefault="00704442">
                                  <w:pPr>
                                    <w:rPr>
                                      <w:b/>
                                    </w:rPr>
                                  </w:pPr>
                                </w:p>
                              </w:tc>
                              <w:tc>
                                <w:tcPr>
                                  <w:tcW w:w="709" w:type="dxa"/>
                                </w:tcPr>
                                <w:p w14:paraId="64FB6302" w14:textId="77777777" w:rsidR="00704442" w:rsidRDefault="00704442">
                                  <w:pPr>
                                    <w:rPr>
                                      <w:b/>
                                    </w:rPr>
                                  </w:pPr>
                                  <w:r>
                                    <w:rPr>
                                      <w:b/>
                                    </w:rPr>
                                    <w:t>%</w:t>
                                  </w:r>
                                </w:p>
                              </w:tc>
                              <w:tc>
                                <w:tcPr>
                                  <w:tcW w:w="913" w:type="dxa"/>
                                </w:tcPr>
                                <w:p w14:paraId="1B123758" w14:textId="77777777" w:rsidR="00704442" w:rsidRDefault="00704442">
                                  <w:pPr>
                                    <w:rPr>
                                      <w:b/>
                                    </w:rPr>
                                  </w:pPr>
                                  <w:r>
                                    <w:rPr>
                                      <w:b/>
                                    </w:rPr>
                                    <w:t>No.</w:t>
                                  </w:r>
                                </w:p>
                              </w:tc>
                            </w:tr>
                            <w:tr w:rsidR="00704442" w14:paraId="6DCFB80E" w14:textId="77777777" w:rsidTr="00481B9D">
                              <w:tc>
                                <w:tcPr>
                                  <w:tcW w:w="2093" w:type="dxa"/>
                                </w:tcPr>
                                <w:p w14:paraId="09AF1B1D" w14:textId="77777777" w:rsidR="00704442" w:rsidRDefault="00704442">
                                  <w:pPr>
                                    <w:rPr>
                                      <w:b/>
                                    </w:rPr>
                                  </w:pPr>
                                  <w:r>
                                    <w:rPr>
                                      <w:b/>
                                    </w:rPr>
                                    <w:t>infected</w:t>
                                  </w:r>
                                </w:p>
                              </w:tc>
                              <w:tc>
                                <w:tcPr>
                                  <w:tcW w:w="709" w:type="dxa"/>
                                </w:tcPr>
                                <w:p w14:paraId="1DAFDD30" w14:textId="77777777" w:rsidR="00704442" w:rsidRDefault="00704442">
                                  <w:pPr>
                                    <w:rPr>
                                      <w:b/>
                                    </w:rPr>
                                  </w:pPr>
                                  <w:r>
                                    <w:rPr>
                                      <w:b/>
                                    </w:rPr>
                                    <w:t>//</w:t>
                                  </w:r>
                                </w:p>
                              </w:tc>
                              <w:tc>
                                <w:tcPr>
                                  <w:tcW w:w="913" w:type="dxa"/>
                                </w:tcPr>
                                <w:p w14:paraId="7EC53002" w14:textId="77777777" w:rsidR="00704442" w:rsidRDefault="00704442">
                                  <w:pPr>
                                    <w:rPr>
                                      <w:b/>
                                    </w:rPr>
                                  </w:pPr>
                                  <w:r>
                                    <w:rPr>
                                      <w:b/>
                                    </w:rPr>
                                    <w:t>//</w:t>
                                  </w:r>
                                </w:p>
                              </w:tc>
                            </w:tr>
                            <w:tr w:rsidR="00704442" w14:paraId="06B9AA51" w14:textId="77777777" w:rsidTr="00481B9D">
                              <w:tc>
                                <w:tcPr>
                                  <w:tcW w:w="2093" w:type="dxa"/>
                                </w:tcPr>
                                <w:p w14:paraId="54D4F0B0" w14:textId="77777777" w:rsidR="00704442" w:rsidRDefault="00704442">
                                  <w:pPr>
                                    <w:rPr>
                                      <w:b/>
                                    </w:rPr>
                                  </w:pPr>
                                  <w:r>
                                    <w:rPr>
                                      <w:b/>
                                    </w:rPr>
                                    <w:t>Not infected</w:t>
                                  </w:r>
                                </w:p>
                              </w:tc>
                              <w:tc>
                                <w:tcPr>
                                  <w:tcW w:w="709" w:type="dxa"/>
                                </w:tcPr>
                                <w:p w14:paraId="082276AB" w14:textId="77777777" w:rsidR="00704442" w:rsidRDefault="00704442">
                                  <w:pPr>
                                    <w:rPr>
                                      <w:b/>
                                    </w:rPr>
                                  </w:pPr>
                                  <w:r>
                                    <w:rPr>
                                      <w:b/>
                                    </w:rPr>
                                    <w:t>//</w:t>
                                  </w:r>
                                </w:p>
                              </w:tc>
                              <w:tc>
                                <w:tcPr>
                                  <w:tcW w:w="913" w:type="dxa"/>
                                </w:tcPr>
                                <w:p w14:paraId="2D2F32B9" w14:textId="77777777" w:rsidR="00704442" w:rsidRDefault="00704442">
                                  <w:pPr>
                                    <w:rPr>
                                      <w:b/>
                                    </w:rPr>
                                  </w:pPr>
                                  <w:r>
                                    <w:rPr>
                                      <w:b/>
                                    </w:rPr>
                                    <w:t>//</w:t>
                                  </w:r>
                                </w:p>
                              </w:tc>
                            </w:tr>
                            <w:tr w:rsidR="00704442" w14:paraId="2775273F" w14:textId="77777777" w:rsidTr="00481B9D">
                              <w:tc>
                                <w:tcPr>
                                  <w:tcW w:w="2093" w:type="dxa"/>
                                </w:tcPr>
                                <w:p w14:paraId="1BC7A75D" w14:textId="77777777" w:rsidR="00704442" w:rsidRDefault="00704442">
                                  <w:pPr>
                                    <w:rPr>
                                      <w:b/>
                                    </w:rPr>
                                  </w:pPr>
                                  <w:r>
                                    <w:rPr>
                                      <w:b/>
                                    </w:rPr>
                                    <w:t>Security level</w:t>
                                  </w:r>
                                </w:p>
                              </w:tc>
                              <w:tc>
                                <w:tcPr>
                                  <w:tcW w:w="709" w:type="dxa"/>
                                </w:tcPr>
                                <w:p w14:paraId="556C6EA1" w14:textId="77777777" w:rsidR="00704442" w:rsidRDefault="00704442">
                                  <w:pPr>
                                    <w:rPr>
                                      <w:b/>
                                    </w:rPr>
                                  </w:pPr>
                                  <w:r>
                                    <w:rPr>
                                      <w:b/>
                                    </w:rPr>
                                    <w:t>//</w:t>
                                  </w:r>
                                </w:p>
                              </w:tc>
                              <w:tc>
                                <w:tcPr>
                                  <w:tcW w:w="913" w:type="dxa"/>
                                </w:tcPr>
                                <w:p w14:paraId="3BDCFA25" w14:textId="77777777" w:rsidR="00704442" w:rsidRDefault="00704442">
                                  <w:pPr>
                                    <w:rPr>
                                      <w:b/>
                                    </w:rPr>
                                  </w:pPr>
                                  <w:r>
                                    <w:rPr>
                                      <w:b/>
                                    </w:rPr>
                                    <w:t>//</w:t>
                                  </w:r>
                                </w:p>
                              </w:tc>
                            </w:tr>
                            <w:tr w:rsidR="00704442" w14:paraId="42D05F84" w14:textId="77777777" w:rsidTr="00481B9D">
                              <w:tc>
                                <w:tcPr>
                                  <w:tcW w:w="2093" w:type="dxa"/>
                                </w:tcPr>
                                <w:p w14:paraId="546F7281" w14:textId="77777777" w:rsidR="00704442" w:rsidRDefault="00704442">
                                  <w:pPr>
                                    <w:rPr>
                                      <w:b/>
                                    </w:rPr>
                                  </w:pPr>
                                  <w:r>
                                    <w:rPr>
                                      <w:b/>
                                    </w:rPr>
                                    <w:t xml:space="preserve">Infected London </w:t>
                                  </w:r>
                                </w:p>
                              </w:tc>
                              <w:tc>
                                <w:tcPr>
                                  <w:tcW w:w="709" w:type="dxa"/>
                                </w:tcPr>
                                <w:p w14:paraId="528897CD" w14:textId="77777777" w:rsidR="00704442" w:rsidRDefault="00704442">
                                  <w:pPr>
                                    <w:rPr>
                                      <w:b/>
                                    </w:rPr>
                                  </w:pPr>
                                  <w:r>
                                    <w:rPr>
                                      <w:b/>
                                    </w:rPr>
                                    <w:t>//</w:t>
                                  </w:r>
                                </w:p>
                              </w:tc>
                              <w:tc>
                                <w:tcPr>
                                  <w:tcW w:w="913" w:type="dxa"/>
                                </w:tcPr>
                                <w:p w14:paraId="5D34849D" w14:textId="77777777" w:rsidR="00704442" w:rsidRDefault="00704442">
                                  <w:pPr>
                                    <w:rPr>
                                      <w:b/>
                                    </w:rPr>
                                  </w:pPr>
                                  <w:r>
                                    <w:rPr>
                                      <w:b/>
                                    </w:rPr>
                                    <w:t>//</w:t>
                                  </w:r>
                                </w:p>
                              </w:tc>
                            </w:tr>
                            <w:tr w:rsidR="00704442" w14:paraId="37C7301F" w14:textId="77777777" w:rsidTr="00481B9D">
                              <w:tc>
                                <w:tcPr>
                                  <w:tcW w:w="2093" w:type="dxa"/>
                                </w:tcPr>
                                <w:p w14:paraId="4EED14AF" w14:textId="77777777" w:rsidR="00704442" w:rsidRDefault="00704442">
                                  <w:pPr>
                                    <w:rPr>
                                      <w:b/>
                                    </w:rPr>
                                  </w:pPr>
                                  <w:r>
                                    <w:rPr>
                                      <w:b/>
                                    </w:rPr>
                                    <w:t>Infected Norwich</w:t>
                                  </w:r>
                                </w:p>
                              </w:tc>
                              <w:tc>
                                <w:tcPr>
                                  <w:tcW w:w="709" w:type="dxa"/>
                                </w:tcPr>
                                <w:p w14:paraId="783F4D38" w14:textId="77777777" w:rsidR="00704442" w:rsidRDefault="00704442">
                                  <w:pPr>
                                    <w:rPr>
                                      <w:b/>
                                    </w:rPr>
                                  </w:pPr>
                                  <w:r>
                                    <w:rPr>
                                      <w:b/>
                                    </w:rPr>
                                    <w:t>//</w:t>
                                  </w:r>
                                </w:p>
                              </w:tc>
                              <w:tc>
                                <w:tcPr>
                                  <w:tcW w:w="913" w:type="dxa"/>
                                </w:tcPr>
                                <w:p w14:paraId="2F8260C5" w14:textId="77777777" w:rsidR="00704442" w:rsidRDefault="00704442">
                                  <w:pPr>
                                    <w:rPr>
                                      <w:b/>
                                    </w:rPr>
                                  </w:pPr>
                                  <w:r>
                                    <w:rPr>
                                      <w:b/>
                                    </w:rPr>
                                    <w:t>//</w:t>
                                  </w:r>
                                </w:p>
                              </w:tc>
                            </w:tr>
                            <w:tr w:rsidR="00704442" w14:paraId="6D592B32" w14:textId="77777777" w:rsidTr="00481B9D">
                              <w:tc>
                                <w:tcPr>
                                  <w:tcW w:w="2093" w:type="dxa"/>
                                </w:tcPr>
                                <w:p w14:paraId="6F8DE4D5" w14:textId="77777777" w:rsidR="00704442" w:rsidRDefault="00704442">
                                  <w:pPr>
                                    <w:rPr>
                                      <w:b/>
                                    </w:rPr>
                                  </w:pPr>
                                  <w:r>
                                    <w:rPr>
                                      <w:b/>
                                    </w:rPr>
                                    <w:t>Infected Edinburgh</w:t>
                                  </w:r>
                                </w:p>
                              </w:tc>
                              <w:tc>
                                <w:tcPr>
                                  <w:tcW w:w="709" w:type="dxa"/>
                                </w:tcPr>
                                <w:p w14:paraId="3190BBD6" w14:textId="77777777" w:rsidR="00704442" w:rsidRDefault="00704442">
                                  <w:pPr>
                                    <w:rPr>
                                      <w:b/>
                                    </w:rPr>
                                  </w:pPr>
                                  <w:r>
                                    <w:rPr>
                                      <w:b/>
                                    </w:rPr>
                                    <w:t>//</w:t>
                                  </w:r>
                                </w:p>
                              </w:tc>
                              <w:tc>
                                <w:tcPr>
                                  <w:tcW w:w="913" w:type="dxa"/>
                                </w:tcPr>
                                <w:p w14:paraId="1882CF58" w14:textId="77777777" w:rsidR="00704442" w:rsidRDefault="00704442">
                                  <w:pPr>
                                    <w:rPr>
                                      <w:b/>
                                    </w:rPr>
                                  </w:pPr>
                                  <w:r>
                                    <w:rPr>
                                      <w:b/>
                                    </w:rPr>
                                    <w:t>//</w:t>
                                  </w:r>
                                </w:p>
                              </w:tc>
                            </w:tr>
                            <w:tr w:rsidR="00704442" w14:paraId="0FA6F2E0" w14:textId="77777777" w:rsidTr="00481B9D">
                              <w:tc>
                                <w:tcPr>
                                  <w:tcW w:w="2093" w:type="dxa"/>
                                </w:tcPr>
                                <w:p w14:paraId="10DB2144" w14:textId="77777777" w:rsidR="00704442" w:rsidRDefault="00704442">
                                  <w:pPr>
                                    <w:rPr>
                                      <w:b/>
                                    </w:rPr>
                                  </w:pPr>
                                  <w:r>
                                    <w:rPr>
                                      <w:b/>
                                    </w:rPr>
                                    <w:t>Infected Cardiff</w:t>
                                  </w:r>
                                </w:p>
                              </w:tc>
                              <w:tc>
                                <w:tcPr>
                                  <w:tcW w:w="709" w:type="dxa"/>
                                </w:tcPr>
                                <w:p w14:paraId="4197EA2C" w14:textId="77777777" w:rsidR="00704442" w:rsidRDefault="00704442">
                                  <w:pPr>
                                    <w:rPr>
                                      <w:b/>
                                    </w:rPr>
                                  </w:pPr>
                                  <w:r>
                                    <w:rPr>
                                      <w:b/>
                                    </w:rPr>
                                    <w:t>//</w:t>
                                  </w:r>
                                </w:p>
                              </w:tc>
                              <w:tc>
                                <w:tcPr>
                                  <w:tcW w:w="913" w:type="dxa"/>
                                </w:tcPr>
                                <w:p w14:paraId="7BFF63DC" w14:textId="77777777" w:rsidR="00704442" w:rsidRDefault="00704442">
                                  <w:pPr>
                                    <w:rPr>
                                      <w:b/>
                                    </w:rPr>
                                  </w:pPr>
                                  <w:r>
                                    <w:rPr>
                                      <w:b/>
                                    </w:rPr>
                                    <w:t>//</w:t>
                                  </w:r>
                                </w:p>
                              </w:tc>
                            </w:tr>
                          </w:tbl>
                          <w:p w14:paraId="12C029E9" w14:textId="77777777" w:rsidR="00704442" w:rsidRPr="00032C41" w:rsidRDefault="00704442"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64" type="#_x0000_t202" style="position:absolute;margin-left:281.85pt;margin-top:5.55pt;width:199.9pt;height:132.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704442" w14:paraId="24E1E8DD" w14:textId="77777777" w:rsidTr="00481B9D">
                        <w:tc>
                          <w:tcPr>
                            <w:tcW w:w="2093" w:type="dxa"/>
                          </w:tcPr>
                          <w:p w14:paraId="66B5BC08" w14:textId="77777777" w:rsidR="00704442" w:rsidRDefault="00704442">
                            <w:pPr>
                              <w:rPr>
                                <w:b/>
                              </w:rPr>
                            </w:pPr>
                          </w:p>
                        </w:tc>
                        <w:tc>
                          <w:tcPr>
                            <w:tcW w:w="709" w:type="dxa"/>
                          </w:tcPr>
                          <w:p w14:paraId="64FB6302" w14:textId="77777777" w:rsidR="00704442" w:rsidRDefault="00704442">
                            <w:pPr>
                              <w:rPr>
                                <w:b/>
                              </w:rPr>
                            </w:pPr>
                            <w:r>
                              <w:rPr>
                                <w:b/>
                              </w:rPr>
                              <w:t>%</w:t>
                            </w:r>
                          </w:p>
                        </w:tc>
                        <w:tc>
                          <w:tcPr>
                            <w:tcW w:w="913" w:type="dxa"/>
                          </w:tcPr>
                          <w:p w14:paraId="1B123758" w14:textId="77777777" w:rsidR="00704442" w:rsidRDefault="00704442">
                            <w:pPr>
                              <w:rPr>
                                <w:b/>
                              </w:rPr>
                            </w:pPr>
                            <w:r>
                              <w:rPr>
                                <w:b/>
                              </w:rPr>
                              <w:t>No.</w:t>
                            </w:r>
                          </w:p>
                        </w:tc>
                      </w:tr>
                      <w:tr w:rsidR="00704442" w14:paraId="6DCFB80E" w14:textId="77777777" w:rsidTr="00481B9D">
                        <w:tc>
                          <w:tcPr>
                            <w:tcW w:w="2093" w:type="dxa"/>
                          </w:tcPr>
                          <w:p w14:paraId="09AF1B1D" w14:textId="77777777" w:rsidR="00704442" w:rsidRDefault="00704442">
                            <w:pPr>
                              <w:rPr>
                                <w:b/>
                              </w:rPr>
                            </w:pPr>
                            <w:r>
                              <w:rPr>
                                <w:b/>
                              </w:rPr>
                              <w:t>infected</w:t>
                            </w:r>
                          </w:p>
                        </w:tc>
                        <w:tc>
                          <w:tcPr>
                            <w:tcW w:w="709" w:type="dxa"/>
                          </w:tcPr>
                          <w:p w14:paraId="1DAFDD30" w14:textId="77777777" w:rsidR="00704442" w:rsidRDefault="00704442">
                            <w:pPr>
                              <w:rPr>
                                <w:b/>
                              </w:rPr>
                            </w:pPr>
                            <w:r>
                              <w:rPr>
                                <w:b/>
                              </w:rPr>
                              <w:t>//</w:t>
                            </w:r>
                          </w:p>
                        </w:tc>
                        <w:tc>
                          <w:tcPr>
                            <w:tcW w:w="913" w:type="dxa"/>
                          </w:tcPr>
                          <w:p w14:paraId="7EC53002" w14:textId="77777777" w:rsidR="00704442" w:rsidRDefault="00704442">
                            <w:pPr>
                              <w:rPr>
                                <w:b/>
                              </w:rPr>
                            </w:pPr>
                            <w:r>
                              <w:rPr>
                                <w:b/>
                              </w:rPr>
                              <w:t>//</w:t>
                            </w:r>
                          </w:p>
                        </w:tc>
                      </w:tr>
                      <w:tr w:rsidR="00704442" w14:paraId="06B9AA51" w14:textId="77777777" w:rsidTr="00481B9D">
                        <w:tc>
                          <w:tcPr>
                            <w:tcW w:w="2093" w:type="dxa"/>
                          </w:tcPr>
                          <w:p w14:paraId="54D4F0B0" w14:textId="77777777" w:rsidR="00704442" w:rsidRDefault="00704442">
                            <w:pPr>
                              <w:rPr>
                                <w:b/>
                              </w:rPr>
                            </w:pPr>
                            <w:r>
                              <w:rPr>
                                <w:b/>
                              </w:rPr>
                              <w:t>Not infected</w:t>
                            </w:r>
                          </w:p>
                        </w:tc>
                        <w:tc>
                          <w:tcPr>
                            <w:tcW w:w="709" w:type="dxa"/>
                          </w:tcPr>
                          <w:p w14:paraId="082276AB" w14:textId="77777777" w:rsidR="00704442" w:rsidRDefault="00704442">
                            <w:pPr>
                              <w:rPr>
                                <w:b/>
                              </w:rPr>
                            </w:pPr>
                            <w:r>
                              <w:rPr>
                                <w:b/>
                              </w:rPr>
                              <w:t>//</w:t>
                            </w:r>
                          </w:p>
                        </w:tc>
                        <w:tc>
                          <w:tcPr>
                            <w:tcW w:w="913" w:type="dxa"/>
                          </w:tcPr>
                          <w:p w14:paraId="2D2F32B9" w14:textId="77777777" w:rsidR="00704442" w:rsidRDefault="00704442">
                            <w:pPr>
                              <w:rPr>
                                <w:b/>
                              </w:rPr>
                            </w:pPr>
                            <w:r>
                              <w:rPr>
                                <w:b/>
                              </w:rPr>
                              <w:t>//</w:t>
                            </w:r>
                          </w:p>
                        </w:tc>
                      </w:tr>
                      <w:tr w:rsidR="00704442" w14:paraId="2775273F" w14:textId="77777777" w:rsidTr="00481B9D">
                        <w:tc>
                          <w:tcPr>
                            <w:tcW w:w="2093" w:type="dxa"/>
                          </w:tcPr>
                          <w:p w14:paraId="1BC7A75D" w14:textId="77777777" w:rsidR="00704442" w:rsidRDefault="00704442">
                            <w:pPr>
                              <w:rPr>
                                <w:b/>
                              </w:rPr>
                            </w:pPr>
                            <w:r>
                              <w:rPr>
                                <w:b/>
                              </w:rPr>
                              <w:t>Security level</w:t>
                            </w:r>
                          </w:p>
                        </w:tc>
                        <w:tc>
                          <w:tcPr>
                            <w:tcW w:w="709" w:type="dxa"/>
                          </w:tcPr>
                          <w:p w14:paraId="556C6EA1" w14:textId="77777777" w:rsidR="00704442" w:rsidRDefault="00704442">
                            <w:pPr>
                              <w:rPr>
                                <w:b/>
                              </w:rPr>
                            </w:pPr>
                            <w:r>
                              <w:rPr>
                                <w:b/>
                              </w:rPr>
                              <w:t>//</w:t>
                            </w:r>
                          </w:p>
                        </w:tc>
                        <w:tc>
                          <w:tcPr>
                            <w:tcW w:w="913" w:type="dxa"/>
                          </w:tcPr>
                          <w:p w14:paraId="3BDCFA25" w14:textId="77777777" w:rsidR="00704442" w:rsidRDefault="00704442">
                            <w:pPr>
                              <w:rPr>
                                <w:b/>
                              </w:rPr>
                            </w:pPr>
                            <w:r>
                              <w:rPr>
                                <w:b/>
                              </w:rPr>
                              <w:t>//</w:t>
                            </w:r>
                          </w:p>
                        </w:tc>
                      </w:tr>
                      <w:tr w:rsidR="00704442" w14:paraId="42D05F84" w14:textId="77777777" w:rsidTr="00481B9D">
                        <w:tc>
                          <w:tcPr>
                            <w:tcW w:w="2093" w:type="dxa"/>
                          </w:tcPr>
                          <w:p w14:paraId="546F7281" w14:textId="77777777" w:rsidR="00704442" w:rsidRDefault="00704442">
                            <w:pPr>
                              <w:rPr>
                                <w:b/>
                              </w:rPr>
                            </w:pPr>
                            <w:r>
                              <w:rPr>
                                <w:b/>
                              </w:rPr>
                              <w:t xml:space="preserve">Infected London </w:t>
                            </w:r>
                          </w:p>
                        </w:tc>
                        <w:tc>
                          <w:tcPr>
                            <w:tcW w:w="709" w:type="dxa"/>
                          </w:tcPr>
                          <w:p w14:paraId="528897CD" w14:textId="77777777" w:rsidR="00704442" w:rsidRDefault="00704442">
                            <w:pPr>
                              <w:rPr>
                                <w:b/>
                              </w:rPr>
                            </w:pPr>
                            <w:r>
                              <w:rPr>
                                <w:b/>
                              </w:rPr>
                              <w:t>//</w:t>
                            </w:r>
                          </w:p>
                        </w:tc>
                        <w:tc>
                          <w:tcPr>
                            <w:tcW w:w="913" w:type="dxa"/>
                          </w:tcPr>
                          <w:p w14:paraId="5D34849D" w14:textId="77777777" w:rsidR="00704442" w:rsidRDefault="00704442">
                            <w:pPr>
                              <w:rPr>
                                <w:b/>
                              </w:rPr>
                            </w:pPr>
                            <w:r>
                              <w:rPr>
                                <w:b/>
                              </w:rPr>
                              <w:t>//</w:t>
                            </w:r>
                          </w:p>
                        </w:tc>
                      </w:tr>
                      <w:tr w:rsidR="00704442" w14:paraId="37C7301F" w14:textId="77777777" w:rsidTr="00481B9D">
                        <w:tc>
                          <w:tcPr>
                            <w:tcW w:w="2093" w:type="dxa"/>
                          </w:tcPr>
                          <w:p w14:paraId="4EED14AF" w14:textId="77777777" w:rsidR="00704442" w:rsidRDefault="00704442">
                            <w:pPr>
                              <w:rPr>
                                <w:b/>
                              </w:rPr>
                            </w:pPr>
                            <w:r>
                              <w:rPr>
                                <w:b/>
                              </w:rPr>
                              <w:t>Infected Norwich</w:t>
                            </w:r>
                          </w:p>
                        </w:tc>
                        <w:tc>
                          <w:tcPr>
                            <w:tcW w:w="709" w:type="dxa"/>
                          </w:tcPr>
                          <w:p w14:paraId="783F4D38" w14:textId="77777777" w:rsidR="00704442" w:rsidRDefault="00704442">
                            <w:pPr>
                              <w:rPr>
                                <w:b/>
                              </w:rPr>
                            </w:pPr>
                            <w:r>
                              <w:rPr>
                                <w:b/>
                              </w:rPr>
                              <w:t>//</w:t>
                            </w:r>
                          </w:p>
                        </w:tc>
                        <w:tc>
                          <w:tcPr>
                            <w:tcW w:w="913" w:type="dxa"/>
                          </w:tcPr>
                          <w:p w14:paraId="2F8260C5" w14:textId="77777777" w:rsidR="00704442" w:rsidRDefault="00704442">
                            <w:pPr>
                              <w:rPr>
                                <w:b/>
                              </w:rPr>
                            </w:pPr>
                            <w:r>
                              <w:rPr>
                                <w:b/>
                              </w:rPr>
                              <w:t>//</w:t>
                            </w:r>
                          </w:p>
                        </w:tc>
                      </w:tr>
                      <w:tr w:rsidR="00704442" w14:paraId="6D592B32" w14:textId="77777777" w:rsidTr="00481B9D">
                        <w:tc>
                          <w:tcPr>
                            <w:tcW w:w="2093" w:type="dxa"/>
                          </w:tcPr>
                          <w:p w14:paraId="6F8DE4D5" w14:textId="77777777" w:rsidR="00704442" w:rsidRDefault="00704442">
                            <w:pPr>
                              <w:rPr>
                                <w:b/>
                              </w:rPr>
                            </w:pPr>
                            <w:r>
                              <w:rPr>
                                <w:b/>
                              </w:rPr>
                              <w:t>Infected Edinburgh</w:t>
                            </w:r>
                          </w:p>
                        </w:tc>
                        <w:tc>
                          <w:tcPr>
                            <w:tcW w:w="709" w:type="dxa"/>
                          </w:tcPr>
                          <w:p w14:paraId="3190BBD6" w14:textId="77777777" w:rsidR="00704442" w:rsidRDefault="00704442">
                            <w:pPr>
                              <w:rPr>
                                <w:b/>
                              </w:rPr>
                            </w:pPr>
                            <w:r>
                              <w:rPr>
                                <w:b/>
                              </w:rPr>
                              <w:t>//</w:t>
                            </w:r>
                          </w:p>
                        </w:tc>
                        <w:tc>
                          <w:tcPr>
                            <w:tcW w:w="913" w:type="dxa"/>
                          </w:tcPr>
                          <w:p w14:paraId="1882CF58" w14:textId="77777777" w:rsidR="00704442" w:rsidRDefault="00704442">
                            <w:pPr>
                              <w:rPr>
                                <w:b/>
                              </w:rPr>
                            </w:pPr>
                            <w:r>
                              <w:rPr>
                                <w:b/>
                              </w:rPr>
                              <w:t>//</w:t>
                            </w:r>
                          </w:p>
                        </w:tc>
                      </w:tr>
                      <w:tr w:rsidR="00704442" w14:paraId="0FA6F2E0" w14:textId="77777777" w:rsidTr="00481B9D">
                        <w:tc>
                          <w:tcPr>
                            <w:tcW w:w="2093" w:type="dxa"/>
                          </w:tcPr>
                          <w:p w14:paraId="10DB2144" w14:textId="77777777" w:rsidR="00704442" w:rsidRDefault="00704442">
                            <w:pPr>
                              <w:rPr>
                                <w:b/>
                              </w:rPr>
                            </w:pPr>
                            <w:r>
                              <w:rPr>
                                <w:b/>
                              </w:rPr>
                              <w:t>Infected Cardiff</w:t>
                            </w:r>
                          </w:p>
                        </w:tc>
                        <w:tc>
                          <w:tcPr>
                            <w:tcW w:w="709" w:type="dxa"/>
                          </w:tcPr>
                          <w:p w14:paraId="4197EA2C" w14:textId="77777777" w:rsidR="00704442" w:rsidRDefault="00704442">
                            <w:pPr>
                              <w:rPr>
                                <w:b/>
                              </w:rPr>
                            </w:pPr>
                            <w:r>
                              <w:rPr>
                                <w:b/>
                              </w:rPr>
                              <w:t>//</w:t>
                            </w:r>
                          </w:p>
                        </w:tc>
                        <w:tc>
                          <w:tcPr>
                            <w:tcW w:w="913" w:type="dxa"/>
                          </w:tcPr>
                          <w:p w14:paraId="7BFF63DC" w14:textId="77777777" w:rsidR="00704442" w:rsidRDefault="00704442">
                            <w:pPr>
                              <w:rPr>
                                <w:b/>
                              </w:rPr>
                            </w:pPr>
                            <w:r>
                              <w:rPr>
                                <w:b/>
                              </w:rPr>
                              <w:t>//</w:t>
                            </w:r>
                          </w:p>
                        </w:tc>
                      </w:tr>
                    </w:tbl>
                    <w:p w14:paraId="12C029E9" w14:textId="77777777" w:rsidR="00704442" w:rsidRPr="00032C41" w:rsidRDefault="00704442"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658286"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03ABB7" id="Straight Arrow Connector 103" o:spid="_x0000_s1026" type="#_x0000_t32" style="position:absolute;margin-left:3pt;margin-top:.55pt;width:120.05pt;height:339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5825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658272"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704442" w:rsidRDefault="00704442"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0" o:spid="_x0000_s1065" style="position:absolute;margin-left:340.1pt;margin-top:2.35pt;width:170.8pt;height:356.5pt;z-index:251658272"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39CEFB41" w14:textId="77777777" w:rsidR="00704442" w:rsidRDefault="00704442"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QDZsQAAADbAAAADwAAAGRycy9kb3ducmV2LnhtbESPzWoCQRCE74G8w9ABb3HWiDFZHUUC&#10;gh4kqPm5NjPt7uJOz7LT6vr2jhDIsaiqr6jpvPO1OlMbq8AGBv0MFLENruLCwNd++fwGKgqywzow&#10;GbhShPns8WGKuQsX3tJ5J4VKEI45GihFmlzraEvyGPuhIU7eIbQeJcm20K7FS4L7Wr9k2av2WHFa&#10;KLGhj5LscXfyBk7hsFl8u/HwZ/Ara1vJ+pPsyJjeU7eYgBLq5D/81145A8N3uH9JP0DP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pANmxAAAANsAAAAPAAAAAAAAAAAA&#10;AAAAAKECAABkcnMvZG93bnJldi54bWxQSwUGAAAAAAQABAD5AAAAkgM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58248"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658258"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9E6E6E7" id="Oval 54" o:spid="_x0000_s1026" style="position:absolute;margin-left:223.65pt;margin-top:30.6pt;width:8.4pt;height:8.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7"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FF5B53E" id="Oval 53" o:spid="_x0000_s1026" style="position:absolute;margin-left:232.05pt;margin-top:33.7pt;width:8.4pt;height:8.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6"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F437CB5" id="Oval 52" o:spid="_x0000_s1026" style="position:absolute;margin-left:241.95pt;margin-top:30.65pt;width:8.4pt;height:8.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5"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633E094" id="Oval 51" o:spid="_x0000_s1026" style="position:absolute;margin-left:233.6pt;margin-top:25.3pt;width:8.4pt;height:8.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4E4DE07" id="Oval 48" o:spid="_x0000_s1026" style="position:absolute;margin-left:241.5pt;margin-top:13.3pt;width:8.4pt;height:8.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3"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ECDB62" id="Oval 49" o:spid="_x0000_s1026" style="position:absolute;margin-left:227.5pt;margin-top:13.85pt;width:8.4pt;height:8.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4"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86DFD4D" id="Oval 50" o:spid="_x0000_s1026" style="position:absolute;margin-left:227.2pt;margin-top:22pt;width:8.4pt;height:8.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1"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538B724" id="Oval 47" o:spid="_x0000_s1026" style="position:absolute;margin-left:241.8pt;margin-top:22pt;width:8.4pt;height:8.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658269"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704442" w:rsidRDefault="00704442">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 o:spid="_x0000_s1068" style="position:absolute;margin-left:-65.1pt;margin-top:22.8pt;width:156.55pt;height:159.55pt;z-index:251658269;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4DF9E31" w14:textId="77777777" w:rsidR="00704442" w:rsidRDefault="00704442">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group>
            </w:pict>
          </mc:Fallback>
        </mc:AlternateContent>
      </w:r>
      <w:r w:rsidR="003853F6">
        <w:rPr>
          <w:noProof/>
          <w:color w:val="0000FF"/>
          <w:lang w:eastAsia="en-GB"/>
        </w:rPr>
        <w:drawing>
          <wp:anchor distT="0" distB="0" distL="114300" distR="114300" simplePos="0" relativeHeight="251658249"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58247"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658270"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704442" w:rsidRDefault="00704442"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 o:spid="_x0000_s1071" style="position:absolute;margin-left:115.65pt;margin-top:16.55pt;width:183.85pt;height:221.35pt;z-index:251658270;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14:paraId="7DDD818A" w14:textId="77777777" w:rsidR="00704442" w:rsidRDefault="00704442"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RF8QAAADbAAAADwAAAGRycy9kb3ducmV2LnhtbESPzWoCQRCE74G8w9CCtzirYgwbR5GA&#10;oAcJ8Se5NjPt7uJOz7LT6vr2mUDAY1FVX1GzRedrdaU2VoENDAcZKGIbXMWFgcN+9fIGKgqywzow&#10;GbhThMX8+WmGuQs3/qLrTgqVIBxzNFCKNLnW0ZbkMQ5CQ5y8U2g9SpJtoV2LtwT3tR5l2av2WHFa&#10;KLGhj5LseXfxBi7htF0e3XT8PfyRja1k80l2Yky/1y3fQQl18gj/t9fOwHgEf1/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AJEXxAAAANsAAAAPAAAAAAAAAAAA&#10;AAAAAKECAABkcnMvZG93bnJldi54bWxQSwUGAAAAAAQABAD5AAAAkgM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658271"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704442" w:rsidRDefault="00704442" w:rsidP="00D45BD6">
                              <w:r>
                                <w:t xml:space="preserve">The colour of the icons is a representation of </w:t>
                              </w:r>
                              <w:proofErr w:type="spellStart"/>
                              <w:r>
                                <w:t>C2</w:t>
                              </w:r>
                              <w:proofErr w:type="spellEnd"/>
                              <w:r>
                                <w:t xml:space="preserve"> which will be used in the project. This is because it is an activator which means that it comes under my </w:t>
                              </w:r>
                              <w:proofErr w:type="spellStart"/>
                              <w:r>
                                <w:t>C2</w:t>
                              </w:r>
                              <w:proofErr w:type="spellEnd"/>
                              <w:r>
                                <w:t xml:space="preserve">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 o:spid="_x0000_s1074" style="position:absolute;margin-left:258.15pt;margin-top:20.15pt;width:170.75pt;height:327.65pt;z-index:251658271;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10AD2FDB" w14:textId="77777777" w:rsidR="00704442" w:rsidRDefault="00704442" w:rsidP="00D45BD6">
                        <w:r>
                          <w:t xml:space="preserve">The colour of the icons is a representation of </w:t>
                        </w:r>
                        <w:proofErr w:type="spellStart"/>
                        <w:r>
                          <w:t>C2</w:t>
                        </w:r>
                        <w:proofErr w:type="spellEnd"/>
                        <w:r>
                          <w:t xml:space="preserve"> which will be used in the project. This is because it is an activator which means that it comes under my </w:t>
                        </w:r>
                        <w:proofErr w:type="spellStart"/>
                        <w:r>
                          <w:t>C2</w:t>
                        </w:r>
                        <w:proofErr w:type="spellEnd"/>
                        <w:r>
                          <w:t xml:space="preserve"> bracket.</w:t>
                        </w:r>
                      </w:p>
                    </w:txbxContent>
                  </v:textbox>
                </v:shape>
                <v:shape id="Straight Arrow Connector 35" o:spid="_x0000_s1076" type="#_x0000_t32" style="position:absolute;left:-422;top:-13329;width:4577;height:28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JY8MAAADbAAAADwAAAGRycy9kb3ducmV2LnhtbESPzWoCQRCE70LeYehAbjqrooaNo0hA&#10;iAcJan6uzUy7u2SnZ9lpdX37jCB4LKrqK2q+7HytztTGKrCB4SADRWyDq7gw8HVY919BRUF2WAcm&#10;A1eKsFw89eaYu3DhHZ33UqgE4ZijgVKkybWOtiSPcRAa4uQdQ+tRkmwL7Vq8JLiv9SjLptpjxWmh&#10;xIbeS7J/+5M3cArH7erbzcY/w1/Z2Eo2n2Qnxrw8d6s3UEKdPML39oczMJ7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pCWPDAAAA2wAAAA8AAAAAAAAAAAAA&#10;AAAAoQIAAGRycy9kb3ducmV2LnhtbFBLBQYAAAAABAAEAPkAAACRAw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658285"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704442" w:rsidRDefault="00704442"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77" type="#_x0000_t202" style="position:absolute;margin-left:103.6pt;margin-top:9.05pt;width:137.4pt;height:69.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704442" w:rsidRDefault="00704442"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7" o:title=""/>
          </v:shape>
          <o:OLEObject Type="Embed" ProgID="Photoshop.Image.16" ShapeID="_x0000_i1025" DrawAspect="Content" ObjectID="_1582978683" r:id="rId28">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7" o:title=""/>
          </v:shape>
          <o:OLEObject Type="Embed" ProgID="Photoshop.Image.16" ShapeID="_x0000_i1026" DrawAspect="Content" ObjectID="_1582978684" r:id="rId29">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1" w:history="1">
        <w:r w:rsidRPr="00C6143E">
          <w:rPr>
            <w:rStyle w:val="Hyperlink"/>
          </w:rPr>
          <w:t>http://</w:t>
        </w:r>
        <w:proofErr w:type="spellStart"/>
        <w:r w:rsidRPr="00C6143E">
          <w:rPr>
            <w:rStyle w:val="Hyperlink"/>
          </w:rPr>
          <w:t>flamingtext.com</w:t>
        </w:r>
        <w:proofErr w:type="spellEnd"/>
        <w:r w:rsidRPr="00C6143E">
          <w:rPr>
            <w:rStyle w:val="Hyperlink"/>
          </w:rPr>
          <w:t>/</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658273"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F19462" id="Group 80" o:spid="_x0000_s1026" style="position:absolute;margin-left:60.75pt;margin-top:58.3pt;width:314.25pt;height:210pt;z-index:251658273"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2"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 the</w:t>
      </w:r>
      <w:proofErr w:type="gramEnd"/>
      <w:r w:rsidR="00C23FAC">
        <w:t xml:space="preserv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658275"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65827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658277"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76"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658278"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876A3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658280"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658279"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81"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658291"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704442" w:rsidRDefault="00704442"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8" type="#_x0000_t202" style="position:absolute;margin-left:34.3pt;margin-top:119.5pt;width:133.05pt;height:29.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704442" w:rsidRDefault="00704442" w:rsidP="003A5FD3"/>
                  </w:txbxContent>
                </v:textbox>
              </v:shape>
            </w:pict>
          </mc:Fallback>
        </mc:AlternateContent>
      </w:r>
      <w:r>
        <w:rPr>
          <w:noProof/>
          <w:lang w:eastAsia="en-GB"/>
        </w:rPr>
        <mc:AlternateContent>
          <mc:Choice Requires="wps">
            <w:drawing>
              <wp:anchor distT="0" distB="0" distL="114300" distR="114300" simplePos="0" relativeHeight="251658290"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704442" w:rsidRDefault="00704442"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79" type="#_x0000_t202" style="position:absolute;margin-left:25.95pt;margin-top:19.9pt;width:141.5pt;height:1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704442" w:rsidRDefault="00704442"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658288"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704442" w:rsidRDefault="00704442"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80" type="#_x0000_t202" style="position:absolute;margin-left:402pt;margin-top:156.6pt;width:33.75pt;height:17.2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704442" w:rsidRDefault="00704442" w:rsidP="003A5FD3"/>
                  </w:txbxContent>
                </v:textbox>
              </v:shape>
            </w:pict>
          </mc:Fallback>
        </mc:AlternateContent>
      </w:r>
      <w:r>
        <w:rPr>
          <w:noProof/>
          <w:lang w:eastAsia="en-GB"/>
        </w:rPr>
        <mc:AlternateContent>
          <mc:Choice Requires="wps">
            <w:drawing>
              <wp:anchor distT="0" distB="0" distL="114300" distR="114300" simplePos="0" relativeHeight="251658289"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704442" w:rsidRDefault="00704442"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 o:spid="_x0000_s1081" type="#_x0000_t202" style="position:absolute;margin-left:257.25pt;margin-top:156.6pt;width:33.75pt;height:17.2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704442" w:rsidRDefault="00704442" w:rsidP="003A5FD3"/>
                  </w:txbxContent>
                </v:textbox>
              </v:shape>
            </w:pict>
          </mc:Fallback>
        </mc:AlternateContent>
      </w:r>
      <w:r>
        <w:rPr>
          <w:noProof/>
          <w:lang w:eastAsia="en-GB"/>
        </w:rPr>
        <mc:AlternateContent>
          <mc:Choice Requires="wps">
            <w:drawing>
              <wp:anchor distT="0" distB="0" distL="114300" distR="114300" simplePos="0" relativeHeight="251658287"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704442" w:rsidRDefault="0070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 o:spid="_x0000_s1082" type="#_x0000_t202" style="position:absolute;margin-left:111.75pt;margin-top:156.6pt;width:33.75pt;height:17.2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704442" w:rsidRDefault="00704442"/>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AE5CCA0">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3" w:history="1">
        <w:r w:rsidRPr="005951C6">
          <w:rPr>
            <w:rStyle w:val="Hyperlink"/>
            <w:lang w:eastAsia="en-GB"/>
          </w:rPr>
          <w:t>https://</w:t>
        </w:r>
        <w:proofErr w:type="spellStart"/>
        <w:r w:rsidRPr="005951C6">
          <w:rPr>
            <w:rStyle w:val="Hyperlink"/>
            <w:lang w:eastAsia="en-GB"/>
          </w:rPr>
          <w:t>www.greenfoot.org</w:t>
        </w:r>
        <w:proofErr w:type="spellEnd"/>
        <w:r w:rsidRPr="005951C6">
          <w:rPr>
            <w:rStyle w:val="Hyperlink"/>
            <w:lang w:eastAsia="en-GB"/>
          </w:rPr>
          <w:t>/topics/2272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5" w:history="1">
        <w:r w:rsidR="00A670A0" w:rsidRPr="005951C6">
          <w:rPr>
            <w:rStyle w:val="Hyperlink"/>
            <w:lang w:eastAsia="en-GB"/>
          </w:rPr>
          <w:t>https://</w:t>
        </w:r>
        <w:proofErr w:type="spellStart"/>
        <w:r w:rsidR="00A670A0" w:rsidRPr="005951C6">
          <w:rPr>
            <w:rStyle w:val="Hyperlink"/>
            <w:lang w:eastAsia="en-GB"/>
          </w:rPr>
          <w:t>www.greenfoot.org</w:t>
        </w:r>
        <w:proofErr w:type="spellEnd"/>
        <w:r w:rsidR="00A670A0" w:rsidRPr="005951C6">
          <w:rPr>
            <w:rStyle w:val="Hyperlink"/>
            <w:lang w:eastAsia="en-GB"/>
          </w:rPr>
          <w:t>/topics/2245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50"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w:t>
      </w:r>
      <w:proofErr w:type="gramStart"/>
      <w:r>
        <w:rPr>
          <w:lang w:eastAsia="en-GB"/>
        </w:rPr>
        <w:t>criteria 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However the second </w:t>
      </w:r>
      <w:proofErr w:type="gramStart"/>
      <w:r>
        <w:rPr>
          <w:lang w:eastAsia="en-GB"/>
        </w:rPr>
        <w:t>criteria is</w:t>
      </w:r>
      <w:proofErr w:type="gramEnd"/>
      <w:r>
        <w:rPr>
          <w:lang w:eastAsia="en-GB"/>
        </w:rPr>
        <w:t xml:space="preserve">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w:t>
      </w:r>
      <w:proofErr w:type="spellStart"/>
      <w:r>
        <w:rPr>
          <w:lang w:eastAsia="en-GB"/>
        </w:rPr>
        <w:t>2d</w:t>
      </w:r>
      <w:proofErr w:type="spellEnd"/>
      <w:r>
        <w:rPr>
          <w:lang w:eastAsia="en-GB"/>
        </w:rPr>
        <w:t xml:space="preserve">.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w:t>
      </w:r>
      <w:proofErr w:type="gramStart"/>
      <w:r w:rsidR="0041598F">
        <w:rPr>
          <w:lang w:eastAsia="en-GB"/>
        </w:rPr>
        <w:t>Also a background colour.</w:t>
      </w:r>
      <w:proofErr w:type="gramEnd"/>
      <w:r w:rsidR="0041598F">
        <w:rPr>
          <w:lang w:eastAsia="en-GB"/>
        </w:rPr>
        <w:t xml:space="preserve">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appeared I clicked on my opening page game object. </w:t>
      </w:r>
      <w:proofErr w:type="gramStart"/>
      <w:r>
        <w:rPr>
          <w:lang w:eastAsia="en-GB"/>
        </w:rPr>
        <w:t>when</w:t>
      </w:r>
      <w:proofErr w:type="gramEnd"/>
      <w:r>
        <w:rPr>
          <w:lang w:eastAsia="en-GB"/>
        </w:rPr>
        <w:t xml:space="preserve">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proofErr w:type="gramStart"/>
      <w:r>
        <w:rPr>
          <w:lang w:eastAsia="en-GB"/>
        </w:rPr>
        <w:t>Finally the move off just means that when the start button is clicked the screen will move off and a new screen will replace it.</w:t>
      </w:r>
      <w:proofErr w:type="gramEnd"/>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1"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w:t>
      </w:r>
      <w:proofErr w:type="spellStart"/>
      <w:r w:rsidR="00814A3E">
        <w:rPr>
          <w:lang w:eastAsia="en-GB"/>
        </w:rPr>
        <w:t>onClick</w:t>
      </w:r>
      <w:proofErr w:type="spellEnd"/>
      <w:r w:rsidR="00814A3E">
        <w:rPr>
          <w:lang w:eastAsia="en-GB"/>
        </w:rPr>
        <w:t xml:space="preserve">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5"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6"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w:t>
      </w:r>
      <w:proofErr w:type="spellStart"/>
      <w:r>
        <w:rPr>
          <w:lang w:eastAsia="en-GB"/>
        </w:rPr>
        <w:t>sim1</w:t>
      </w:r>
      <w:proofErr w:type="spellEnd"/>
      <w:r>
        <w:rPr>
          <w:lang w:eastAsia="en-GB"/>
        </w:rPr>
        <w:t xml:space="preserve">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This part of the code is just used to say which screen needs to be opened. The “</w:t>
      </w:r>
      <w:proofErr w:type="spellStart"/>
      <w:r>
        <w:rPr>
          <w:lang w:eastAsia="en-GB"/>
        </w:rPr>
        <w:t>SimDataInput1</w:t>
      </w:r>
      <w:proofErr w:type="spellEnd"/>
      <w:r>
        <w:rPr>
          <w:lang w:eastAsia="en-GB"/>
        </w:rPr>
        <w:t xml:space="preserve">”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70"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658292"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35B20E" id="Right Arrow 131" o:spid="_x0000_s1026" type="#_x0000_t13" style="position:absolute;margin-left:201.75pt;margin-top:56.45pt;width:38.25pt;height:23.25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8"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w:t>
      </w:r>
      <w:proofErr w:type="spellStart"/>
      <w:r>
        <w:rPr>
          <w:rFonts w:ascii="Arial" w:hAnsi="Arial" w:cs="Arial"/>
          <w:color w:val="222222"/>
        </w:rPr>
        <w:t>4k</w:t>
      </w:r>
      <w:proofErr w:type="spellEnd"/>
      <w:r>
        <w:rPr>
          <w:rFonts w:ascii="Arial" w:hAnsi="Arial" w:cs="Arial"/>
          <w:color w:val="222222"/>
        </w:rPr>
        <w:t xml:space="preserve"> all the game objects will shrink and become tiny. This meant that the game was unusable so I had to go back and add anchors to them this involved setting relative coordinates to where the object should be, this means that when the simulation was put onto a </w:t>
      </w:r>
      <w:proofErr w:type="spellStart"/>
      <w:r>
        <w:rPr>
          <w:rFonts w:ascii="Arial" w:hAnsi="Arial" w:cs="Arial"/>
          <w:color w:val="222222"/>
        </w:rPr>
        <w:t>4k</w:t>
      </w:r>
      <w:proofErr w:type="spellEnd"/>
      <w:r>
        <w:rPr>
          <w:rFonts w:ascii="Arial" w:hAnsi="Arial" w:cs="Arial"/>
          <w:color w:val="222222"/>
        </w:rPr>
        <w:t xml:space="preserve">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6F718A4B" w:rsidR="00954917" w:rsidRDefault="00954917" w:rsidP="00720A84">
      <w:pPr>
        <w:rPr>
          <w:rFonts w:ascii="Arial" w:hAnsi="Arial" w:cs="Arial"/>
          <w:color w:val="222222"/>
        </w:rPr>
      </w:pPr>
      <w:r>
        <w:rPr>
          <w:rFonts w:ascii="Arial" w:hAnsi="Arial" w:cs="Arial"/>
          <w:color w:val="222222"/>
        </w:rPr>
        <w:t>After I had finished the input pages I then went onto the main page simulation page this has a map, back button and a table of information</w:t>
      </w:r>
      <w:r w:rsidR="009235D0">
        <w:rPr>
          <w:rFonts w:ascii="Arial" w:hAnsi="Arial" w:cs="Arial"/>
          <w:color w:val="222222"/>
        </w:rPr>
        <w:t xml:space="preserve">. </w:t>
      </w:r>
    </w:p>
    <w:p w14:paraId="71D34419" w14:textId="35237FC7"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this was done by using a ratio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BD231EC" w:rsidR="009235D0" w:rsidRDefault="006C4961" w:rsidP="00720A84">
      <w:pPr>
        <w:rPr>
          <w:rFonts w:ascii="Arial" w:hAnsi="Arial" w:cs="Arial"/>
          <w:color w:val="222222"/>
        </w:rPr>
      </w:pPr>
      <w:r>
        <w:rPr>
          <w:rFonts w:ascii="Arial" w:hAnsi="Arial" w:cs="Arial"/>
          <w:color w:val="222222"/>
        </w:rPr>
        <w:t>Cardiff = 5%</w:t>
      </w:r>
    </w:p>
    <w:p w14:paraId="780731C9" w14:textId="7E68A525" w:rsidR="001D5639" w:rsidRPr="001D5639" w:rsidRDefault="00B604E9" w:rsidP="00720A84">
      <w:pPr>
        <w:rPr>
          <w:rFonts w:ascii="Arial" w:hAnsi="Arial" w:cs="Arial"/>
          <w:color w:val="222222"/>
        </w:rPr>
      </w:pPr>
      <w:r>
        <w:rPr>
          <w:rFonts w:ascii="Arial" w:hAnsi="Arial" w:cs="Arial"/>
          <w:color w:val="222222"/>
        </w:rPr>
        <w:t>When making the ratio I used the following code</w:t>
      </w:r>
    </w:p>
    <w:p w14:paraId="750E1B92" w14:textId="69B77D7B" w:rsidR="004C5E87" w:rsidRDefault="001D5639" w:rsidP="00720A84">
      <w:pPr>
        <w:rPr>
          <w:rFonts w:ascii="Arial" w:hAnsi="Arial" w:cs="Arial"/>
          <w:color w:val="222222"/>
        </w:rPr>
      </w:pPr>
      <w:r>
        <w:rPr>
          <w:noProof/>
          <w:lang w:eastAsia="en-GB"/>
        </w:rPr>
        <w:drawing>
          <wp:inline distT="0" distB="0" distL="0" distR="0" wp14:anchorId="65291718" wp14:editId="2C325625">
            <wp:extent cx="6295501" cy="7101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139" t="33480" r="40428" b="56972"/>
                    <a:stretch/>
                  </pic:blipFill>
                  <pic:spPr bwMode="auto">
                    <a:xfrm>
                      <a:off x="0" y="0"/>
                      <a:ext cx="6502200" cy="733434"/>
                    </a:xfrm>
                    <a:prstGeom prst="rect">
                      <a:avLst/>
                    </a:prstGeom>
                    <a:ln>
                      <a:noFill/>
                    </a:ln>
                    <a:extLst>
                      <a:ext uri="{53640926-AAD7-44D8-BBD7-CCE9431645EC}">
                        <a14:shadowObscured xmlns:a14="http://schemas.microsoft.com/office/drawing/2010/main"/>
                      </a:ext>
                    </a:extLst>
                  </pic:spPr>
                </pic:pic>
              </a:graphicData>
            </a:graphic>
          </wp:inline>
        </w:drawing>
      </w:r>
    </w:p>
    <w:p w14:paraId="52CF7A18" w14:textId="72D74534" w:rsidR="00FE102F" w:rsidRDefault="004E2C8D" w:rsidP="00720A84">
      <w:pPr>
        <w:rPr>
          <w:rFonts w:ascii="Arial" w:hAnsi="Arial" w:cs="Arial"/>
          <w:color w:val="222222"/>
        </w:rPr>
      </w:pPr>
      <w:r>
        <w:rPr>
          <w:rFonts w:ascii="Arial" w:hAnsi="Arial" w:cs="Arial"/>
          <w:color w:val="222222"/>
        </w:rPr>
        <w:t>This works by</w:t>
      </w:r>
      <w:r w:rsidR="00B009CE">
        <w:rPr>
          <w:rFonts w:ascii="Arial" w:hAnsi="Arial" w:cs="Arial"/>
          <w:color w:val="222222"/>
        </w:rPr>
        <w:t xml:space="preserve"> making the </w:t>
      </w:r>
      <w:r w:rsidR="001605E1">
        <w:rPr>
          <w:rFonts w:ascii="Arial" w:hAnsi="Arial" w:cs="Arial"/>
          <w:color w:val="222222"/>
        </w:rPr>
        <w:t xml:space="preserve">setting the index in the population array to be equal to the overall population </w:t>
      </w:r>
      <w:r w:rsidR="00553E7F">
        <w:rPr>
          <w:rFonts w:ascii="Arial" w:hAnsi="Arial" w:cs="Arial"/>
          <w:color w:val="222222"/>
        </w:rPr>
        <w:t xml:space="preserve">(*1000000/100 to make </w:t>
      </w:r>
      <w:r w:rsidR="001121E1">
        <w:rPr>
          <w:rFonts w:ascii="Arial" w:hAnsi="Arial" w:cs="Arial"/>
          <w:color w:val="222222"/>
        </w:rPr>
        <w:t>it</w:t>
      </w:r>
      <w:r w:rsidR="00002AA4">
        <w:rPr>
          <w:rFonts w:ascii="Arial" w:hAnsi="Arial" w:cs="Arial"/>
          <w:color w:val="222222"/>
        </w:rPr>
        <w:t xml:space="preserve"> </w:t>
      </w:r>
      <w:r w:rsidR="005115D7">
        <w:rPr>
          <w:rFonts w:ascii="Arial" w:hAnsi="Arial" w:cs="Arial"/>
          <w:color w:val="222222"/>
        </w:rPr>
        <w:t>into a ratio) then * by the ratio of the given location</w:t>
      </w:r>
    </w:p>
    <w:p w14:paraId="368208D0" w14:textId="22139F3A" w:rsidR="00BB29E3" w:rsidRPr="00BB29E3" w:rsidRDefault="005115D7" w:rsidP="00720A84">
      <w:pPr>
        <w:rPr>
          <w:rFonts w:ascii="Arial" w:hAnsi="Arial" w:cs="Arial"/>
          <w:color w:val="222222"/>
        </w:rPr>
      </w:pPr>
      <w:r>
        <w:rPr>
          <w:rFonts w:ascii="Arial" w:hAnsi="Arial" w:cs="Arial"/>
          <w:color w:val="222222"/>
        </w:rPr>
        <w:t xml:space="preserve">The </w:t>
      </w:r>
      <w:proofErr w:type="spellStart"/>
      <w:proofErr w:type="gramStart"/>
      <w:r>
        <w:rPr>
          <w:rFonts w:ascii="Arial" w:hAnsi="Arial" w:cs="Arial"/>
          <w:color w:val="222222"/>
        </w:rPr>
        <w:t>populaitonRatio</w:t>
      </w:r>
      <w:proofErr w:type="spellEnd"/>
      <w:r>
        <w:rPr>
          <w:rFonts w:ascii="Arial" w:hAnsi="Arial" w:cs="Arial"/>
          <w:color w:val="222222"/>
        </w:rPr>
        <w:t>[]</w:t>
      </w:r>
      <w:proofErr w:type="gramEnd"/>
    </w:p>
    <w:p w14:paraId="70F11F15" w14:textId="37E3BACC" w:rsidR="00BB29E3" w:rsidRDefault="00BB29E3" w:rsidP="00720A84">
      <w:pPr>
        <w:rPr>
          <w:rFonts w:ascii="Arial" w:hAnsi="Arial" w:cs="Arial"/>
          <w:color w:val="222222"/>
        </w:rPr>
      </w:pPr>
      <w:r>
        <w:rPr>
          <w:noProof/>
          <w:lang w:eastAsia="en-GB"/>
        </w:rPr>
        <w:drawing>
          <wp:inline distT="0" distB="0" distL="0" distR="0" wp14:anchorId="327F3C8D" wp14:editId="4FF09C4E">
            <wp:extent cx="5263049" cy="252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403" t="32079" r="57994" b="65502"/>
                    <a:stretch/>
                  </pic:blipFill>
                  <pic:spPr bwMode="auto">
                    <a:xfrm>
                      <a:off x="0" y="0"/>
                      <a:ext cx="5517146" cy="264777"/>
                    </a:xfrm>
                    <a:prstGeom prst="rect">
                      <a:avLst/>
                    </a:prstGeom>
                    <a:ln>
                      <a:noFill/>
                    </a:ln>
                    <a:extLst>
                      <a:ext uri="{53640926-AAD7-44D8-BBD7-CCE9431645EC}">
                        <a14:shadowObscured xmlns:a14="http://schemas.microsoft.com/office/drawing/2010/main"/>
                      </a:ext>
                    </a:extLst>
                  </pic:spPr>
                </pic:pic>
              </a:graphicData>
            </a:graphic>
          </wp:inline>
        </w:drawing>
      </w:r>
    </w:p>
    <w:p w14:paraId="1D129022" w14:textId="77777777" w:rsidR="00F33A4C" w:rsidRDefault="00F33A4C" w:rsidP="00720A84">
      <w:pPr>
        <w:rPr>
          <w:rFonts w:ascii="Arial" w:hAnsi="Arial" w:cs="Arial"/>
          <w:color w:val="222222"/>
        </w:rPr>
      </w:pPr>
    </w:p>
    <w:p w14:paraId="7AB2C58C" w14:textId="1EEB8C45" w:rsidR="00431FF7" w:rsidRDefault="00793DF3" w:rsidP="00431FF7">
      <w:r w:rsidRPr="00431FF7">
        <w:rPr>
          <w:rFonts w:ascii="Arial" w:hAnsi="Arial" w:cs="Arial"/>
          <w:color w:val="222222"/>
        </w:rPr>
        <w:lastRenderedPageBreak/>
        <w:t xml:space="preserve">The next thing that </w:t>
      </w:r>
      <w:r w:rsidR="00F33A4C" w:rsidRPr="00431FF7">
        <w:rPr>
          <w:rFonts w:ascii="Arial" w:hAnsi="Arial" w:cs="Arial"/>
          <w:color w:val="222222"/>
        </w:rPr>
        <w:t>task that I needed to do for this iteration</w:t>
      </w:r>
      <w:r w:rsidR="00431FF7" w:rsidRPr="00431FF7">
        <w:rPr>
          <w:rFonts w:ascii="Arial" w:hAnsi="Arial" w:cs="Arial"/>
          <w:color w:val="222222"/>
        </w:rPr>
        <w:t xml:space="preserve"> was to </w:t>
      </w:r>
      <w:r w:rsidR="00431FF7">
        <w:t>Calculate ‘how many new computers infected’</w:t>
      </w:r>
    </w:p>
    <w:p w14:paraId="630FE034" w14:textId="64D7DD05" w:rsidR="00FD48DE" w:rsidRDefault="00E80F76" w:rsidP="00720A84">
      <w:pPr>
        <w:rPr>
          <w:rFonts w:ascii="Arial" w:hAnsi="Arial" w:cs="Arial"/>
          <w:color w:val="222222"/>
        </w:rPr>
      </w:pPr>
      <w:r>
        <w:rPr>
          <w:rFonts w:ascii="Arial" w:hAnsi="Arial" w:cs="Arial"/>
          <w:color w:val="222222"/>
        </w:rPr>
        <w:t xml:space="preserve">I did this by </w:t>
      </w:r>
      <w:r w:rsidR="008B0165">
        <w:rPr>
          <w:rFonts w:ascii="Arial" w:hAnsi="Arial" w:cs="Arial"/>
          <w:color w:val="222222"/>
        </w:rPr>
        <w:t>first making a for loop that would go through and calculate the spread for each city</w:t>
      </w:r>
      <w:r w:rsidR="00FD48DE">
        <w:rPr>
          <w:rFonts w:ascii="Arial" w:hAnsi="Arial" w:cs="Arial"/>
          <w:color w:val="222222"/>
        </w:rPr>
        <w:t xml:space="preserve">. </w:t>
      </w:r>
      <w:r w:rsidR="00072FCD">
        <w:rPr>
          <w:rFonts w:ascii="Arial" w:hAnsi="Arial" w:cs="Arial"/>
          <w:color w:val="222222"/>
        </w:rPr>
        <w:t xml:space="preserve">Inside the for loop I then checked to see if the infected </w:t>
      </w:r>
      <w:r w:rsidR="00312242">
        <w:rPr>
          <w:rFonts w:ascii="Arial" w:hAnsi="Arial" w:cs="Arial"/>
          <w:color w:val="222222"/>
        </w:rPr>
        <w:t>for that city is equal to the total</w:t>
      </w:r>
      <w:r w:rsidR="003B7A54">
        <w:rPr>
          <w:rFonts w:ascii="Arial" w:hAnsi="Arial" w:cs="Arial"/>
          <w:color w:val="222222"/>
        </w:rPr>
        <w:t xml:space="preserve"> population of the city. The contents of the array infected is:</w:t>
      </w:r>
    </w:p>
    <w:tbl>
      <w:tblPr>
        <w:tblStyle w:val="TableGrid"/>
        <w:tblW w:w="0" w:type="auto"/>
        <w:tblLook w:val="04A0" w:firstRow="1" w:lastRow="0" w:firstColumn="1" w:lastColumn="0" w:noHBand="0" w:noVBand="1"/>
      </w:tblPr>
      <w:tblGrid>
        <w:gridCol w:w="755"/>
        <w:gridCol w:w="3322"/>
      </w:tblGrid>
      <w:tr w:rsidR="00F607C0" w14:paraId="2DCB621B" w14:textId="77777777" w:rsidTr="00694E91">
        <w:tc>
          <w:tcPr>
            <w:tcW w:w="755" w:type="dxa"/>
          </w:tcPr>
          <w:p w14:paraId="1D03151C" w14:textId="0AEDAF32" w:rsidR="00F607C0" w:rsidRDefault="00F607C0" w:rsidP="00720A84">
            <w:pPr>
              <w:rPr>
                <w:rFonts w:ascii="Arial" w:hAnsi="Arial" w:cs="Arial"/>
                <w:color w:val="222222"/>
              </w:rPr>
            </w:pPr>
            <w:r>
              <w:rPr>
                <w:rFonts w:ascii="Arial" w:hAnsi="Arial" w:cs="Arial"/>
                <w:color w:val="222222"/>
              </w:rPr>
              <w:t>Index</w:t>
            </w:r>
          </w:p>
        </w:tc>
        <w:tc>
          <w:tcPr>
            <w:tcW w:w="3322" w:type="dxa"/>
          </w:tcPr>
          <w:p w14:paraId="1A4D97F5" w14:textId="15E8EB18" w:rsidR="00F607C0" w:rsidRDefault="00F607C0" w:rsidP="00720A84">
            <w:pPr>
              <w:rPr>
                <w:rFonts w:ascii="Arial" w:hAnsi="Arial" w:cs="Arial"/>
                <w:color w:val="222222"/>
              </w:rPr>
            </w:pPr>
            <w:r>
              <w:rPr>
                <w:rFonts w:ascii="Arial" w:hAnsi="Arial" w:cs="Arial"/>
                <w:color w:val="222222"/>
              </w:rPr>
              <w:t>Content</w:t>
            </w:r>
          </w:p>
        </w:tc>
      </w:tr>
      <w:tr w:rsidR="00F607C0" w14:paraId="19601896" w14:textId="77777777" w:rsidTr="00694E91">
        <w:tc>
          <w:tcPr>
            <w:tcW w:w="755" w:type="dxa"/>
          </w:tcPr>
          <w:p w14:paraId="22AF08AB" w14:textId="69B3B7D9" w:rsidR="00F607C0" w:rsidRDefault="00F607C0" w:rsidP="00720A84">
            <w:pPr>
              <w:rPr>
                <w:rFonts w:ascii="Arial" w:hAnsi="Arial" w:cs="Arial"/>
                <w:color w:val="222222"/>
              </w:rPr>
            </w:pPr>
            <w:r>
              <w:rPr>
                <w:rFonts w:ascii="Arial" w:hAnsi="Arial" w:cs="Arial"/>
                <w:color w:val="222222"/>
              </w:rPr>
              <w:t>0</w:t>
            </w:r>
          </w:p>
        </w:tc>
        <w:tc>
          <w:tcPr>
            <w:tcW w:w="3322" w:type="dxa"/>
          </w:tcPr>
          <w:p w14:paraId="2FEC5AB2" w14:textId="63903F08" w:rsidR="00F607C0" w:rsidRDefault="00F607C0" w:rsidP="00720A84">
            <w:pPr>
              <w:rPr>
                <w:rFonts w:ascii="Arial" w:hAnsi="Arial" w:cs="Arial"/>
                <w:color w:val="222222"/>
              </w:rPr>
            </w:pPr>
            <w:r>
              <w:rPr>
                <w:rFonts w:ascii="Arial" w:hAnsi="Arial" w:cs="Arial"/>
                <w:color w:val="222222"/>
              </w:rPr>
              <w:t>Total infecte</w:t>
            </w:r>
            <w:r w:rsidR="00694E91">
              <w:rPr>
                <w:rFonts w:ascii="Arial" w:hAnsi="Arial" w:cs="Arial"/>
                <w:color w:val="222222"/>
              </w:rPr>
              <w:t>d</w:t>
            </w:r>
          </w:p>
        </w:tc>
      </w:tr>
      <w:tr w:rsidR="00694E91" w14:paraId="52AE2046" w14:textId="77777777" w:rsidTr="00694E91">
        <w:tc>
          <w:tcPr>
            <w:tcW w:w="755" w:type="dxa"/>
          </w:tcPr>
          <w:p w14:paraId="4A934884" w14:textId="7C5828C6" w:rsidR="00694E91" w:rsidRDefault="00694E91" w:rsidP="00720A84">
            <w:pPr>
              <w:rPr>
                <w:rFonts w:ascii="Arial" w:hAnsi="Arial" w:cs="Arial"/>
                <w:color w:val="222222"/>
              </w:rPr>
            </w:pPr>
            <w:r>
              <w:rPr>
                <w:rFonts w:ascii="Arial" w:hAnsi="Arial" w:cs="Arial"/>
                <w:color w:val="222222"/>
              </w:rPr>
              <w:t>1</w:t>
            </w:r>
          </w:p>
        </w:tc>
        <w:tc>
          <w:tcPr>
            <w:tcW w:w="3322" w:type="dxa"/>
          </w:tcPr>
          <w:p w14:paraId="0F51DD94" w14:textId="289F9975" w:rsidR="00694E91" w:rsidRDefault="00694E91" w:rsidP="00720A84">
            <w:pPr>
              <w:rPr>
                <w:rFonts w:ascii="Arial" w:hAnsi="Arial" w:cs="Arial"/>
                <w:color w:val="222222"/>
              </w:rPr>
            </w:pPr>
            <w:r>
              <w:rPr>
                <w:rFonts w:ascii="Arial" w:hAnsi="Arial" w:cs="Arial"/>
                <w:color w:val="222222"/>
              </w:rPr>
              <w:t>Total not infected</w:t>
            </w:r>
          </w:p>
        </w:tc>
      </w:tr>
      <w:tr w:rsidR="00694E91" w14:paraId="0E70148E" w14:textId="77777777" w:rsidTr="00694E91">
        <w:tc>
          <w:tcPr>
            <w:tcW w:w="755" w:type="dxa"/>
          </w:tcPr>
          <w:p w14:paraId="606F35AB" w14:textId="1C31E286" w:rsidR="00694E91" w:rsidRDefault="00694E91" w:rsidP="00720A84">
            <w:pPr>
              <w:rPr>
                <w:rFonts w:ascii="Arial" w:hAnsi="Arial" w:cs="Arial"/>
                <w:color w:val="222222"/>
              </w:rPr>
            </w:pPr>
            <w:r>
              <w:rPr>
                <w:rFonts w:ascii="Arial" w:hAnsi="Arial" w:cs="Arial"/>
                <w:color w:val="222222"/>
              </w:rPr>
              <w:t xml:space="preserve">2 </w:t>
            </w:r>
          </w:p>
        </w:tc>
        <w:tc>
          <w:tcPr>
            <w:tcW w:w="3322" w:type="dxa"/>
          </w:tcPr>
          <w:p w14:paraId="256AD4BD" w14:textId="0E79BB22" w:rsidR="00694E91" w:rsidRDefault="00694E91" w:rsidP="00720A84">
            <w:pPr>
              <w:rPr>
                <w:rFonts w:ascii="Arial" w:hAnsi="Arial" w:cs="Arial"/>
                <w:color w:val="222222"/>
              </w:rPr>
            </w:pPr>
            <w:r>
              <w:rPr>
                <w:rFonts w:ascii="Arial" w:hAnsi="Arial" w:cs="Arial"/>
                <w:color w:val="222222"/>
              </w:rPr>
              <w:t>The amount of cyber prevented</w:t>
            </w:r>
          </w:p>
        </w:tc>
      </w:tr>
      <w:tr w:rsidR="00694E91" w14:paraId="5B7F4FEA" w14:textId="77777777" w:rsidTr="00694E91">
        <w:tc>
          <w:tcPr>
            <w:tcW w:w="755" w:type="dxa"/>
          </w:tcPr>
          <w:p w14:paraId="37948500" w14:textId="3B4479E4" w:rsidR="00694E91" w:rsidRPr="00217741" w:rsidRDefault="00694E91" w:rsidP="00720A84">
            <w:pPr>
              <w:rPr>
                <w:rFonts w:ascii="Arial" w:hAnsi="Arial" w:cs="Arial"/>
                <w:color w:val="222222"/>
                <w:highlight w:val="cyan"/>
              </w:rPr>
            </w:pPr>
            <w:r w:rsidRPr="00217741">
              <w:rPr>
                <w:rFonts w:ascii="Arial" w:hAnsi="Arial" w:cs="Arial"/>
                <w:color w:val="222222"/>
                <w:highlight w:val="cyan"/>
              </w:rPr>
              <w:t>3</w:t>
            </w:r>
          </w:p>
        </w:tc>
        <w:tc>
          <w:tcPr>
            <w:tcW w:w="3322" w:type="dxa"/>
          </w:tcPr>
          <w:p w14:paraId="57BF2871" w14:textId="45C8C8F3" w:rsidR="00694E91" w:rsidRDefault="00694E91" w:rsidP="00720A84">
            <w:pPr>
              <w:rPr>
                <w:rFonts w:ascii="Arial" w:hAnsi="Arial" w:cs="Arial"/>
                <w:color w:val="222222"/>
              </w:rPr>
            </w:pPr>
            <w:r w:rsidRPr="00217741">
              <w:rPr>
                <w:rFonts w:ascii="Arial" w:hAnsi="Arial" w:cs="Arial"/>
                <w:color w:val="222222"/>
                <w:highlight w:val="cyan"/>
              </w:rPr>
              <w:t>The infected for Cardiff</w:t>
            </w:r>
          </w:p>
        </w:tc>
      </w:tr>
      <w:tr w:rsidR="00694E91" w14:paraId="0DF89371" w14:textId="77777777" w:rsidTr="00694E91">
        <w:tc>
          <w:tcPr>
            <w:tcW w:w="755" w:type="dxa"/>
          </w:tcPr>
          <w:p w14:paraId="6E897BA2" w14:textId="22D20590" w:rsidR="00694E91" w:rsidRDefault="00D471C0" w:rsidP="00720A84">
            <w:pPr>
              <w:rPr>
                <w:rFonts w:ascii="Arial" w:hAnsi="Arial" w:cs="Arial"/>
                <w:color w:val="222222"/>
              </w:rPr>
            </w:pPr>
            <w:r>
              <w:rPr>
                <w:rFonts w:ascii="Arial" w:hAnsi="Arial" w:cs="Arial"/>
                <w:color w:val="222222"/>
              </w:rPr>
              <w:t>4</w:t>
            </w:r>
          </w:p>
        </w:tc>
        <w:tc>
          <w:tcPr>
            <w:tcW w:w="3322" w:type="dxa"/>
          </w:tcPr>
          <w:p w14:paraId="2B58EFE9" w14:textId="5D7ADDFA" w:rsidR="00694E91" w:rsidRDefault="00D471C0" w:rsidP="00720A84">
            <w:pPr>
              <w:rPr>
                <w:rFonts w:ascii="Arial" w:hAnsi="Arial" w:cs="Arial"/>
                <w:color w:val="222222"/>
              </w:rPr>
            </w:pPr>
            <w:r>
              <w:rPr>
                <w:rFonts w:ascii="Arial" w:hAnsi="Arial" w:cs="Arial"/>
                <w:color w:val="222222"/>
              </w:rPr>
              <w:t>The infected for Norwich</w:t>
            </w:r>
          </w:p>
        </w:tc>
      </w:tr>
      <w:tr w:rsidR="00D471C0" w14:paraId="1AA9BA8F" w14:textId="77777777" w:rsidTr="00694E91">
        <w:tc>
          <w:tcPr>
            <w:tcW w:w="755" w:type="dxa"/>
          </w:tcPr>
          <w:p w14:paraId="70D278A7" w14:textId="000236F1" w:rsidR="00D471C0" w:rsidRDefault="00D471C0" w:rsidP="00720A84">
            <w:pPr>
              <w:rPr>
                <w:rFonts w:ascii="Arial" w:hAnsi="Arial" w:cs="Arial"/>
                <w:color w:val="222222"/>
              </w:rPr>
            </w:pPr>
            <w:r>
              <w:rPr>
                <w:rFonts w:ascii="Arial" w:hAnsi="Arial" w:cs="Arial"/>
                <w:color w:val="222222"/>
              </w:rPr>
              <w:t>5</w:t>
            </w:r>
          </w:p>
        </w:tc>
        <w:tc>
          <w:tcPr>
            <w:tcW w:w="3322" w:type="dxa"/>
          </w:tcPr>
          <w:p w14:paraId="556B9115" w14:textId="0246670E" w:rsidR="00D471C0" w:rsidRDefault="00D471C0" w:rsidP="00720A84">
            <w:pPr>
              <w:rPr>
                <w:rFonts w:ascii="Arial" w:hAnsi="Arial" w:cs="Arial"/>
                <w:color w:val="222222"/>
              </w:rPr>
            </w:pPr>
            <w:r>
              <w:rPr>
                <w:rFonts w:ascii="Arial" w:hAnsi="Arial" w:cs="Arial"/>
                <w:color w:val="222222"/>
              </w:rPr>
              <w:t>The infected for London</w:t>
            </w:r>
          </w:p>
        </w:tc>
      </w:tr>
      <w:tr w:rsidR="00D471C0" w14:paraId="608FA595" w14:textId="77777777" w:rsidTr="00694E91">
        <w:tc>
          <w:tcPr>
            <w:tcW w:w="755" w:type="dxa"/>
          </w:tcPr>
          <w:p w14:paraId="2B339C49" w14:textId="6DD52702" w:rsidR="00D471C0" w:rsidRDefault="00D471C0" w:rsidP="00720A84">
            <w:pPr>
              <w:rPr>
                <w:rFonts w:ascii="Arial" w:hAnsi="Arial" w:cs="Arial"/>
                <w:color w:val="222222"/>
              </w:rPr>
            </w:pPr>
            <w:r>
              <w:rPr>
                <w:rFonts w:ascii="Arial" w:hAnsi="Arial" w:cs="Arial"/>
                <w:color w:val="222222"/>
              </w:rPr>
              <w:t>6</w:t>
            </w:r>
          </w:p>
        </w:tc>
        <w:tc>
          <w:tcPr>
            <w:tcW w:w="3322" w:type="dxa"/>
          </w:tcPr>
          <w:p w14:paraId="75FF5C95" w14:textId="09852043" w:rsidR="00D471C0" w:rsidRDefault="00D471C0" w:rsidP="00720A84">
            <w:pPr>
              <w:rPr>
                <w:rFonts w:ascii="Arial" w:hAnsi="Arial" w:cs="Arial"/>
                <w:color w:val="222222"/>
              </w:rPr>
            </w:pPr>
            <w:r>
              <w:rPr>
                <w:rFonts w:ascii="Arial" w:hAnsi="Arial" w:cs="Arial"/>
                <w:color w:val="222222"/>
              </w:rPr>
              <w:t xml:space="preserve">The infected for </w:t>
            </w:r>
            <w:r w:rsidR="001639FA">
              <w:rPr>
                <w:rFonts w:ascii="Arial" w:hAnsi="Arial" w:cs="Arial"/>
                <w:color w:val="222222"/>
              </w:rPr>
              <w:t>Edinburgh</w:t>
            </w:r>
          </w:p>
        </w:tc>
      </w:tr>
    </w:tbl>
    <w:p w14:paraId="4846EFC5" w14:textId="7F64D774" w:rsidR="003B7A54" w:rsidRDefault="001639FA" w:rsidP="00720A84">
      <w:pPr>
        <w:rPr>
          <w:rFonts w:ascii="Arial" w:hAnsi="Arial" w:cs="Arial"/>
          <w:color w:val="222222"/>
          <w:highlight w:val="cyan"/>
        </w:rPr>
      </w:pPr>
      <w:r>
        <w:rPr>
          <w:rFonts w:ascii="Arial" w:hAnsi="Arial" w:cs="Arial"/>
          <w:color w:val="222222"/>
        </w:rPr>
        <w:t xml:space="preserve">The reason why it is </w:t>
      </w:r>
      <w:proofErr w:type="spellStart"/>
      <w:r>
        <w:rPr>
          <w:rFonts w:ascii="Arial" w:hAnsi="Arial" w:cs="Arial"/>
          <w:color w:val="222222"/>
        </w:rPr>
        <w:t>i+3</w:t>
      </w:r>
      <w:proofErr w:type="spellEnd"/>
      <w:r>
        <w:rPr>
          <w:rFonts w:ascii="Arial" w:hAnsi="Arial" w:cs="Arial"/>
          <w:color w:val="222222"/>
        </w:rPr>
        <w:t xml:space="preserve"> is because </w:t>
      </w:r>
      <w:r w:rsidR="0040743E">
        <w:rPr>
          <w:rFonts w:ascii="Arial" w:hAnsi="Arial" w:cs="Arial"/>
          <w:color w:val="222222"/>
        </w:rPr>
        <w:t xml:space="preserve">the first infected for a city is in </w:t>
      </w:r>
      <w:r w:rsidR="0040743E" w:rsidRPr="00217741">
        <w:rPr>
          <w:rFonts w:ascii="Arial" w:hAnsi="Arial" w:cs="Arial"/>
          <w:color w:val="222222"/>
          <w:highlight w:val="cyan"/>
        </w:rPr>
        <w:t>index 3</w:t>
      </w:r>
    </w:p>
    <w:p w14:paraId="5AAA691D" w14:textId="1777975F" w:rsidR="00217741" w:rsidRDefault="00FF3982" w:rsidP="00720A84">
      <w:pPr>
        <w:rPr>
          <w:rFonts w:ascii="Arial" w:hAnsi="Arial" w:cs="Arial"/>
          <w:color w:val="222222"/>
        </w:rPr>
      </w:pPr>
      <w:r>
        <w:rPr>
          <w:rFonts w:ascii="Arial" w:hAnsi="Arial" w:cs="Arial"/>
          <w:color w:val="222222"/>
        </w:rPr>
        <w:t xml:space="preserve">In the else statement I </w:t>
      </w:r>
      <w:r w:rsidR="00123164">
        <w:rPr>
          <w:rFonts w:ascii="Arial" w:hAnsi="Arial" w:cs="Arial"/>
          <w:color w:val="222222"/>
        </w:rPr>
        <w:t xml:space="preserve">made the index of the </w:t>
      </w:r>
      <w:proofErr w:type="spellStart"/>
      <w:r w:rsidR="00123164">
        <w:rPr>
          <w:rFonts w:ascii="Arial" w:hAnsi="Arial" w:cs="Arial"/>
          <w:color w:val="222222"/>
        </w:rPr>
        <w:t>NewInfected</w:t>
      </w:r>
      <w:proofErr w:type="spellEnd"/>
      <w:r w:rsidR="00123164">
        <w:rPr>
          <w:rFonts w:ascii="Arial" w:hAnsi="Arial" w:cs="Arial"/>
          <w:color w:val="222222"/>
        </w:rPr>
        <w:t xml:space="preserve"> array to be equal to</w:t>
      </w:r>
      <w:r w:rsidR="006A29D6">
        <w:rPr>
          <w:rFonts w:ascii="Arial" w:hAnsi="Arial" w:cs="Arial"/>
          <w:color w:val="222222"/>
        </w:rPr>
        <w:t xml:space="preserve"> the infected </w:t>
      </w:r>
      <w:r w:rsidR="004A49E4">
        <w:rPr>
          <w:rFonts w:ascii="Arial" w:hAnsi="Arial" w:cs="Arial"/>
          <w:color w:val="222222"/>
        </w:rPr>
        <w:t>to the power of the spread (which is inputted in the previous page)</w:t>
      </w:r>
    </w:p>
    <w:p w14:paraId="61F6DAF2" w14:textId="39E0282A" w:rsidR="004A49E4" w:rsidRPr="00FD48DE" w:rsidRDefault="004A49E4" w:rsidP="00720A84">
      <w:pPr>
        <w:rPr>
          <w:rFonts w:ascii="Arial" w:hAnsi="Arial" w:cs="Arial"/>
          <w:color w:val="222222"/>
        </w:rPr>
      </w:pPr>
      <w:r>
        <w:rPr>
          <w:rFonts w:ascii="Arial" w:hAnsi="Arial" w:cs="Arial"/>
          <w:color w:val="222222"/>
        </w:rPr>
        <w:t xml:space="preserve">When that is done you add this number to the </w:t>
      </w:r>
      <w:r w:rsidR="00CF73F5">
        <w:rPr>
          <w:rFonts w:ascii="Arial" w:hAnsi="Arial" w:cs="Arial"/>
          <w:color w:val="222222"/>
        </w:rPr>
        <w:t>current amount of infected.</w:t>
      </w:r>
    </w:p>
    <w:p w14:paraId="4DAACB43" w14:textId="4CE75E0C" w:rsidR="008B0165" w:rsidRDefault="008B0165" w:rsidP="00720A84">
      <w:pPr>
        <w:rPr>
          <w:rFonts w:ascii="Arial" w:hAnsi="Arial" w:cs="Arial"/>
          <w:color w:val="222222"/>
        </w:rPr>
      </w:pPr>
      <w:r>
        <w:rPr>
          <w:noProof/>
          <w:lang w:eastAsia="en-GB"/>
        </w:rPr>
        <w:drawing>
          <wp:inline distT="0" distB="0" distL="0" distR="0" wp14:anchorId="7F60DCB5" wp14:editId="091519CF">
            <wp:extent cx="6459166" cy="2599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403" t="30679" r="49847" b="44111"/>
                    <a:stretch/>
                  </pic:blipFill>
                  <pic:spPr bwMode="auto">
                    <a:xfrm>
                      <a:off x="0" y="0"/>
                      <a:ext cx="6524414" cy="2626244"/>
                    </a:xfrm>
                    <a:prstGeom prst="rect">
                      <a:avLst/>
                    </a:prstGeom>
                    <a:ln>
                      <a:noFill/>
                    </a:ln>
                    <a:extLst>
                      <a:ext uri="{53640926-AAD7-44D8-BBD7-CCE9431645EC}">
                        <a14:shadowObscured xmlns:a14="http://schemas.microsoft.com/office/drawing/2010/main"/>
                      </a:ext>
                    </a:extLst>
                  </pic:spPr>
                </pic:pic>
              </a:graphicData>
            </a:graphic>
          </wp:inline>
        </w:drawing>
      </w:r>
    </w:p>
    <w:p w14:paraId="552E4E82" w14:textId="1D40C4BE" w:rsidR="00F5285E" w:rsidRDefault="00F5285E" w:rsidP="00720A84">
      <w:pPr>
        <w:rPr>
          <w:rFonts w:ascii="Arial" w:hAnsi="Arial" w:cs="Arial"/>
          <w:color w:val="222222"/>
        </w:rPr>
      </w:pPr>
    </w:p>
    <w:p w14:paraId="7B294871" w14:textId="477722FB" w:rsidR="005E0C33" w:rsidRDefault="00092798" w:rsidP="0054571F">
      <w:r w:rsidRPr="0054571F">
        <w:rPr>
          <w:rFonts w:ascii="Arial" w:hAnsi="Arial" w:cs="Arial"/>
          <w:color w:val="222222"/>
        </w:rPr>
        <w:t xml:space="preserve">After doing that I then did the next criteria which was </w:t>
      </w:r>
      <w:r w:rsidR="0054571F">
        <w:t>Calculate ‘how many computers resist infection’</w:t>
      </w:r>
    </w:p>
    <w:p w14:paraId="48323CCC" w14:textId="6C9E8D15" w:rsidR="006C064B" w:rsidRDefault="006C064B" w:rsidP="0054571F">
      <w:r>
        <w:t xml:space="preserve">For this I made a for loop to </w:t>
      </w:r>
      <w:r w:rsidR="00FE0CBE">
        <w:t>so that the process will be calculated for each</w:t>
      </w:r>
      <w:r w:rsidR="00053679">
        <w:t xml:space="preserve"> city. </w:t>
      </w:r>
      <w:r w:rsidR="008A6E1F">
        <w:t xml:space="preserve">I then made a new array called </w:t>
      </w:r>
      <w:proofErr w:type="spellStart"/>
      <w:r w:rsidR="008A6E1F">
        <w:t>CyberSecurity</w:t>
      </w:r>
      <w:proofErr w:type="spellEnd"/>
      <w:r w:rsidR="008A6E1F">
        <w:t xml:space="preserve">, I set the index equal to the new infected </w:t>
      </w:r>
      <w:r w:rsidR="00081BBA">
        <w:t>* by the cybersecurity as a percentage (1-10 which means</w:t>
      </w:r>
      <w:r w:rsidR="00BA47BA">
        <w:t xml:space="preserve"> that it</w:t>
      </w:r>
      <w:r w:rsidR="00081BBA">
        <w:t xml:space="preserve"> is 0.1 – 1 </w:t>
      </w:r>
      <w:r w:rsidR="00BA47BA">
        <w:t>as a multiplier)</w:t>
      </w:r>
      <w:r w:rsidR="00026452">
        <w:t xml:space="preserve"> after calculating that I then needed to round the number to prevent it being a massive decimal. </w:t>
      </w:r>
      <w:r w:rsidR="001540FC">
        <w:t xml:space="preserve">When </w:t>
      </w:r>
      <w:proofErr w:type="spellStart"/>
      <w:r w:rsidR="001540FC">
        <w:t>tat</w:t>
      </w:r>
      <w:proofErr w:type="spellEnd"/>
      <w:r w:rsidR="001540FC">
        <w:t xml:space="preserve"> was done all I needed to do was to minus this number from the infected to show the final infected. (this was the next success criteria)</w:t>
      </w:r>
    </w:p>
    <w:p w14:paraId="51A281FC" w14:textId="77777777" w:rsidR="00BA47BA" w:rsidRDefault="00BA47BA" w:rsidP="0054571F"/>
    <w:p w14:paraId="3550773F" w14:textId="73561061" w:rsidR="0054571F" w:rsidRDefault="005E0C33" w:rsidP="001540FC">
      <w:r>
        <w:rPr>
          <w:noProof/>
          <w:lang w:eastAsia="en-GB"/>
        </w:rPr>
        <w:lastRenderedPageBreak/>
        <w:drawing>
          <wp:inline distT="0" distB="0" distL="0" distR="0" wp14:anchorId="6BF14702" wp14:editId="0533BEAA">
            <wp:extent cx="6375156" cy="1347281"/>
            <wp:effectExtent l="0" t="0" r="698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990" t="18585" r="52817" b="67722"/>
                    <a:stretch/>
                  </pic:blipFill>
                  <pic:spPr bwMode="auto">
                    <a:xfrm>
                      <a:off x="0" y="0"/>
                      <a:ext cx="6457782" cy="1364743"/>
                    </a:xfrm>
                    <a:prstGeom prst="rect">
                      <a:avLst/>
                    </a:prstGeom>
                    <a:ln>
                      <a:noFill/>
                    </a:ln>
                    <a:extLst>
                      <a:ext uri="{53640926-AAD7-44D8-BBD7-CCE9431645EC}">
                        <a14:shadowObscured xmlns:a14="http://schemas.microsoft.com/office/drawing/2010/main"/>
                      </a:ext>
                    </a:extLst>
                  </pic:spPr>
                </pic:pic>
              </a:graphicData>
            </a:graphic>
          </wp:inline>
        </w:drawing>
      </w:r>
    </w:p>
    <w:p w14:paraId="216F6C2F" w14:textId="12E4B026" w:rsidR="006A5C22" w:rsidRDefault="009B6938" w:rsidP="001540FC">
      <w:pPr>
        <w:rPr>
          <w:lang w:eastAsia="en-GB"/>
        </w:rPr>
      </w:pPr>
      <w:r>
        <w:rPr>
          <w:lang w:eastAsia="en-GB"/>
        </w:rPr>
        <w:t xml:space="preserve">After making all the systems I now </w:t>
      </w:r>
      <w:r w:rsidR="00291EA2">
        <w:rPr>
          <w:lang w:eastAsia="en-GB"/>
        </w:rPr>
        <w:t xml:space="preserve">needed to make it run </w:t>
      </w:r>
      <w:r w:rsidR="00BD12A2">
        <w:rPr>
          <w:lang w:eastAsia="en-GB"/>
        </w:rPr>
        <w:t>all</w:t>
      </w:r>
      <w:r w:rsidR="00291EA2">
        <w:rPr>
          <w:lang w:eastAsia="en-GB"/>
        </w:rPr>
        <w:t xml:space="preserve"> the individual procedures </w:t>
      </w:r>
      <w:r w:rsidR="00BF678B">
        <w:rPr>
          <w:lang w:eastAsia="en-GB"/>
        </w:rPr>
        <w:t xml:space="preserve">one after another and I also needed to run the set population at the beginning. </w:t>
      </w:r>
      <w:r w:rsidR="00BD12A2">
        <w:rPr>
          <w:lang w:eastAsia="en-GB"/>
        </w:rPr>
        <w:t xml:space="preserve">I first called the </w:t>
      </w:r>
      <w:proofErr w:type="spellStart"/>
      <w:r w:rsidR="00D81705">
        <w:rPr>
          <w:lang w:eastAsia="en-GB"/>
        </w:rPr>
        <w:t>DefinePopulation</w:t>
      </w:r>
      <w:proofErr w:type="spellEnd"/>
      <w:r w:rsidR="00D81705">
        <w:rPr>
          <w:lang w:eastAsia="en-GB"/>
        </w:rPr>
        <w:t xml:space="preserve"> under the start </w:t>
      </w:r>
      <w:r w:rsidR="007E3AD5">
        <w:rPr>
          <w:lang w:eastAsia="en-GB"/>
        </w:rPr>
        <w:t>function I also set the infected number to be equal to one so that it can initially begin to spread</w:t>
      </w:r>
      <w:r w:rsidR="00AA20E7">
        <w:rPr>
          <w:lang w:eastAsia="en-GB"/>
        </w:rPr>
        <w:t xml:space="preserve">. </w:t>
      </w:r>
    </w:p>
    <w:p w14:paraId="46B449C5" w14:textId="6FE78F40" w:rsidR="00E225AF" w:rsidRDefault="00E225AF" w:rsidP="001540FC">
      <w:pPr>
        <w:rPr>
          <w:lang w:eastAsia="en-GB"/>
        </w:rPr>
      </w:pPr>
      <w:r>
        <w:rPr>
          <w:noProof/>
          <w:lang w:eastAsia="en-GB"/>
        </w:rPr>
        <w:drawing>
          <wp:inline distT="0" distB="0" distL="0" distR="0" wp14:anchorId="06232579" wp14:editId="2E3006BB">
            <wp:extent cx="6209045" cy="1425102"/>
            <wp:effectExtent l="0" t="0" r="127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64" t="39463" r="75984" b="52005"/>
                    <a:stretch/>
                  </pic:blipFill>
                  <pic:spPr bwMode="auto">
                    <a:xfrm>
                      <a:off x="0" y="0"/>
                      <a:ext cx="6232919" cy="1430582"/>
                    </a:xfrm>
                    <a:prstGeom prst="rect">
                      <a:avLst/>
                    </a:prstGeom>
                    <a:ln>
                      <a:noFill/>
                    </a:ln>
                    <a:extLst>
                      <a:ext uri="{53640926-AAD7-44D8-BBD7-CCE9431645EC}">
                        <a14:shadowObscured xmlns:a14="http://schemas.microsoft.com/office/drawing/2010/main"/>
                      </a:ext>
                    </a:extLst>
                  </pic:spPr>
                </pic:pic>
              </a:graphicData>
            </a:graphic>
          </wp:inline>
        </w:drawing>
      </w:r>
    </w:p>
    <w:p w14:paraId="19C7A585" w14:textId="3B9D4384" w:rsidR="00D71524" w:rsidRDefault="00C57D79" w:rsidP="001540FC">
      <w:pPr>
        <w:rPr>
          <w:lang w:eastAsia="en-GB"/>
        </w:rPr>
      </w:pPr>
      <w:r>
        <w:rPr>
          <w:lang w:eastAsia="en-GB"/>
        </w:rPr>
        <w:t xml:space="preserve">After that I then added the other procedures under the update </w:t>
      </w:r>
      <w:r w:rsidR="007315A7">
        <w:rPr>
          <w:lang w:eastAsia="en-GB"/>
        </w:rPr>
        <w:t>function</w:t>
      </w:r>
    </w:p>
    <w:p w14:paraId="1B3405AF" w14:textId="77777777" w:rsidR="000E6685" w:rsidRDefault="000E6685" w:rsidP="001540FC">
      <w:pPr>
        <w:rPr>
          <w:lang w:eastAsia="en-GB"/>
        </w:rPr>
      </w:pPr>
    </w:p>
    <w:p w14:paraId="7E95749D" w14:textId="05FE716D" w:rsidR="001540FC" w:rsidRDefault="00EE4D37" w:rsidP="001540FC">
      <w:pPr>
        <w:rPr>
          <w:lang w:eastAsia="en-GB"/>
        </w:rPr>
      </w:pPr>
      <w:r>
        <w:rPr>
          <w:noProof/>
          <w:lang w:eastAsia="en-GB"/>
        </w:rPr>
        <w:drawing>
          <wp:inline distT="0" distB="0" distL="0" distR="0" wp14:anchorId="49410730" wp14:editId="3602260E">
            <wp:extent cx="6059643" cy="144455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9208" r="72583" b="50988"/>
                    <a:stretch/>
                  </pic:blipFill>
                  <pic:spPr bwMode="auto">
                    <a:xfrm>
                      <a:off x="0" y="0"/>
                      <a:ext cx="6101028" cy="1454424"/>
                    </a:xfrm>
                    <a:prstGeom prst="rect">
                      <a:avLst/>
                    </a:prstGeom>
                    <a:ln>
                      <a:noFill/>
                    </a:ln>
                    <a:extLst>
                      <a:ext uri="{53640926-AAD7-44D8-BBD7-CCE9431645EC}">
                        <a14:shadowObscured xmlns:a14="http://schemas.microsoft.com/office/drawing/2010/main"/>
                      </a:ext>
                    </a:extLst>
                  </pic:spPr>
                </pic:pic>
              </a:graphicData>
            </a:graphic>
          </wp:inline>
        </w:drawing>
      </w:r>
    </w:p>
    <w:p w14:paraId="6B9C8C3F" w14:textId="4824C429" w:rsidR="00026B52" w:rsidRDefault="00F418B8" w:rsidP="001540FC">
      <w:pPr>
        <w:rPr>
          <w:lang w:eastAsia="en-GB"/>
        </w:rPr>
      </w:pPr>
      <w:r>
        <w:rPr>
          <w:lang w:eastAsia="en-GB"/>
        </w:rPr>
        <w:t xml:space="preserve">The </w:t>
      </w:r>
      <w:r w:rsidR="000E6685">
        <w:rPr>
          <w:lang w:eastAsia="en-GB"/>
        </w:rPr>
        <w:t xml:space="preserve">issue with doing this is that </w:t>
      </w:r>
      <w:r w:rsidR="000C78FE">
        <w:rPr>
          <w:lang w:eastAsia="en-GB"/>
        </w:rPr>
        <w:t xml:space="preserve">it means that </w:t>
      </w:r>
      <w:r w:rsidR="00026B52">
        <w:rPr>
          <w:lang w:eastAsia="en-GB"/>
        </w:rPr>
        <w:t xml:space="preserve">it does this every frame which means that the simulation will be finished in seconds. I fixed this by doing the following </w:t>
      </w:r>
      <w:r w:rsidR="003F66A3">
        <w:rPr>
          <w:lang w:eastAsia="en-GB"/>
        </w:rPr>
        <w:t>adaptations</w:t>
      </w:r>
      <w:r w:rsidR="007F2A95">
        <w:rPr>
          <w:lang w:eastAsia="en-GB"/>
        </w:rPr>
        <w:t>:</w:t>
      </w:r>
    </w:p>
    <w:p w14:paraId="01E372BD" w14:textId="755CCC54" w:rsidR="003F66A3" w:rsidRDefault="003F66A3" w:rsidP="001540FC">
      <w:pPr>
        <w:rPr>
          <w:lang w:eastAsia="en-GB"/>
        </w:rPr>
      </w:pPr>
    </w:p>
    <w:p w14:paraId="0417AC47" w14:textId="77777777" w:rsidR="003F66A3" w:rsidRDefault="003F66A3" w:rsidP="001540FC">
      <w:pPr>
        <w:rPr>
          <w:lang w:eastAsia="en-GB"/>
        </w:rPr>
      </w:pPr>
    </w:p>
    <w:p w14:paraId="7ABE0E4E" w14:textId="1F01211E" w:rsidR="003F66A3" w:rsidRDefault="00026B52" w:rsidP="001540FC">
      <w:pPr>
        <w:rPr>
          <w:lang w:eastAsia="en-GB"/>
        </w:rPr>
      </w:pPr>
      <w:r>
        <w:rPr>
          <w:noProof/>
          <w:lang w:eastAsia="en-GB"/>
        </w:rPr>
        <w:lastRenderedPageBreak/>
        <w:drawing>
          <wp:inline distT="0" distB="0" distL="0" distR="0" wp14:anchorId="54CDCBF2" wp14:editId="56DE815F">
            <wp:extent cx="6501649" cy="1522379"/>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5" t="50538" r="49338" b="31637"/>
                    <a:stretch/>
                  </pic:blipFill>
                  <pic:spPr bwMode="auto">
                    <a:xfrm>
                      <a:off x="0" y="0"/>
                      <a:ext cx="6603529" cy="1546234"/>
                    </a:xfrm>
                    <a:prstGeom prst="rect">
                      <a:avLst/>
                    </a:prstGeom>
                    <a:ln>
                      <a:noFill/>
                    </a:ln>
                    <a:extLst>
                      <a:ext uri="{53640926-AAD7-44D8-BBD7-CCE9431645EC}">
                        <a14:shadowObscured xmlns:a14="http://schemas.microsoft.com/office/drawing/2010/main"/>
                      </a:ext>
                    </a:extLst>
                  </pic:spPr>
                </pic:pic>
              </a:graphicData>
            </a:graphic>
          </wp:inline>
        </w:drawing>
      </w:r>
    </w:p>
    <w:p w14:paraId="6ABABA97" w14:textId="725D276A" w:rsidR="003F66A3" w:rsidRDefault="003F66A3" w:rsidP="001540FC">
      <w:pPr>
        <w:rPr>
          <w:lang w:eastAsia="en-GB"/>
        </w:rPr>
      </w:pPr>
      <w:r>
        <w:rPr>
          <w:noProof/>
          <w:lang w:eastAsia="en-GB"/>
        </w:rPr>
        <w:drawing>
          <wp:inline distT="0" distB="0" distL="0" distR="0" wp14:anchorId="0C270D45" wp14:editId="221AA07A">
            <wp:extent cx="6341497" cy="3835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734" t="33488" r="51459" b="62447"/>
                    <a:stretch/>
                  </pic:blipFill>
                  <pic:spPr bwMode="auto">
                    <a:xfrm>
                      <a:off x="0" y="0"/>
                      <a:ext cx="6415669" cy="388026"/>
                    </a:xfrm>
                    <a:prstGeom prst="rect">
                      <a:avLst/>
                    </a:prstGeom>
                    <a:ln>
                      <a:noFill/>
                    </a:ln>
                    <a:extLst>
                      <a:ext uri="{53640926-AAD7-44D8-BBD7-CCE9431645EC}">
                        <a14:shadowObscured xmlns:a14="http://schemas.microsoft.com/office/drawing/2010/main"/>
                      </a:ext>
                    </a:extLst>
                  </pic:spPr>
                </pic:pic>
              </a:graphicData>
            </a:graphic>
          </wp:inline>
        </w:drawing>
      </w:r>
    </w:p>
    <w:p w14:paraId="7A2B01D4" w14:textId="0D0005BB" w:rsidR="000E6685" w:rsidRDefault="00452ECE" w:rsidP="001540FC">
      <w:pPr>
        <w:rPr>
          <w:lang w:eastAsia="en-GB"/>
        </w:rPr>
      </w:pPr>
      <w:r>
        <w:rPr>
          <w:lang w:eastAsia="en-GB"/>
        </w:rPr>
        <w:t>Speed being a constant and time being constantly increasing so this means that the game will only run every 100 frames</w:t>
      </w:r>
      <w:r w:rsidR="00875CFF">
        <w:rPr>
          <w:lang w:eastAsia="en-GB"/>
        </w:rPr>
        <w:t>.</w:t>
      </w:r>
    </w:p>
    <w:p w14:paraId="5BC4F592" w14:textId="2143DBAE" w:rsidR="00C03AB2" w:rsidRDefault="00850B81" w:rsidP="00C03AB2">
      <w:r>
        <w:rPr>
          <w:lang w:eastAsia="en-GB"/>
        </w:rPr>
        <w:t>The next success criteria that</w:t>
      </w:r>
      <w:r w:rsidR="00C03AB2">
        <w:rPr>
          <w:lang w:eastAsia="en-GB"/>
        </w:rPr>
        <w:t xml:space="preserve"> I needed to do in this iteration is ‘</w:t>
      </w:r>
      <w:r w:rsidR="00C03AB2">
        <w:t>Out put the information in the information table’</w:t>
      </w:r>
    </w:p>
    <w:p w14:paraId="3492610E" w14:textId="5B0A16B0" w:rsidR="00235E3E" w:rsidRDefault="00C03AB2" w:rsidP="001540FC">
      <w:pPr>
        <w:rPr>
          <w:lang w:eastAsia="en-GB"/>
        </w:rPr>
      </w:pPr>
      <w:r>
        <w:rPr>
          <w:lang w:eastAsia="en-GB"/>
        </w:rPr>
        <w:t xml:space="preserve">I did this by </w:t>
      </w:r>
      <w:r w:rsidR="00235E3E">
        <w:rPr>
          <w:lang w:eastAsia="en-GB"/>
        </w:rPr>
        <w:t xml:space="preserve">first making a for loop that </w:t>
      </w:r>
      <w:r w:rsidR="00946FE4">
        <w:rPr>
          <w:lang w:eastAsia="en-GB"/>
        </w:rPr>
        <w:t>add the current infected for each city</w:t>
      </w:r>
      <w:r w:rsidR="00132130">
        <w:rPr>
          <w:lang w:eastAsia="en-GB"/>
        </w:rPr>
        <w:t xml:space="preserve"> and assign it to</w:t>
      </w:r>
      <w:r w:rsidR="00946FE4">
        <w:rPr>
          <w:lang w:eastAsia="en-GB"/>
        </w:rPr>
        <w:t xml:space="preserve"> </w:t>
      </w:r>
      <w:r w:rsidR="001D5B69">
        <w:rPr>
          <w:lang w:eastAsia="en-GB"/>
        </w:rPr>
        <w:t xml:space="preserve">index 0 </w:t>
      </w:r>
      <w:r w:rsidR="00132130">
        <w:rPr>
          <w:lang w:eastAsia="en-GB"/>
        </w:rPr>
        <w:t xml:space="preserve">(this is the total infected) of the infected array. </w:t>
      </w:r>
    </w:p>
    <w:p w14:paraId="182B60D7" w14:textId="77777777" w:rsidR="00216E28" w:rsidRDefault="00594F4C" w:rsidP="001540FC">
      <w:pPr>
        <w:rPr>
          <w:lang w:eastAsia="en-GB"/>
        </w:rPr>
      </w:pPr>
      <w:r>
        <w:rPr>
          <w:lang w:eastAsia="en-GB"/>
        </w:rPr>
        <w:t xml:space="preserve">I then assigned </w:t>
      </w:r>
      <w:r w:rsidR="003D0444">
        <w:rPr>
          <w:lang w:eastAsia="en-GB"/>
        </w:rPr>
        <w:t>the total population minus the total infected to index 1 of the infected array (</w:t>
      </w:r>
      <w:r w:rsidR="00216E28">
        <w:rPr>
          <w:lang w:eastAsia="en-GB"/>
        </w:rPr>
        <w:t>this is the total not infected)</w:t>
      </w:r>
    </w:p>
    <w:p w14:paraId="53936334" w14:textId="0C55C8FF" w:rsidR="00373159" w:rsidRDefault="00216E28" w:rsidP="001540FC">
      <w:pPr>
        <w:rPr>
          <w:lang w:eastAsia="en-GB"/>
        </w:rPr>
      </w:pPr>
      <w:r>
        <w:rPr>
          <w:lang w:eastAsia="en-GB"/>
        </w:rPr>
        <w:t xml:space="preserve">When I had finished that </w:t>
      </w:r>
      <w:r w:rsidR="00F636E0">
        <w:rPr>
          <w:lang w:eastAsia="en-GB"/>
        </w:rPr>
        <w:t>I used a for loop to go through all the different entries in the infected array to be equal to the stats arra</w:t>
      </w:r>
      <w:r w:rsidR="001A571F">
        <w:rPr>
          <w:lang w:eastAsia="en-GB"/>
        </w:rPr>
        <w:t xml:space="preserve">y (this is used to store the </w:t>
      </w:r>
      <w:r w:rsidR="00CD121D">
        <w:rPr>
          <w:lang w:eastAsia="en-GB"/>
        </w:rPr>
        <w:t xml:space="preserve">designation of </w:t>
      </w:r>
      <w:r w:rsidR="00752679">
        <w:rPr>
          <w:lang w:eastAsia="en-GB"/>
        </w:rPr>
        <w:t>each textbox in the table that is outputted)</w:t>
      </w:r>
      <w:r w:rsidR="0074016F">
        <w:rPr>
          <w:lang w:eastAsia="en-GB"/>
        </w:rPr>
        <w:t xml:space="preserve"> </w:t>
      </w:r>
    </w:p>
    <w:p w14:paraId="0B8CEEBB" w14:textId="195603FE" w:rsidR="00C03AB2" w:rsidRDefault="00235E3E" w:rsidP="001540FC">
      <w:pPr>
        <w:rPr>
          <w:lang w:eastAsia="en-GB"/>
        </w:rPr>
      </w:pPr>
      <w:r>
        <w:rPr>
          <w:noProof/>
          <w:lang w:eastAsia="en-GB"/>
        </w:rPr>
        <w:drawing>
          <wp:inline distT="0" distB="0" distL="0" distR="0" wp14:anchorId="24DB38C5" wp14:editId="7AE9EAB0">
            <wp:extent cx="6318115" cy="1376463"/>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t="29279" r="44777" b="52674"/>
                    <a:stretch/>
                  </pic:blipFill>
                  <pic:spPr bwMode="auto">
                    <a:xfrm>
                      <a:off x="0" y="0"/>
                      <a:ext cx="6338176" cy="1380833"/>
                    </a:xfrm>
                    <a:prstGeom prst="rect">
                      <a:avLst/>
                    </a:prstGeom>
                    <a:ln>
                      <a:noFill/>
                    </a:ln>
                    <a:extLst>
                      <a:ext uri="{53640926-AAD7-44D8-BBD7-CCE9431645EC}">
                        <a14:shadowObscured xmlns:a14="http://schemas.microsoft.com/office/drawing/2010/main"/>
                      </a:ext>
                    </a:extLst>
                  </pic:spPr>
                </pic:pic>
              </a:graphicData>
            </a:graphic>
          </wp:inline>
        </w:drawing>
      </w:r>
    </w:p>
    <w:p w14:paraId="47123607" w14:textId="198406D5" w:rsidR="00601F20" w:rsidRDefault="00601F20" w:rsidP="001540FC">
      <w:pPr>
        <w:rPr>
          <w:noProof/>
        </w:rPr>
      </w:pPr>
    </w:p>
    <w:p w14:paraId="7906D83E" w14:textId="7FEF7CB9" w:rsidR="00601F20" w:rsidRDefault="0079022E" w:rsidP="001540FC">
      <w:pPr>
        <w:rPr>
          <w:noProof/>
        </w:rPr>
      </w:pPr>
      <w:r>
        <w:rPr>
          <w:noProof/>
        </w:rPr>
        <w:t xml:space="preserve">First </w:t>
      </w:r>
      <w:r w:rsidR="003F71EE">
        <w:rPr>
          <w:noProof/>
        </w:rPr>
        <w:t>I</w:t>
      </w:r>
      <w:r>
        <w:rPr>
          <w:noProof/>
        </w:rPr>
        <w:t xml:space="preserve"> made a for loop that would itterate 7 times </w:t>
      </w:r>
      <w:r w:rsidR="00981C93">
        <w:rPr>
          <w:noProof/>
        </w:rPr>
        <w:t xml:space="preserve">to add the percentage array to the stats array (note that it is +7 because the first sections </w:t>
      </w:r>
      <w:r w:rsidR="008C61A6">
        <w:rPr>
          <w:noProof/>
        </w:rPr>
        <w:t xml:space="preserve">of </w:t>
      </w:r>
    </w:p>
    <w:p w14:paraId="720C7E45" w14:textId="54D33E84" w:rsidR="003146DD" w:rsidRPr="001540FC" w:rsidRDefault="0034359E" w:rsidP="001540FC">
      <w:pPr>
        <w:rPr>
          <w:lang w:eastAsia="en-GB"/>
        </w:rPr>
      </w:pPr>
      <w:r>
        <w:rPr>
          <w:noProof/>
          <w:lang w:eastAsia="en-GB"/>
        </w:rPr>
        <w:drawing>
          <wp:inline distT="0" distB="0" distL="0" distR="0" wp14:anchorId="70465BBB" wp14:editId="599527C7">
            <wp:extent cx="6414722" cy="490639"/>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4906" r="41531" b="38385"/>
                    <a:stretch/>
                  </pic:blipFill>
                  <pic:spPr bwMode="auto">
                    <a:xfrm>
                      <a:off x="0" y="0"/>
                      <a:ext cx="6483959" cy="495935"/>
                    </a:xfrm>
                    <a:prstGeom prst="rect">
                      <a:avLst/>
                    </a:prstGeom>
                    <a:ln>
                      <a:noFill/>
                    </a:ln>
                    <a:extLst>
                      <a:ext uri="{53640926-AAD7-44D8-BBD7-CCE9431645EC}">
                        <a14:shadowObscured xmlns:a14="http://schemas.microsoft.com/office/drawing/2010/main"/>
                      </a:ext>
                    </a:extLst>
                  </pic:spPr>
                </pic:pic>
              </a:graphicData>
            </a:graphic>
          </wp:inline>
        </w:drawing>
      </w:r>
    </w:p>
    <w:p w14:paraId="2F4D8110" w14:textId="77777777" w:rsidR="00515F9A" w:rsidRDefault="00515F9A" w:rsidP="00642278">
      <w:pPr>
        <w:pStyle w:val="Heading2"/>
        <w:rPr>
          <w:lang w:eastAsia="en-GB"/>
        </w:rPr>
      </w:pPr>
    </w:p>
    <w:p w14:paraId="053687EA" w14:textId="20BA8A04"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t>
            </w:r>
            <w:r>
              <w:rPr>
                <w:lang w:eastAsia="en-GB"/>
              </w:rPr>
              <w:lastRenderedPageBreak/>
              <w:t xml:space="preserve">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lastRenderedPageBreak/>
              <w:t xml:space="preserve">The validation consists of two main </w:t>
            </w:r>
            <w:r w:rsidR="005F19F4">
              <w:rPr>
                <w:lang w:eastAsia="en-GB"/>
              </w:rPr>
              <w:t>aspects;</w:t>
            </w:r>
            <w:r>
              <w:rPr>
                <w:lang w:eastAsia="en-GB"/>
              </w:rPr>
              <w:t xml:space="preserve"> </w:t>
            </w:r>
            <w:r w:rsidR="005F19F4">
              <w:rPr>
                <w:lang w:eastAsia="en-GB"/>
              </w:rPr>
              <w:t xml:space="preserve">the first aspect was just to check to see if the field had an input, this meant </w:t>
            </w:r>
            <w:r w:rsidR="005F19F4">
              <w:rPr>
                <w:lang w:eastAsia="en-GB"/>
              </w:rPr>
              <w:lastRenderedPageBreak/>
              <w:t>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lastRenderedPageBreak/>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w:t>
            </w:r>
            <w:proofErr w:type="spellStart"/>
            <w:r>
              <w:rPr>
                <w:lang w:eastAsia="en-GB"/>
              </w:rPr>
              <w:t>isnullorempty</w:t>
            </w:r>
            <w:proofErr w:type="spellEnd"/>
            <w:r>
              <w:rPr>
                <w:lang w:eastAsia="en-GB"/>
              </w:rPr>
              <w:t xml:space="preserve">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67B7B13E" w:rsidR="001F06F1" w:rsidRDefault="001F06F1" w:rsidP="00645817">
      <w:pPr>
        <w:rPr>
          <w:lang w:eastAsia="en-GB"/>
        </w:rPr>
      </w:pPr>
    </w:p>
    <w:p w14:paraId="0D1772CA" w14:textId="284D95E1" w:rsidR="003366F5" w:rsidRPr="003366F5" w:rsidRDefault="003366F5" w:rsidP="00645817">
      <w:pPr>
        <w:rPr>
          <w:sz w:val="160"/>
          <w:lang w:eastAsia="en-GB"/>
        </w:rPr>
      </w:pPr>
      <w:proofErr w:type="spellStart"/>
      <w:r w:rsidRPr="003366F5">
        <w:rPr>
          <w:sz w:val="160"/>
          <w:lang w:eastAsia="en-GB"/>
        </w:rPr>
        <w:t>Wip</w:t>
      </w:r>
      <w:proofErr w:type="spellEnd"/>
    </w:p>
    <w:p w14:paraId="6CB14DA5" w14:textId="77777777" w:rsidR="003366F5" w:rsidRDefault="003366F5" w:rsidP="00645817">
      <w:pPr>
        <w:rPr>
          <w:lang w:eastAsia="en-GB"/>
        </w:rPr>
      </w:pPr>
    </w:p>
    <w:p w14:paraId="25C7DFA4" w14:textId="77777777" w:rsidR="003366F5" w:rsidRDefault="003366F5" w:rsidP="003366F5">
      <w:pPr>
        <w:rPr>
          <w:lang w:eastAsia="en-GB"/>
        </w:rPr>
      </w:pPr>
      <w:r>
        <w:rPr>
          <w:lang w:eastAsia="en-GB"/>
        </w:rPr>
        <w:t xml:space="preserve">Now that I had finished assigning the first column I now needed to make a table that would output the percentages of these statistics </w:t>
      </w:r>
    </w:p>
    <w:p w14:paraId="7FDB5B0F" w14:textId="77777777" w:rsidR="003366F5" w:rsidRDefault="003366F5" w:rsidP="003366F5">
      <w:pPr>
        <w:rPr>
          <w:lang w:eastAsia="en-GB"/>
        </w:rPr>
      </w:pPr>
      <w:r>
        <w:rPr>
          <w:lang w:eastAsia="en-GB"/>
        </w:rPr>
        <w:t xml:space="preserve">First, I needed to define some of the indexes in the percent array; the first index was for the percentage of total infected. The next index that I needed to do was the percentage of cyber prevented this was calculated by getting the </w:t>
      </w:r>
      <w:proofErr w:type="spellStart"/>
      <w:r>
        <w:rPr>
          <w:lang w:eastAsia="en-GB"/>
        </w:rPr>
        <w:t>cyberprevented</w:t>
      </w:r>
      <w:proofErr w:type="spellEnd"/>
      <w:r>
        <w:rPr>
          <w:lang w:eastAsia="en-GB"/>
        </w:rPr>
        <w:t xml:space="preserve"> </w:t>
      </w:r>
    </w:p>
    <w:p w14:paraId="434EF354" w14:textId="77777777" w:rsidR="003366F5" w:rsidRPr="00645817" w:rsidRDefault="003366F5" w:rsidP="00645817">
      <w:pPr>
        <w:rPr>
          <w:lang w:eastAsia="en-GB"/>
        </w:rPr>
      </w:pPr>
    </w:p>
    <w:sectPr w:rsidR="003366F5" w:rsidRPr="00645817">
      <w:headerReference w:type="default" r:id="rId89"/>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A1C639" w14:textId="77777777" w:rsidR="00704442" w:rsidRDefault="00704442" w:rsidP="00AE74D8">
      <w:pPr>
        <w:spacing w:after="0" w:line="240" w:lineRule="auto"/>
      </w:pPr>
      <w:r>
        <w:separator/>
      </w:r>
    </w:p>
  </w:endnote>
  <w:endnote w:type="continuationSeparator" w:id="0">
    <w:p w14:paraId="07195232" w14:textId="77777777" w:rsidR="00704442" w:rsidRDefault="00704442" w:rsidP="00AE74D8">
      <w:pPr>
        <w:spacing w:after="0" w:line="240" w:lineRule="auto"/>
      </w:pPr>
      <w:r>
        <w:continuationSeparator/>
      </w:r>
    </w:p>
  </w:endnote>
  <w:endnote w:type="continuationNotice" w:id="1">
    <w:p w14:paraId="620A414F" w14:textId="77777777" w:rsidR="00704442" w:rsidRDefault="007044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7822"/>
      <w:docPartObj>
        <w:docPartGallery w:val="Page Numbers (Bottom of Page)"/>
        <w:docPartUnique/>
      </w:docPartObj>
    </w:sdtPr>
    <w:sdtContent>
      <w:sdt>
        <w:sdtPr>
          <w:id w:val="860082579"/>
          <w:docPartObj>
            <w:docPartGallery w:val="Page Numbers (Top of Page)"/>
            <w:docPartUnique/>
          </w:docPartObj>
        </w:sdtPr>
        <w:sdtContent>
          <w:p w14:paraId="32F06FD4" w14:textId="35299084" w:rsidR="00704442" w:rsidRDefault="0070444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B6698">
              <w:rPr>
                <w:b/>
                <w:bCs/>
                <w:noProof/>
              </w:rPr>
              <w:t>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B6698">
              <w:rPr>
                <w:b/>
                <w:bCs/>
                <w:noProof/>
              </w:rPr>
              <w:t>48</w:t>
            </w:r>
            <w:r>
              <w:rPr>
                <w:b/>
                <w:bCs/>
                <w:sz w:val="24"/>
                <w:szCs w:val="24"/>
              </w:rPr>
              <w:fldChar w:fldCharType="end"/>
            </w:r>
          </w:p>
        </w:sdtContent>
      </w:sdt>
    </w:sdtContent>
  </w:sdt>
  <w:p w14:paraId="4CFEDCF3" w14:textId="77777777" w:rsidR="00704442" w:rsidRDefault="007044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3E4565" w14:textId="77777777" w:rsidR="00704442" w:rsidRDefault="00704442" w:rsidP="00AE74D8">
      <w:pPr>
        <w:spacing w:after="0" w:line="240" w:lineRule="auto"/>
      </w:pPr>
      <w:r>
        <w:separator/>
      </w:r>
    </w:p>
  </w:footnote>
  <w:footnote w:type="continuationSeparator" w:id="0">
    <w:p w14:paraId="25234B8C" w14:textId="77777777" w:rsidR="00704442" w:rsidRDefault="00704442" w:rsidP="00AE74D8">
      <w:pPr>
        <w:spacing w:after="0" w:line="240" w:lineRule="auto"/>
      </w:pPr>
      <w:r>
        <w:continuationSeparator/>
      </w:r>
    </w:p>
  </w:footnote>
  <w:footnote w:type="continuationNotice" w:id="1">
    <w:p w14:paraId="24751470" w14:textId="77777777" w:rsidR="00704442" w:rsidRDefault="0070444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6B00F" w14:textId="77777777" w:rsidR="00704442" w:rsidRDefault="00704442">
    <w:pPr>
      <w:pStyle w:val="Header"/>
    </w:pPr>
    <w:r>
      <w:t>Jamie Ferro</w:t>
    </w:r>
    <w:r>
      <w:ptab w:relativeTo="margin" w:alignment="center" w:leader="none"/>
    </w:r>
    <w:r>
      <w:ptab w:relativeTo="margin" w:alignment="right" w:leader="none"/>
    </w:r>
    <w:proofErr w:type="spellStart"/>
    <w:r>
      <w:t>h446</w:t>
    </w:r>
    <w:proofErr w:type="spellEnd"/>
    <w:r>
      <w:t>/4 – Programming Project</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7514BCA"/>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C3922CA"/>
    <w:multiLevelType w:val="hybridMultilevel"/>
    <w:tmpl w:val="C7C674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142498B"/>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B5070F9"/>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8"/>
  </w:num>
  <w:num w:numId="4">
    <w:abstractNumId w:val="14"/>
  </w:num>
  <w:num w:numId="5">
    <w:abstractNumId w:val="5"/>
  </w:num>
  <w:num w:numId="6">
    <w:abstractNumId w:val="9"/>
  </w:num>
  <w:num w:numId="7">
    <w:abstractNumId w:val="10"/>
  </w:num>
  <w:num w:numId="8">
    <w:abstractNumId w:val="20"/>
  </w:num>
  <w:num w:numId="9">
    <w:abstractNumId w:val="16"/>
  </w:num>
  <w:num w:numId="10">
    <w:abstractNumId w:val="19"/>
  </w:num>
  <w:num w:numId="11">
    <w:abstractNumId w:val="13"/>
  </w:num>
  <w:num w:numId="12">
    <w:abstractNumId w:val="1"/>
  </w:num>
  <w:num w:numId="13">
    <w:abstractNumId w:val="17"/>
  </w:num>
  <w:num w:numId="14">
    <w:abstractNumId w:val="21"/>
  </w:num>
  <w:num w:numId="15">
    <w:abstractNumId w:val="4"/>
  </w:num>
  <w:num w:numId="16">
    <w:abstractNumId w:val="0"/>
  </w:num>
  <w:num w:numId="17">
    <w:abstractNumId w:val="12"/>
  </w:num>
  <w:num w:numId="18">
    <w:abstractNumId w:val="15"/>
  </w:num>
  <w:num w:numId="19">
    <w:abstractNumId w:val="2"/>
  </w:num>
  <w:num w:numId="20">
    <w:abstractNumId w:val="6"/>
  </w:num>
  <w:num w:numId="21">
    <w:abstractNumId w:val="11"/>
  </w:num>
  <w:num w:numId="22">
    <w:abstractNumId w:val="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492"/>
    <w:rsid w:val="0000061E"/>
    <w:rsid w:val="00002AA4"/>
    <w:rsid w:val="0001210D"/>
    <w:rsid w:val="0001349E"/>
    <w:rsid w:val="00026452"/>
    <w:rsid w:val="00026B52"/>
    <w:rsid w:val="00027743"/>
    <w:rsid w:val="00032C41"/>
    <w:rsid w:val="000339BF"/>
    <w:rsid w:val="00034709"/>
    <w:rsid w:val="00045A26"/>
    <w:rsid w:val="00046B76"/>
    <w:rsid w:val="00053679"/>
    <w:rsid w:val="0005460B"/>
    <w:rsid w:val="000570E6"/>
    <w:rsid w:val="00065659"/>
    <w:rsid w:val="00066052"/>
    <w:rsid w:val="00072FCD"/>
    <w:rsid w:val="00081BBA"/>
    <w:rsid w:val="00083689"/>
    <w:rsid w:val="00084B31"/>
    <w:rsid w:val="000855F9"/>
    <w:rsid w:val="00092798"/>
    <w:rsid w:val="000A6ECC"/>
    <w:rsid w:val="000B7052"/>
    <w:rsid w:val="000C37C8"/>
    <w:rsid w:val="000C7028"/>
    <w:rsid w:val="000C78FE"/>
    <w:rsid w:val="000D20FA"/>
    <w:rsid w:val="000D648C"/>
    <w:rsid w:val="000E4E64"/>
    <w:rsid w:val="000E6685"/>
    <w:rsid w:val="000E6B6C"/>
    <w:rsid w:val="00100042"/>
    <w:rsid w:val="00100C1F"/>
    <w:rsid w:val="00104ADE"/>
    <w:rsid w:val="00104F54"/>
    <w:rsid w:val="001121E1"/>
    <w:rsid w:val="00114091"/>
    <w:rsid w:val="00123164"/>
    <w:rsid w:val="00132130"/>
    <w:rsid w:val="0013601C"/>
    <w:rsid w:val="00140535"/>
    <w:rsid w:val="00142F0B"/>
    <w:rsid w:val="001465A3"/>
    <w:rsid w:val="00150430"/>
    <w:rsid w:val="001540FC"/>
    <w:rsid w:val="001605E1"/>
    <w:rsid w:val="001639FA"/>
    <w:rsid w:val="00170B45"/>
    <w:rsid w:val="00177FDA"/>
    <w:rsid w:val="00181150"/>
    <w:rsid w:val="001844F8"/>
    <w:rsid w:val="001903C1"/>
    <w:rsid w:val="00197880"/>
    <w:rsid w:val="0019793A"/>
    <w:rsid w:val="001A0CAA"/>
    <w:rsid w:val="001A107A"/>
    <w:rsid w:val="001A15F8"/>
    <w:rsid w:val="001A2E3C"/>
    <w:rsid w:val="001A571F"/>
    <w:rsid w:val="001A72E4"/>
    <w:rsid w:val="001B6D3B"/>
    <w:rsid w:val="001C1A36"/>
    <w:rsid w:val="001C5C2D"/>
    <w:rsid w:val="001D0148"/>
    <w:rsid w:val="001D5639"/>
    <w:rsid w:val="001D5B69"/>
    <w:rsid w:val="001E1A36"/>
    <w:rsid w:val="001F06F1"/>
    <w:rsid w:val="001F194D"/>
    <w:rsid w:val="001F5B71"/>
    <w:rsid w:val="00202F7E"/>
    <w:rsid w:val="00210139"/>
    <w:rsid w:val="002120FA"/>
    <w:rsid w:val="002125BD"/>
    <w:rsid w:val="0021313C"/>
    <w:rsid w:val="002131B1"/>
    <w:rsid w:val="00216E28"/>
    <w:rsid w:val="00217741"/>
    <w:rsid w:val="002213AC"/>
    <w:rsid w:val="0022453C"/>
    <w:rsid w:val="00235E31"/>
    <w:rsid w:val="00235E3E"/>
    <w:rsid w:val="00235FEC"/>
    <w:rsid w:val="00242FD9"/>
    <w:rsid w:val="00255BE8"/>
    <w:rsid w:val="00260CB8"/>
    <w:rsid w:val="0027555D"/>
    <w:rsid w:val="00283A0E"/>
    <w:rsid w:val="00284AFB"/>
    <w:rsid w:val="002855A6"/>
    <w:rsid w:val="00291EA2"/>
    <w:rsid w:val="002A63E0"/>
    <w:rsid w:val="002A75B9"/>
    <w:rsid w:val="002B0892"/>
    <w:rsid w:val="002B0A14"/>
    <w:rsid w:val="002B2AF1"/>
    <w:rsid w:val="002B5C44"/>
    <w:rsid w:val="002B61A0"/>
    <w:rsid w:val="002C64CB"/>
    <w:rsid w:val="002D275A"/>
    <w:rsid w:val="002E7C4F"/>
    <w:rsid w:val="002F0BA4"/>
    <w:rsid w:val="002F2B98"/>
    <w:rsid w:val="002F56F3"/>
    <w:rsid w:val="0030214E"/>
    <w:rsid w:val="0030653D"/>
    <w:rsid w:val="003074AE"/>
    <w:rsid w:val="0031057A"/>
    <w:rsid w:val="00312242"/>
    <w:rsid w:val="003146DD"/>
    <w:rsid w:val="003213C0"/>
    <w:rsid w:val="00327377"/>
    <w:rsid w:val="003308F5"/>
    <w:rsid w:val="00334E0E"/>
    <w:rsid w:val="003366F5"/>
    <w:rsid w:val="003401AD"/>
    <w:rsid w:val="0034359E"/>
    <w:rsid w:val="00352192"/>
    <w:rsid w:val="003523D0"/>
    <w:rsid w:val="00354D17"/>
    <w:rsid w:val="00366B5A"/>
    <w:rsid w:val="00370916"/>
    <w:rsid w:val="003713C5"/>
    <w:rsid w:val="00373159"/>
    <w:rsid w:val="003853F6"/>
    <w:rsid w:val="0039501D"/>
    <w:rsid w:val="003972B9"/>
    <w:rsid w:val="0039731D"/>
    <w:rsid w:val="003A42F9"/>
    <w:rsid w:val="003A5FD3"/>
    <w:rsid w:val="003A61E4"/>
    <w:rsid w:val="003A6C4E"/>
    <w:rsid w:val="003B47AD"/>
    <w:rsid w:val="003B7A54"/>
    <w:rsid w:val="003D0444"/>
    <w:rsid w:val="003E683A"/>
    <w:rsid w:val="003F66A3"/>
    <w:rsid w:val="003F71EE"/>
    <w:rsid w:val="003F7E28"/>
    <w:rsid w:val="00404918"/>
    <w:rsid w:val="0040743E"/>
    <w:rsid w:val="0041598F"/>
    <w:rsid w:val="00426D35"/>
    <w:rsid w:val="00431FF7"/>
    <w:rsid w:val="00451C33"/>
    <w:rsid w:val="00451F81"/>
    <w:rsid w:val="00452ECE"/>
    <w:rsid w:val="00462D3B"/>
    <w:rsid w:val="004759D6"/>
    <w:rsid w:val="0048145B"/>
    <w:rsid w:val="00481B9D"/>
    <w:rsid w:val="00483047"/>
    <w:rsid w:val="00485380"/>
    <w:rsid w:val="00493494"/>
    <w:rsid w:val="004A0CB0"/>
    <w:rsid w:val="004A4251"/>
    <w:rsid w:val="004A49E4"/>
    <w:rsid w:val="004C2642"/>
    <w:rsid w:val="004C3857"/>
    <w:rsid w:val="004C45A2"/>
    <w:rsid w:val="004C5CE3"/>
    <w:rsid w:val="004C5E87"/>
    <w:rsid w:val="004D1933"/>
    <w:rsid w:val="004D3DE7"/>
    <w:rsid w:val="004E106B"/>
    <w:rsid w:val="004E2C8D"/>
    <w:rsid w:val="004E5919"/>
    <w:rsid w:val="004F02E4"/>
    <w:rsid w:val="004F3E71"/>
    <w:rsid w:val="004F447F"/>
    <w:rsid w:val="00500BE0"/>
    <w:rsid w:val="00500F5A"/>
    <w:rsid w:val="0050221C"/>
    <w:rsid w:val="00502486"/>
    <w:rsid w:val="00503AC3"/>
    <w:rsid w:val="005115D7"/>
    <w:rsid w:val="00513B4B"/>
    <w:rsid w:val="0051506A"/>
    <w:rsid w:val="00515F9A"/>
    <w:rsid w:val="00517DFD"/>
    <w:rsid w:val="00520B56"/>
    <w:rsid w:val="0052789F"/>
    <w:rsid w:val="0053675D"/>
    <w:rsid w:val="0053720B"/>
    <w:rsid w:val="0054571F"/>
    <w:rsid w:val="00545853"/>
    <w:rsid w:val="00550D37"/>
    <w:rsid w:val="00553E28"/>
    <w:rsid w:val="00553E7F"/>
    <w:rsid w:val="00557ED5"/>
    <w:rsid w:val="00563DE3"/>
    <w:rsid w:val="005710F7"/>
    <w:rsid w:val="00571767"/>
    <w:rsid w:val="005767BC"/>
    <w:rsid w:val="00582CF3"/>
    <w:rsid w:val="005873CD"/>
    <w:rsid w:val="00593F3E"/>
    <w:rsid w:val="00594034"/>
    <w:rsid w:val="00594601"/>
    <w:rsid w:val="00594CA9"/>
    <w:rsid w:val="00594F4C"/>
    <w:rsid w:val="005B6408"/>
    <w:rsid w:val="005C02EB"/>
    <w:rsid w:val="005C071C"/>
    <w:rsid w:val="005C17FD"/>
    <w:rsid w:val="005D0291"/>
    <w:rsid w:val="005E0C33"/>
    <w:rsid w:val="005E600F"/>
    <w:rsid w:val="005F12B8"/>
    <w:rsid w:val="005F19F4"/>
    <w:rsid w:val="005F6BA5"/>
    <w:rsid w:val="005F7A72"/>
    <w:rsid w:val="00601F20"/>
    <w:rsid w:val="00606A1A"/>
    <w:rsid w:val="00623B18"/>
    <w:rsid w:val="006259FE"/>
    <w:rsid w:val="00627E4F"/>
    <w:rsid w:val="00642278"/>
    <w:rsid w:val="00645817"/>
    <w:rsid w:val="00645CDA"/>
    <w:rsid w:val="006467C2"/>
    <w:rsid w:val="00647D10"/>
    <w:rsid w:val="00650344"/>
    <w:rsid w:val="00656378"/>
    <w:rsid w:val="0066387A"/>
    <w:rsid w:val="00667C1C"/>
    <w:rsid w:val="0068008A"/>
    <w:rsid w:val="00682F81"/>
    <w:rsid w:val="00683369"/>
    <w:rsid w:val="00683C27"/>
    <w:rsid w:val="00687C76"/>
    <w:rsid w:val="00690C3D"/>
    <w:rsid w:val="00692383"/>
    <w:rsid w:val="00694E91"/>
    <w:rsid w:val="00695FB1"/>
    <w:rsid w:val="006A0B61"/>
    <w:rsid w:val="006A1FCD"/>
    <w:rsid w:val="006A29D6"/>
    <w:rsid w:val="006A5C22"/>
    <w:rsid w:val="006B1E1F"/>
    <w:rsid w:val="006C064B"/>
    <w:rsid w:val="006C422C"/>
    <w:rsid w:val="006C4961"/>
    <w:rsid w:val="006D1782"/>
    <w:rsid w:val="006E03F3"/>
    <w:rsid w:val="006E08C1"/>
    <w:rsid w:val="006F1AF9"/>
    <w:rsid w:val="00704442"/>
    <w:rsid w:val="007055D6"/>
    <w:rsid w:val="00710BBD"/>
    <w:rsid w:val="00720A84"/>
    <w:rsid w:val="00726AC7"/>
    <w:rsid w:val="007315A7"/>
    <w:rsid w:val="00731FC1"/>
    <w:rsid w:val="0074016F"/>
    <w:rsid w:val="00740D06"/>
    <w:rsid w:val="007432BA"/>
    <w:rsid w:val="0075130E"/>
    <w:rsid w:val="00752679"/>
    <w:rsid w:val="00762F47"/>
    <w:rsid w:val="00765FF3"/>
    <w:rsid w:val="00782CE2"/>
    <w:rsid w:val="007847B4"/>
    <w:rsid w:val="007855E0"/>
    <w:rsid w:val="0079022E"/>
    <w:rsid w:val="00793DF3"/>
    <w:rsid w:val="007952F3"/>
    <w:rsid w:val="007A31B1"/>
    <w:rsid w:val="007A40A5"/>
    <w:rsid w:val="007A5D56"/>
    <w:rsid w:val="007B16DC"/>
    <w:rsid w:val="007B6B01"/>
    <w:rsid w:val="007C7DAE"/>
    <w:rsid w:val="007D6BD2"/>
    <w:rsid w:val="007D7FD7"/>
    <w:rsid w:val="007E039C"/>
    <w:rsid w:val="007E3AD5"/>
    <w:rsid w:val="007E6070"/>
    <w:rsid w:val="007F241C"/>
    <w:rsid w:val="007F2A95"/>
    <w:rsid w:val="007F492B"/>
    <w:rsid w:val="008073BF"/>
    <w:rsid w:val="00807910"/>
    <w:rsid w:val="00810E56"/>
    <w:rsid w:val="00812C17"/>
    <w:rsid w:val="00814A3E"/>
    <w:rsid w:val="00820484"/>
    <w:rsid w:val="008307D4"/>
    <w:rsid w:val="00835726"/>
    <w:rsid w:val="0084162D"/>
    <w:rsid w:val="0084660E"/>
    <w:rsid w:val="00847998"/>
    <w:rsid w:val="00850B81"/>
    <w:rsid w:val="00863C93"/>
    <w:rsid w:val="0086585B"/>
    <w:rsid w:val="0086703D"/>
    <w:rsid w:val="00871191"/>
    <w:rsid w:val="00875CFF"/>
    <w:rsid w:val="008778A1"/>
    <w:rsid w:val="008814E5"/>
    <w:rsid w:val="00882DC6"/>
    <w:rsid w:val="00891977"/>
    <w:rsid w:val="008A0C82"/>
    <w:rsid w:val="008A264A"/>
    <w:rsid w:val="008A42CB"/>
    <w:rsid w:val="008A6E1F"/>
    <w:rsid w:val="008B0165"/>
    <w:rsid w:val="008B244E"/>
    <w:rsid w:val="008C35A6"/>
    <w:rsid w:val="008C6107"/>
    <w:rsid w:val="008C61A6"/>
    <w:rsid w:val="008F3F47"/>
    <w:rsid w:val="008F4DDE"/>
    <w:rsid w:val="009057CB"/>
    <w:rsid w:val="00907195"/>
    <w:rsid w:val="00911D14"/>
    <w:rsid w:val="00915E95"/>
    <w:rsid w:val="00920850"/>
    <w:rsid w:val="009235D0"/>
    <w:rsid w:val="00924FBE"/>
    <w:rsid w:val="00936452"/>
    <w:rsid w:val="00946FE4"/>
    <w:rsid w:val="00953D90"/>
    <w:rsid w:val="00954917"/>
    <w:rsid w:val="00975B30"/>
    <w:rsid w:val="0097679D"/>
    <w:rsid w:val="00977954"/>
    <w:rsid w:val="00977F85"/>
    <w:rsid w:val="00980A50"/>
    <w:rsid w:val="00981C93"/>
    <w:rsid w:val="00984195"/>
    <w:rsid w:val="0099024D"/>
    <w:rsid w:val="00990D29"/>
    <w:rsid w:val="00994E71"/>
    <w:rsid w:val="0099566C"/>
    <w:rsid w:val="00995C7E"/>
    <w:rsid w:val="009A25C3"/>
    <w:rsid w:val="009B33A4"/>
    <w:rsid w:val="009B554E"/>
    <w:rsid w:val="009B6698"/>
    <w:rsid w:val="009B6938"/>
    <w:rsid w:val="009B696F"/>
    <w:rsid w:val="009C0460"/>
    <w:rsid w:val="009D2A16"/>
    <w:rsid w:val="009D5830"/>
    <w:rsid w:val="009D593D"/>
    <w:rsid w:val="009E2146"/>
    <w:rsid w:val="009E6404"/>
    <w:rsid w:val="009F109C"/>
    <w:rsid w:val="009F434D"/>
    <w:rsid w:val="009F7A9F"/>
    <w:rsid w:val="00A006E1"/>
    <w:rsid w:val="00A03E6F"/>
    <w:rsid w:val="00A04538"/>
    <w:rsid w:val="00A05AF3"/>
    <w:rsid w:val="00A11B40"/>
    <w:rsid w:val="00A12BE5"/>
    <w:rsid w:val="00A1614F"/>
    <w:rsid w:val="00A2244F"/>
    <w:rsid w:val="00A259E1"/>
    <w:rsid w:val="00A356BA"/>
    <w:rsid w:val="00A3771F"/>
    <w:rsid w:val="00A42B50"/>
    <w:rsid w:val="00A438D3"/>
    <w:rsid w:val="00A452C1"/>
    <w:rsid w:val="00A54B00"/>
    <w:rsid w:val="00A57B38"/>
    <w:rsid w:val="00A670A0"/>
    <w:rsid w:val="00A72EE8"/>
    <w:rsid w:val="00A75938"/>
    <w:rsid w:val="00A77F75"/>
    <w:rsid w:val="00A8477D"/>
    <w:rsid w:val="00A87C2D"/>
    <w:rsid w:val="00AA0E4E"/>
    <w:rsid w:val="00AA20E7"/>
    <w:rsid w:val="00AB0720"/>
    <w:rsid w:val="00AB404A"/>
    <w:rsid w:val="00AC0561"/>
    <w:rsid w:val="00AC4428"/>
    <w:rsid w:val="00AD33EF"/>
    <w:rsid w:val="00AD6CA4"/>
    <w:rsid w:val="00AE03D1"/>
    <w:rsid w:val="00AE088B"/>
    <w:rsid w:val="00AE6113"/>
    <w:rsid w:val="00AE74D8"/>
    <w:rsid w:val="00AE7ACB"/>
    <w:rsid w:val="00AF2C98"/>
    <w:rsid w:val="00AF59F1"/>
    <w:rsid w:val="00AF70F2"/>
    <w:rsid w:val="00B009CE"/>
    <w:rsid w:val="00B052AC"/>
    <w:rsid w:val="00B10A4C"/>
    <w:rsid w:val="00B20115"/>
    <w:rsid w:val="00B22BAE"/>
    <w:rsid w:val="00B23B3F"/>
    <w:rsid w:val="00B24AAA"/>
    <w:rsid w:val="00B278A8"/>
    <w:rsid w:val="00B32E63"/>
    <w:rsid w:val="00B35897"/>
    <w:rsid w:val="00B36CAA"/>
    <w:rsid w:val="00B421B4"/>
    <w:rsid w:val="00B46DB8"/>
    <w:rsid w:val="00B5289C"/>
    <w:rsid w:val="00B55F1A"/>
    <w:rsid w:val="00B604E9"/>
    <w:rsid w:val="00B63492"/>
    <w:rsid w:val="00B63946"/>
    <w:rsid w:val="00B65AC8"/>
    <w:rsid w:val="00B65BCD"/>
    <w:rsid w:val="00B6718B"/>
    <w:rsid w:val="00B67D0E"/>
    <w:rsid w:val="00B7545B"/>
    <w:rsid w:val="00B75EF1"/>
    <w:rsid w:val="00B80EFD"/>
    <w:rsid w:val="00B84A4D"/>
    <w:rsid w:val="00B9301D"/>
    <w:rsid w:val="00B9605F"/>
    <w:rsid w:val="00BA43D2"/>
    <w:rsid w:val="00BA47BA"/>
    <w:rsid w:val="00BB09A7"/>
    <w:rsid w:val="00BB29E3"/>
    <w:rsid w:val="00BC0624"/>
    <w:rsid w:val="00BC6C13"/>
    <w:rsid w:val="00BC7BA6"/>
    <w:rsid w:val="00BD03DF"/>
    <w:rsid w:val="00BD05E0"/>
    <w:rsid w:val="00BD12A2"/>
    <w:rsid w:val="00BE2F21"/>
    <w:rsid w:val="00BE7480"/>
    <w:rsid w:val="00BF0281"/>
    <w:rsid w:val="00BF678B"/>
    <w:rsid w:val="00C00F8C"/>
    <w:rsid w:val="00C03AB2"/>
    <w:rsid w:val="00C165CB"/>
    <w:rsid w:val="00C23FAC"/>
    <w:rsid w:val="00C27C30"/>
    <w:rsid w:val="00C31F67"/>
    <w:rsid w:val="00C34CFA"/>
    <w:rsid w:val="00C34D9E"/>
    <w:rsid w:val="00C364DD"/>
    <w:rsid w:val="00C36BB8"/>
    <w:rsid w:val="00C409FC"/>
    <w:rsid w:val="00C4477B"/>
    <w:rsid w:val="00C53E93"/>
    <w:rsid w:val="00C57D79"/>
    <w:rsid w:val="00C63C60"/>
    <w:rsid w:val="00C658C5"/>
    <w:rsid w:val="00C76276"/>
    <w:rsid w:val="00C77FC6"/>
    <w:rsid w:val="00C81328"/>
    <w:rsid w:val="00C84371"/>
    <w:rsid w:val="00C84DCF"/>
    <w:rsid w:val="00C91EFA"/>
    <w:rsid w:val="00C92C35"/>
    <w:rsid w:val="00C93193"/>
    <w:rsid w:val="00CB088D"/>
    <w:rsid w:val="00CB38E0"/>
    <w:rsid w:val="00CB7CD4"/>
    <w:rsid w:val="00CC2EFB"/>
    <w:rsid w:val="00CC40CB"/>
    <w:rsid w:val="00CD121D"/>
    <w:rsid w:val="00CE181C"/>
    <w:rsid w:val="00CF39D0"/>
    <w:rsid w:val="00CF73F5"/>
    <w:rsid w:val="00D05A77"/>
    <w:rsid w:val="00D05C27"/>
    <w:rsid w:val="00D06035"/>
    <w:rsid w:val="00D068A9"/>
    <w:rsid w:val="00D248D8"/>
    <w:rsid w:val="00D35378"/>
    <w:rsid w:val="00D44A33"/>
    <w:rsid w:val="00D45BD6"/>
    <w:rsid w:val="00D471C0"/>
    <w:rsid w:val="00D50F2C"/>
    <w:rsid w:val="00D51DCA"/>
    <w:rsid w:val="00D520F2"/>
    <w:rsid w:val="00D57AE2"/>
    <w:rsid w:val="00D71524"/>
    <w:rsid w:val="00D715BC"/>
    <w:rsid w:val="00D71A3D"/>
    <w:rsid w:val="00D81705"/>
    <w:rsid w:val="00D81A51"/>
    <w:rsid w:val="00D84967"/>
    <w:rsid w:val="00D97FF1"/>
    <w:rsid w:val="00DA74F6"/>
    <w:rsid w:val="00DB6C75"/>
    <w:rsid w:val="00DD38FA"/>
    <w:rsid w:val="00DE36D1"/>
    <w:rsid w:val="00DE636E"/>
    <w:rsid w:val="00DF0476"/>
    <w:rsid w:val="00DF0E10"/>
    <w:rsid w:val="00DF19AE"/>
    <w:rsid w:val="00E225AF"/>
    <w:rsid w:val="00E33091"/>
    <w:rsid w:val="00E3357A"/>
    <w:rsid w:val="00E41F53"/>
    <w:rsid w:val="00E45DA2"/>
    <w:rsid w:val="00E476D8"/>
    <w:rsid w:val="00E56A97"/>
    <w:rsid w:val="00E57FED"/>
    <w:rsid w:val="00E60412"/>
    <w:rsid w:val="00E67AA5"/>
    <w:rsid w:val="00E72A8F"/>
    <w:rsid w:val="00E80F76"/>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4D37"/>
    <w:rsid w:val="00EE5FE1"/>
    <w:rsid w:val="00F00CAE"/>
    <w:rsid w:val="00F04623"/>
    <w:rsid w:val="00F06CC5"/>
    <w:rsid w:val="00F16220"/>
    <w:rsid w:val="00F1726F"/>
    <w:rsid w:val="00F251AC"/>
    <w:rsid w:val="00F27981"/>
    <w:rsid w:val="00F305DF"/>
    <w:rsid w:val="00F33157"/>
    <w:rsid w:val="00F33A4C"/>
    <w:rsid w:val="00F33FE1"/>
    <w:rsid w:val="00F35A27"/>
    <w:rsid w:val="00F3627F"/>
    <w:rsid w:val="00F36790"/>
    <w:rsid w:val="00F418B8"/>
    <w:rsid w:val="00F453E8"/>
    <w:rsid w:val="00F5285E"/>
    <w:rsid w:val="00F5523A"/>
    <w:rsid w:val="00F607C0"/>
    <w:rsid w:val="00F636E0"/>
    <w:rsid w:val="00F7276E"/>
    <w:rsid w:val="00F83167"/>
    <w:rsid w:val="00F84113"/>
    <w:rsid w:val="00F85F06"/>
    <w:rsid w:val="00F92CC4"/>
    <w:rsid w:val="00F95829"/>
    <w:rsid w:val="00F95D65"/>
    <w:rsid w:val="00FA2482"/>
    <w:rsid w:val="00FA3033"/>
    <w:rsid w:val="00FA32E5"/>
    <w:rsid w:val="00FA4F2A"/>
    <w:rsid w:val="00FB05DA"/>
    <w:rsid w:val="00FB5370"/>
    <w:rsid w:val="00FB77B3"/>
    <w:rsid w:val="00FC2033"/>
    <w:rsid w:val="00FD3228"/>
    <w:rsid w:val="00FD48DE"/>
    <w:rsid w:val="00FD5977"/>
    <w:rsid w:val="00FD62E1"/>
    <w:rsid w:val="00FE0CBE"/>
    <w:rsid w:val="00FE102F"/>
    <w:rsid w:val="00FE2ED7"/>
    <w:rsid w:val="00FE3E08"/>
    <w:rsid w:val="00FF083D"/>
    <w:rsid w:val="00FF3982"/>
    <w:rsid w:val="00FF4E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26" Type="http://schemas.microsoft.com/office/2007/relationships/hdphoto" Target="media/hdphoto2.wdp"/><Relationship Id="rId39" Type="http://schemas.openxmlformats.org/officeDocument/2006/relationships/image" Target="media/image21.png"/><Relationship Id="rId21"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hyperlink" Target="file:///C:\Users\rolyf\Downloads\look%20around.avi" TargetMode="External"/><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1.png"/><Relationship Id="rId84" Type="http://schemas.openxmlformats.org/officeDocument/2006/relationships/image" Target="media/image58.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2.bin"/><Relationship Id="rId11" Type="http://schemas.openxmlformats.org/officeDocument/2006/relationships/image" Target="media/image1.png"/><Relationship Id="rId24"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greenfoot.org/topics/2245"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file:///\\SGSE-FP001\Users-Students\16Students\16FerroJ\cached\A-level\computer%20science\component%203\scrolingPage.avi" TargetMode="External"/><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hyperlink" Target="file:///\\SGSE-FP001\Users-Students\16Students\16FerroJ\cached\A-level\computer%20science\component%203\AnimationMainMenu.avi.wav" TargetMode="External"/><Relationship Id="rId82" Type="http://schemas.openxmlformats.org/officeDocument/2006/relationships/image" Target="media/image56.png"/><Relationship Id="rId90"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yperlink" Target="https://www.greenfoot.org/topics/2272" TargetMode="External"/><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file:///\\SGSE-FP001\Users-Students\16Students\16FerroJ\cached\A-level\computer%20science\component%203\appling%20script%20(page%20naviagtion).avi"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1.wdp"/><Relationship Id="rId28" Type="http://schemas.openxmlformats.org/officeDocument/2006/relationships/oleObject" Target="embeddings/oleObject1.bin"/><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file:///\\SGSE-FP001\Users-Students\16Students\16FerroJ\Cached\A-level\computer%20science\component%203\Questionnaire%20cyber%20security%20firm%20manager.docx" TargetMode="External"/><Relationship Id="rId31" Type="http://schemas.openxmlformats.org/officeDocument/2006/relationships/hyperlink" Target="http://flamingtext.com/"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file:///\\SGSE-FP001\Users-Students\16Students\16FerroJ\cached\A-level\computer%20science\component%203\ButtonClickedMainContentFall.avi.wav" TargetMode="External"/><Relationship Id="rId73" Type="http://schemas.openxmlformats.org/officeDocument/2006/relationships/image" Target="media/image48.png"/><Relationship Id="rId78" Type="http://schemas.openxmlformats.org/officeDocument/2006/relationships/hyperlink" Target="file:///\\SGSE-FP001\Users-Students\16Students\16FerroJ\cached\A-level\computer%20science\component%203\validationOnInput.avi" TargetMode="External"/><Relationship Id="rId81" Type="http://schemas.openxmlformats.org/officeDocument/2006/relationships/image" Target="media/image55.png"/><Relationship Id="rId86"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hyperlink" Target="file:///\\SGSE-FP001\Users-Students\16Students\16FerroJ\Cached\A-level\computer%20science\component%203\Questionnaire%20year%209%20student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6E78D-D343-4280-A847-5284AB526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482C620C</Template>
  <TotalTime>1599</TotalTime>
  <Pages>48</Pages>
  <Words>10550</Words>
  <Characters>60137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70546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169</cp:revision>
  <cp:lastPrinted>2018-01-30T15:14:00Z</cp:lastPrinted>
  <dcterms:created xsi:type="dcterms:W3CDTF">2018-01-11T14:40:00Z</dcterms:created>
  <dcterms:modified xsi:type="dcterms:W3CDTF">2018-03-19T15:32:00Z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